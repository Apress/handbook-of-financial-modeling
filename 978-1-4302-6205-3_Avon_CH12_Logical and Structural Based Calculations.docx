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4B45" w:rsidRPr="00774B4A" w:rsidRDefault="00424B45" w:rsidP="009619C3">
      <w:pPr>
        <w:pStyle w:val="ChapterWord"/>
        <w:ind w:right="180"/>
        <w:rPr>
          <w:lang w:val="fr-FR"/>
        </w:rPr>
      </w:pPr>
      <w:r w:rsidRPr="00774B4A">
        <w:rPr>
          <w:lang w:val="fr-FR"/>
        </w:rPr>
        <w:t>C H A P T E R</w:t>
      </w:r>
    </w:p>
    <w:p w:rsidR="00424B45" w:rsidRPr="00774B4A" w:rsidRDefault="000A4F07" w:rsidP="00A62921">
      <w:pPr>
        <w:pStyle w:val="ChapterNumberinBox"/>
        <w:ind w:left="5220" w:right="180"/>
        <w:jc w:val="left"/>
        <w:rPr>
          <w:rFonts w:ascii="Times New Roman" w:hAnsi="Times New Roman"/>
          <w:lang w:val="fr-FR"/>
        </w:rPr>
      </w:pPr>
      <w:r w:rsidRPr="00774B4A">
        <w:rPr>
          <w:lang w:val="fr-FR"/>
        </w:rPr>
        <w:t>12</w:t>
      </w:r>
    </w:p>
    <w:p w:rsidR="00424B45" w:rsidRPr="00774B4A" w:rsidRDefault="00774B4A" w:rsidP="009619C3">
      <w:pPr>
        <w:pStyle w:val="ChapterTitle"/>
        <w:tabs>
          <w:tab w:val="left" w:pos="1170"/>
        </w:tabs>
        <w:ind w:right="180"/>
        <w:rPr>
          <w:lang w:val="fr-FR"/>
        </w:rPr>
      </w:pPr>
      <w:r w:rsidRPr="00774B4A">
        <w:rPr>
          <w:lang w:val="fr-FR"/>
        </w:rPr>
        <w:t>Source Code</w:t>
      </w:r>
      <w:r w:rsidR="00C3229D" w:rsidRPr="00774B4A">
        <w:rPr>
          <w:lang w:val="fr-FR"/>
        </w:rPr>
        <w:t xml:space="preserve"> </w:t>
      </w:r>
    </w:p>
    <w:p w:rsidR="005E07AB" w:rsidRPr="00774B4A" w:rsidRDefault="005E07AB" w:rsidP="009619C3">
      <w:pPr>
        <w:pStyle w:val="ChapterSubtitle"/>
        <w:ind w:right="180"/>
        <w:rPr>
          <w:lang w:val="fr-FR"/>
        </w:rPr>
      </w:pPr>
    </w:p>
    <w:p w:rsidR="001A30A1" w:rsidRPr="00F3243D" w:rsidRDefault="007A27DF" w:rsidP="004B48F0">
      <w:pPr>
        <w:pStyle w:val="Heading2"/>
      </w:pPr>
      <w:r w:rsidRPr="00F3243D">
        <w:t>Fu</w:t>
      </w:r>
      <w:r w:rsidR="00BD1224" w:rsidRPr="00F3243D">
        <w:t>n</w:t>
      </w:r>
      <w:r w:rsidRPr="00F3243D">
        <w:t>ctions</w:t>
      </w:r>
      <w:r w:rsidR="001A30A1" w:rsidRPr="00F3243D">
        <w:t xml:space="preserve"> </w:t>
      </w:r>
      <w:r w:rsidR="007C4FD1" w:rsidRPr="00F3243D">
        <w:t>T</w:t>
      </w:r>
      <w:r w:rsidR="001A30A1" w:rsidRPr="00F3243D">
        <w:t xml:space="preserve">hat </w:t>
      </w:r>
      <w:r w:rsidR="007C4FD1" w:rsidRPr="00F3243D">
        <w:t>L</w:t>
      </w:r>
      <w:r w:rsidR="001A30A1" w:rsidRPr="00F3243D">
        <w:t>ook</w:t>
      </w:r>
      <w:r w:rsidR="007C4FD1" w:rsidRPr="00F3243D">
        <w:t xml:space="preserve"> U</w:t>
      </w:r>
      <w:r w:rsidR="001A30A1" w:rsidRPr="00F3243D">
        <w:t xml:space="preserve">p </w:t>
      </w:r>
      <w:r w:rsidR="007C4FD1" w:rsidRPr="00F3243D">
        <w:t>I</w:t>
      </w:r>
      <w:r w:rsidR="001A30A1" w:rsidRPr="00F3243D">
        <w:t>nformation</w:t>
      </w:r>
    </w:p>
    <w:p w:rsidR="00EE0B6C" w:rsidRPr="00F3243D" w:rsidRDefault="00EE0B6C" w:rsidP="00EE0B6C">
      <w:pPr>
        <w:pStyle w:val="Bullet"/>
      </w:pPr>
      <w:r w:rsidRPr="00F3243D">
        <w:t>=VLOOKUP</w:t>
      </w:r>
      <w:r w:rsidR="00461E4B" w:rsidRPr="00F3243D">
        <w:t>()</w:t>
      </w:r>
    </w:p>
    <w:p w:rsidR="00EE0B6C" w:rsidRPr="00F3243D" w:rsidRDefault="00EE0B6C" w:rsidP="00EE0B6C">
      <w:pPr>
        <w:pStyle w:val="Bullet"/>
      </w:pPr>
      <w:r w:rsidRPr="00F3243D">
        <w:t>=MATCH</w:t>
      </w:r>
      <w:r w:rsidR="00461E4B" w:rsidRPr="00F3243D">
        <w:t>()</w:t>
      </w:r>
    </w:p>
    <w:p w:rsidR="00EE0B6C" w:rsidRPr="00F3243D" w:rsidRDefault="00EE0B6C" w:rsidP="00EE0B6C">
      <w:pPr>
        <w:pStyle w:val="Bullet"/>
      </w:pPr>
      <w:r w:rsidRPr="00F3243D">
        <w:t>=INDEX</w:t>
      </w:r>
      <w:r w:rsidR="00461E4B" w:rsidRPr="00F3243D">
        <w:t>()</w:t>
      </w:r>
    </w:p>
    <w:p w:rsidR="00EE0B6C" w:rsidRPr="00F3243D" w:rsidRDefault="007A27DF" w:rsidP="00EE0B6C">
      <w:pPr>
        <w:pStyle w:val="Heading2"/>
      </w:pPr>
      <w:r w:rsidRPr="00F3243D">
        <w:t>Functions</w:t>
      </w:r>
      <w:r w:rsidR="00EE0B6C" w:rsidRPr="00F3243D">
        <w:t xml:space="preserve"> </w:t>
      </w:r>
      <w:r w:rsidR="00DE07A1" w:rsidRPr="00F3243D">
        <w:t>T</w:t>
      </w:r>
      <w:r w:rsidR="00EE0B6C" w:rsidRPr="00F3243D">
        <w:t xml:space="preserve">hat </w:t>
      </w:r>
      <w:r w:rsidR="00DE07A1" w:rsidRPr="00F3243D">
        <w:t>R</w:t>
      </w:r>
      <w:r w:rsidR="00EE0B6C" w:rsidRPr="00F3243D">
        <w:t xml:space="preserve">equire a </w:t>
      </w:r>
      <w:r w:rsidR="00DE07A1" w:rsidRPr="00F3243D">
        <w:t>C</w:t>
      </w:r>
      <w:r w:rsidR="00EE0B6C" w:rsidRPr="00F3243D">
        <w:t>ondition</w:t>
      </w:r>
    </w:p>
    <w:p w:rsidR="00EE0B6C" w:rsidRPr="00F3243D" w:rsidRDefault="00EE0B6C" w:rsidP="00EE0B6C">
      <w:pPr>
        <w:pStyle w:val="BodyTextCont"/>
      </w:pPr>
      <w:r w:rsidRPr="00F3243D">
        <w:t>For calculations where a specific condition</w:t>
      </w:r>
      <w:r w:rsidR="00E42604">
        <w:fldChar w:fldCharType="begin"/>
      </w:r>
      <w:r w:rsidR="00E42604">
        <w:instrText xml:space="preserve"> XE "</w:instrText>
      </w:r>
      <w:r w:rsidR="00E42604" w:rsidRPr="00935983">
        <w:instrText>Logical and structural-based calculations</w:instrText>
      </w:r>
      <w:r w:rsidR="00E42604">
        <w:instrText>:</w:instrText>
      </w:r>
      <w:r w:rsidR="00E42604" w:rsidRPr="00935983">
        <w:instrText>condition function</w:instrText>
      </w:r>
      <w:r w:rsidR="00E42604">
        <w:instrText xml:space="preserve">" </w:instrText>
      </w:r>
      <w:r w:rsidR="00E42604">
        <w:fldChar w:fldCharType="end"/>
      </w:r>
      <w:r w:rsidRPr="00F3243D">
        <w:t xml:space="preserve"> must be reached in order to get the correct result, the </w:t>
      </w:r>
      <w:r w:rsidR="00817F1A" w:rsidRPr="00F3243D">
        <w:t xml:space="preserve">majority of </w:t>
      </w:r>
      <w:r w:rsidRPr="00F3243D">
        <w:t>go</w:t>
      </w:r>
      <w:r w:rsidR="00BD1224" w:rsidRPr="00F3243D">
        <w:t>-</w:t>
      </w:r>
      <w:r w:rsidRPr="00F3243D">
        <w:t xml:space="preserve">to functions </w:t>
      </w:r>
      <w:r w:rsidR="00DE07A1" w:rsidRPr="00F3243D">
        <w:t>include the following</w:t>
      </w:r>
      <w:r w:rsidRPr="00F3243D">
        <w:t>:</w:t>
      </w:r>
    </w:p>
    <w:p w:rsidR="00EE0B6C" w:rsidRPr="00F3243D" w:rsidRDefault="00EE0B6C" w:rsidP="00EE0B6C">
      <w:pPr>
        <w:pStyle w:val="Bullet"/>
      </w:pPr>
      <w:r w:rsidRPr="00F3243D">
        <w:t>=IF()</w:t>
      </w:r>
    </w:p>
    <w:p w:rsidR="00EE0B6C" w:rsidRPr="00F3243D" w:rsidRDefault="00EE0B6C" w:rsidP="00EE0B6C">
      <w:pPr>
        <w:pStyle w:val="Bullet"/>
      </w:pPr>
      <w:r w:rsidRPr="00F3243D">
        <w:t>=SUMIF()</w:t>
      </w:r>
    </w:p>
    <w:p w:rsidR="00EE0B6C" w:rsidRPr="00F3243D" w:rsidRDefault="00EE0B6C" w:rsidP="00EE0B6C">
      <w:pPr>
        <w:pStyle w:val="Bullet"/>
      </w:pPr>
      <w:r w:rsidRPr="00F3243D">
        <w:t>=COUNTIF()</w:t>
      </w:r>
    </w:p>
    <w:p w:rsidR="00EE0B6C" w:rsidRPr="00F3243D" w:rsidRDefault="00EE0B6C" w:rsidP="00EE0B6C">
      <w:pPr>
        <w:pStyle w:val="Bullet"/>
      </w:pPr>
      <w:r w:rsidRPr="00F3243D">
        <w:t>=SUMIFS()</w:t>
      </w:r>
    </w:p>
    <w:p w:rsidR="00EE0B6C" w:rsidRPr="00F3243D" w:rsidRDefault="00EE0B6C" w:rsidP="00EE0B6C">
      <w:pPr>
        <w:pStyle w:val="Bullet"/>
      </w:pPr>
      <w:r w:rsidRPr="00F3243D">
        <w:lastRenderedPageBreak/>
        <w:t>=AVERAGEIF()</w:t>
      </w:r>
    </w:p>
    <w:p w:rsidR="00EE0B6C" w:rsidRPr="00F3243D" w:rsidRDefault="00EE0B6C" w:rsidP="00EE0B6C">
      <w:pPr>
        <w:pStyle w:val="BodyTextCont"/>
      </w:pPr>
    </w:p>
    <w:p w:rsidR="00EE0B6C" w:rsidRPr="00F3243D" w:rsidRDefault="007A27DF" w:rsidP="00EE0B6C">
      <w:pPr>
        <w:pStyle w:val="Heading2"/>
      </w:pPr>
      <w:r w:rsidRPr="00F3243D">
        <w:t>Functions</w:t>
      </w:r>
      <w:r w:rsidR="00EE0B6C" w:rsidRPr="00F3243D">
        <w:t xml:space="preserve"> </w:t>
      </w:r>
      <w:r w:rsidR="00DE07A1" w:rsidRPr="00F3243D">
        <w:t>T</w:t>
      </w:r>
      <w:r w:rsidR="00EE0B6C" w:rsidRPr="00F3243D">
        <w:t xml:space="preserve">hat </w:t>
      </w:r>
      <w:r w:rsidR="00DE07A1" w:rsidRPr="00F3243D">
        <w:t>A</w:t>
      </w:r>
      <w:r w:rsidR="00EE0B6C" w:rsidRPr="00F3243D">
        <w:t xml:space="preserve">re </w:t>
      </w:r>
      <w:r w:rsidR="00DE07A1" w:rsidRPr="00F3243D">
        <w:t>D</w:t>
      </w:r>
      <w:r w:rsidR="00EE0B6C" w:rsidRPr="00F3243D">
        <w:t>riven</w:t>
      </w:r>
      <w:r w:rsidR="00DE07A1" w:rsidRPr="00F3243D">
        <w:t xml:space="preserve"> by Dates</w:t>
      </w:r>
    </w:p>
    <w:p w:rsidR="00EE0B6C" w:rsidRPr="00F3243D" w:rsidRDefault="00EE0B6C" w:rsidP="00EE0B6C">
      <w:pPr>
        <w:pStyle w:val="BodyTextCont"/>
      </w:pPr>
    </w:p>
    <w:p w:rsidR="00EE0B6C" w:rsidRPr="00F3243D" w:rsidRDefault="00EE0B6C" w:rsidP="00EE0B6C">
      <w:pPr>
        <w:pStyle w:val="Bullet"/>
      </w:pPr>
      <w:r w:rsidRPr="00F3243D">
        <w:t>=DATEVALUE()</w:t>
      </w:r>
    </w:p>
    <w:p w:rsidR="00EE0B6C" w:rsidRPr="00F3243D" w:rsidRDefault="00EE0B6C" w:rsidP="00EE0B6C">
      <w:pPr>
        <w:pStyle w:val="Bullet"/>
      </w:pPr>
      <w:r w:rsidRPr="00F3243D">
        <w:t>=EOMONTH</w:t>
      </w:r>
      <w:r w:rsidR="00461E4B" w:rsidRPr="00F3243D">
        <w:t>()</w:t>
      </w:r>
    </w:p>
    <w:p w:rsidR="00EE0B6C" w:rsidRPr="00F3243D" w:rsidRDefault="00EE0B6C" w:rsidP="00EE0B6C">
      <w:pPr>
        <w:pStyle w:val="Bullet"/>
      </w:pPr>
      <w:r w:rsidRPr="00F3243D">
        <w:t>=WORKDAY()</w:t>
      </w:r>
    </w:p>
    <w:p w:rsidR="00EE0B6C" w:rsidRPr="00F3243D" w:rsidRDefault="00EE0B6C" w:rsidP="00EE0B6C">
      <w:pPr>
        <w:pStyle w:val="Bullet"/>
      </w:pPr>
      <w:r w:rsidRPr="00F3243D">
        <w:t>=WEEKDAY()</w:t>
      </w:r>
    </w:p>
    <w:p w:rsidR="00EE0B6C" w:rsidRPr="00F3243D" w:rsidRDefault="00EE0B6C" w:rsidP="00EE0B6C">
      <w:pPr>
        <w:pStyle w:val="Bullet"/>
      </w:pPr>
      <w:r w:rsidRPr="00F3243D">
        <w:t>=TODAY()</w:t>
      </w:r>
    </w:p>
    <w:p w:rsidR="00EE0B6C" w:rsidRPr="00F3243D" w:rsidRDefault="00EE0B6C" w:rsidP="00EE0B6C">
      <w:pPr>
        <w:pStyle w:val="Bullet"/>
      </w:pPr>
      <w:r w:rsidRPr="00F3243D">
        <w:t>=DAYS360()</w:t>
      </w:r>
    </w:p>
    <w:p w:rsidR="00EE0B6C" w:rsidRPr="00F3243D" w:rsidRDefault="00EE0B6C" w:rsidP="00EE0B6C">
      <w:pPr>
        <w:pStyle w:val="Bullet"/>
      </w:pPr>
      <w:r w:rsidRPr="00F3243D">
        <w:t>=YEAR()</w:t>
      </w:r>
    </w:p>
    <w:p w:rsidR="00EE0B6C" w:rsidRPr="00F3243D" w:rsidRDefault="00EE0B6C" w:rsidP="00EE0B6C">
      <w:pPr>
        <w:pStyle w:val="Bullet"/>
      </w:pPr>
      <w:r w:rsidRPr="00F3243D">
        <w:t>=MONTH()</w:t>
      </w:r>
    </w:p>
    <w:p w:rsidR="001F1C91" w:rsidRPr="00F3243D" w:rsidRDefault="007A27DF" w:rsidP="001F1C91">
      <w:pPr>
        <w:pStyle w:val="Heading2"/>
      </w:pPr>
      <w:r w:rsidRPr="00F3243D">
        <w:t xml:space="preserve">Functions </w:t>
      </w:r>
      <w:r w:rsidR="00894BD1" w:rsidRPr="00F3243D">
        <w:t xml:space="preserve">for </w:t>
      </w:r>
      <w:r w:rsidR="00DE07A1" w:rsidRPr="00F3243D">
        <w:t>P</w:t>
      </w:r>
      <w:r w:rsidR="00894BD1" w:rsidRPr="00F3243D">
        <w:t xml:space="preserve">recise </w:t>
      </w:r>
      <w:r w:rsidR="00DE07A1" w:rsidRPr="00F3243D">
        <w:t>S</w:t>
      </w:r>
      <w:r w:rsidR="00894BD1" w:rsidRPr="00F3243D">
        <w:t>ituations</w:t>
      </w:r>
      <w:r w:rsidR="00E42604">
        <w:fldChar w:fldCharType="begin"/>
      </w:r>
      <w:r w:rsidR="00E42604">
        <w:instrText xml:space="preserve"> XE "</w:instrText>
      </w:r>
      <w:r w:rsidR="00E42604" w:rsidRPr="00935983">
        <w:instrText>Logical and structural-based calculations:precise situations function</w:instrText>
      </w:r>
      <w:r w:rsidR="00E42604">
        <w:instrText xml:space="preserve">" </w:instrText>
      </w:r>
      <w:r w:rsidR="00E42604">
        <w:fldChar w:fldCharType="end"/>
      </w:r>
    </w:p>
    <w:p w:rsidR="001F1C91" w:rsidRPr="00F3243D" w:rsidRDefault="001F1C91" w:rsidP="001F1C91">
      <w:pPr>
        <w:pStyle w:val="Bullet"/>
      </w:pPr>
      <w:r w:rsidRPr="00F3243D">
        <w:t>=DB()</w:t>
      </w:r>
    </w:p>
    <w:p w:rsidR="001F1C91" w:rsidRPr="00F3243D" w:rsidRDefault="001F1C91" w:rsidP="001F1C91">
      <w:pPr>
        <w:pStyle w:val="Bullet"/>
      </w:pPr>
      <w:r w:rsidRPr="00F3243D">
        <w:t>=DDB()</w:t>
      </w:r>
    </w:p>
    <w:p w:rsidR="001F1C91" w:rsidRPr="00F3243D" w:rsidRDefault="001F1C91" w:rsidP="001F1C91">
      <w:pPr>
        <w:pStyle w:val="Bullet"/>
      </w:pPr>
      <w:r w:rsidRPr="00F3243D">
        <w:t>=IRR()</w:t>
      </w:r>
    </w:p>
    <w:p w:rsidR="001F1C91" w:rsidRPr="00F3243D" w:rsidRDefault="001F1C91" w:rsidP="001F1C91">
      <w:pPr>
        <w:pStyle w:val="Bullet"/>
      </w:pPr>
      <w:r w:rsidRPr="00F3243D">
        <w:t>=XIRR()</w:t>
      </w:r>
    </w:p>
    <w:p w:rsidR="001F1C91" w:rsidRPr="00F3243D" w:rsidRDefault="001F1C91" w:rsidP="001F1C91">
      <w:pPr>
        <w:pStyle w:val="Bullet"/>
      </w:pPr>
      <w:r w:rsidRPr="00F3243D">
        <w:t>=NPV()</w:t>
      </w:r>
    </w:p>
    <w:p w:rsidR="001F1C91" w:rsidRPr="00F3243D" w:rsidRDefault="001F1C91" w:rsidP="001F1C91">
      <w:pPr>
        <w:pStyle w:val="Bullet"/>
      </w:pPr>
      <w:r w:rsidRPr="00F3243D">
        <w:t>=XNPV()</w:t>
      </w:r>
    </w:p>
    <w:p w:rsidR="001F1C91" w:rsidRPr="00F3243D" w:rsidRDefault="001F1C91" w:rsidP="001F1C91">
      <w:pPr>
        <w:pStyle w:val="Bullet"/>
      </w:pPr>
      <w:r w:rsidRPr="00F3243D">
        <w:t>=SLN()</w:t>
      </w:r>
    </w:p>
    <w:p w:rsidR="001F1C91" w:rsidRPr="00F3243D" w:rsidRDefault="001F1C91" w:rsidP="001F1C91">
      <w:pPr>
        <w:pStyle w:val="Bullet"/>
      </w:pPr>
      <w:r w:rsidRPr="00F3243D">
        <w:t>=SYD()</w:t>
      </w:r>
    </w:p>
    <w:p w:rsidR="001F1C91" w:rsidRPr="00F3243D" w:rsidRDefault="001F1C91" w:rsidP="001F1C91">
      <w:pPr>
        <w:pStyle w:val="Bullet"/>
      </w:pPr>
      <w:r w:rsidRPr="00F3243D">
        <w:lastRenderedPageBreak/>
        <w:t>=FV()</w:t>
      </w:r>
    </w:p>
    <w:p w:rsidR="001F1C91" w:rsidRPr="00F3243D" w:rsidRDefault="00E42604" w:rsidP="001F1C91">
      <w:pPr>
        <w:pStyle w:val="BodyTextCont"/>
      </w:pPr>
      <w:r>
        <w:fldChar w:fldCharType="begin"/>
      </w:r>
      <w:r>
        <w:instrText xml:space="preserve"> XE "</w:instrText>
      </w:r>
      <w:r w:rsidRPr="00935983">
        <w:instrText>Logical and structural-based calculations:</w:instrText>
      </w:r>
      <w:r>
        <w:instrText>p</w:instrText>
      </w:r>
      <w:r w:rsidRPr="00F3243D">
        <w:instrText xml:space="preserve">recise </w:instrText>
      </w:r>
      <w:r>
        <w:instrText>s</w:instrText>
      </w:r>
      <w:r w:rsidRPr="00F3243D">
        <w:instrText>ituations</w:instrText>
      </w:r>
      <w:r>
        <w:instrText xml:space="preserve"> function" </w:instrText>
      </w:r>
      <w:r>
        <w:fldChar w:fldCharType="end"/>
      </w:r>
    </w:p>
    <w:p w:rsidR="002F4F59" w:rsidRPr="00F3243D" w:rsidRDefault="002F4F59" w:rsidP="002F4F59">
      <w:pPr>
        <w:pStyle w:val="Heading2"/>
      </w:pPr>
      <w:r w:rsidRPr="00F3243D">
        <w:t xml:space="preserve">Mathematical </w:t>
      </w:r>
      <w:r w:rsidR="00093756" w:rsidRPr="00F3243D">
        <w:t>Functions</w:t>
      </w:r>
      <w:r w:rsidR="00E42604">
        <w:fldChar w:fldCharType="begin"/>
      </w:r>
      <w:r w:rsidR="00E42604">
        <w:instrText xml:space="preserve"> XE "</w:instrText>
      </w:r>
      <w:r w:rsidR="00E42604" w:rsidRPr="00935983">
        <w:instrText>Logical and structural-based calculations:</w:instrText>
      </w:r>
      <w:r w:rsidR="00E42604">
        <w:instrText>m</w:instrText>
      </w:r>
      <w:r w:rsidR="00E42604" w:rsidRPr="00935983">
        <w:instrText xml:space="preserve">athematical </w:instrText>
      </w:r>
      <w:r w:rsidR="00E42604">
        <w:instrText>f</w:instrText>
      </w:r>
      <w:r w:rsidR="00E42604" w:rsidRPr="00935983">
        <w:instrText>unctions</w:instrText>
      </w:r>
      <w:r w:rsidR="00E42604">
        <w:instrText xml:space="preserve">" </w:instrText>
      </w:r>
      <w:r w:rsidR="00E42604">
        <w:fldChar w:fldCharType="end"/>
      </w:r>
    </w:p>
    <w:p w:rsidR="002F4F59" w:rsidRPr="00F3243D" w:rsidRDefault="002F4F59" w:rsidP="002F4F59">
      <w:pPr>
        <w:pStyle w:val="BodyTextCont"/>
      </w:pPr>
    </w:p>
    <w:p w:rsidR="002F4F59" w:rsidRPr="00F3243D" w:rsidRDefault="002F4F59" w:rsidP="002F4F59">
      <w:pPr>
        <w:pStyle w:val="Bullet"/>
      </w:pPr>
      <w:r w:rsidRPr="00F3243D">
        <w:t>=MOD()</w:t>
      </w:r>
    </w:p>
    <w:p w:rsidR="002F4F59" w:rsidRPr="00F3243D" w:rsidRDefault="002F4F59" w:rsidP="002F4F59">
      <w:pPr>
        <w:pStyle w:val="Bullet"/>
      </w:pPr>
      <w:r w:rsidRPr="00F3243D">
        <w:t>=ABS()</w:t>
      </w:r>
    </w:p>
    <w:p w:rsidR="002F4F59" w:rsidRPr="00F3243D" w:rsidRDefault="002F4F59" w:rsidP="002F4F59">
      <w:pPr>
        <w:pStyle w:val="Bullet"/>
      </w:pPr>
      <w:r w:rsidRPr="00F3243D">
        <w:t>=CEILING()</w:t>
      </w:r>
    </w:p>
    <w:p w:rsidR="002F4F59" w:rsidRPr="00F3243D" w:rsidRDefault="002F4F59" w:rsidP="002F4F59">
      <w:pPr>
        <w:pStyle w:val="Bullet"/>
      </w:pPr>
      <w:r w:rsidRPr="00F3243D">
        <w:t>=INT()</w:t>
      </w:r>
    </w:p>
    <w:p w:rsidR="002F4F59" w:rsidRPr="00F3243D" w:rsidRDefault="002F4F59" w:rsidP="002F4F59">
      <w:pPr>
        <w:pStyle w:val="Bullet"/>
      </w:pPr>
      <w:r w:rsidRPr="00F3243D">
        <w:t>=RANDBETWEEN()</w:t>
      </w:r>
    </w:p>
    <w:p w:rsidR="002F4F59" w:rsidRPr="00F3243D" w:rsidRDefault="002F4F59" w:rsidP="002F4F59">
      <w:pPr>
        <w:pStyle w:val="Bullet"/>
      </w:pPr>
      <w:r w:rsidRPr="00F3243D">
        <w:t>=ROUND()</w:t>
      </w:r>
    </w:p>
    <w:p w:rsidR="002F4F59" w:rsidRPr="00F3243D" w:rsidRDefault="002F4F59" w:rsidP="002F4F59">
      <w:pPr>
        <w:pStyle w:val="Bullet"/>
      </w:pPr>
      <w:r w:rsidRPr="00F3243D">
        <w:t>=ROUNDUP()</w:t>
      </w:r>
    </w:p>
    <w:p w:rsidR="002F4F59" w:rsidRPr="00F3243D" w:rsidRDefault="002F4F59" w:rsidP="002F4F59">
      <w:pPr>
        <w:pStyle w:val="Bullet"/>
      </w:pPr>
      <w:r w:rsidRPr="00F3243D">
        <w:t>=ROUNDDOWN()</w:t>
      </w:r>
    </w:p>
    <w:p w:rsidR="002F4F59" w:rsidRPr="00F3243D" w:rsidRDefault="002F4F59" w:rsidP="002F4F59">
      <w:pPr>
        <w:pStyle w:val="Bullet"/>
      </w:pPr>
      <w:r w:rsidRPr="00F3243D">
        <w:t>=SUM()</w:t>
      </w:r>
    </w:p>
    <w:p w:rsidR="002F4F59" w:rsidRPr="00F3243D" w:rsidRDefault="002F4F59" w:rsidP="002F4F59">
      <w:pPr>
        <w:pStyle w:val="Bullet"/>
      </w:pPr>
      <w:r w:rsidRPr="00F3243D">
        <w:t>=SUMIF()</w:t>
      </w:r>
    </w:p>
    <w:p w:rsidR="002F4F59" w:rsidRPr="00F3243D" w:rsidRDefault="002F4F59" w:rsidP="002F4F59">
      <w:pPr>
        <w:pStyle w:val="Bullet"/>
      </w:pPr>
      <w:r w:rsidRPr="00F3243D">
        <w:t>=SUMPRODUCT()</w:t>
      </w:r>
    </w:p>
    <w:p w:rsidR="002F4F59" w:rsidRPr="00F3243D" w:rsidRDefault="002F4F59" w:rsidP="002F4F59">
      <w:pPr>
        <w:pStyle w:val="Bullet"/>
      </w:pPr>
      <w:r w:rsidRPr="00F3243D">
        <w:t>=SUMIFS()</w:t>
      </w:r>
    </w:p>
    <w:p w:rsidR="002F4F59" w:rsidRPr="00F3243D" w:rsidRDefault="002F4F59" w:rsidP="002F4F59">
      <w:pPr>
        <w:pStyle w:val="Bullet"/>
      </w:pPr>
      <w:r w:rsidRPr="00F3243D">
        <w:t>=SUBTOTAL()</w:t>
      </w:r>
    </w:p>
    <w:p w:rsidR="001972CC" w:rsidRPr="00F3243D" w:rsidRDefault="00B54394" w:rsidP="001972CC">
      <w:pPr>
        <w:pStyle w:val="Heading2"/>
      </w:pPr>
      <w:r w:rsidRPr="00F3243D">
        <w:t>F</w:t>
      </w:r>
      <w:r w:rsidR="007A27DF" w:rsidRPr="00F3243D">
        <w:t>unctions</w:t>
      </w:r>
      <w:r w:rsidRPr="00F3243D">
        <w:t xml:space="preserve"> Dependent on Text</w:t>
      </w:r>
    </w:p>
    <w:p w:rsidR="001972CC" w:rsidRPr="00F3243D" w:rsidRDefault="001972CC" w:rsidP="001972CC">
      <w:pPr>
        <w:pStyle w:val="Bullet"/>
      </w:pPr>
      <w:r w:rsidRPr="00F3243D">
        <w:t>=FIND()</w:t>
      </w:r>
    </w:p>
    <w:p w:rsidR="001972CC" w:rsidRPr="00F3243D" w:rsidRDefault="001972CC" w:rsidP="001972CC">
      <w:pPr>
        <w:pStyle w:val="Bullet"/>
      </w:pPr>
      <w:r w:rsidRPr="00F3243D">
        <w:t>=LEFT()</w:t>
      </w:r>
    </w:p>
    <w:p w:rsidR="001972CC" w:rsidRPr="00F3243D" w:rsidRDefault="001972CC" w:rsidP="001972CC">
      <w:pPr>
        <w:pStyle w:val="Bullet"/>
      </w:pPr>
      <w:r w:rsidRPr="00F3243D">
        <w:t>=MID()</w:t>
      </w:r>
    </w:p>
    <w:p w:rsidR="001972CC" w:rsidRPr="00F3243D" w:rsidRDefault="001972CC" w:rsidP="001972CC">
      <w:pPr>
        <w:pStyle w:val="Bullet"/>
      </w:pPr>
      <w:r w:rsidRPr="00F3243D">
        <w:lastRenderedPageBreak/>
        <w:t>=RIGHT()</w:t>
      </w:r>
    </w:p>
    <w:p w:rsidR="001972CC" w:rsidRPr="00F3243D" w:rsidRDefault="001972CC" w:rsidP="001972CC">
      <w:pPr>
        <w:pStyle w:val="Bullet"/>
      </w:pPr>
      <w:r w:rsidRPr="00F3243D">
        <w:t>=LEN()</w:t>
      </w:r>
    </w:p>
    <w:p w:rsidR="001972CC" w:rsidRPr="00F3243D" w:rsidRDefault="001972CC" w:rsidP="001972CC">
      <w:pPr>
        <w:pStyle w:val="Bullet"/>
      </w:pPr>
      <w:r w:rsidRPr="00F3243D">
        <w:t>=REPLACE()</w:t>
      </w:r>
    </w:p>
    <w:p w:rsidR="001972CC" w:rsidRPr="00F3243D" w:rsidRDefault="001972CC" w:rsidP="001972CC">
      <w:pPr>
        <w:pStyle w:val="Bullet"/>
      </w:pPr>
      <w:r w:rsidRPr="00F3243D">
        <w:t>=TEXT()</w:t>
      </w:r>
    </w:p>
    <w:p w:rsidR="001972CC" w:rsidRPr="00F3243D" w:rsidRDefault="001972CC" w:rsidP="001972CC">
      <w:pPr>
        <w:pStyle w:val="Bullet"/>
      </w:pPr>
      <w:r w:rsidRPr="00F3243D">
        <w:t>=TRIM()</w:t>
      </w:r>
    </w:p>
    <w:p w:rsidR="001972CC" w:rsidRPr="00F3243D" w:rsidRDefault="001972CC" w:rsidP="001972CC">
      <w:pPr>
        <w:pStyle w:val="Bullet"/>
      </w:pPr>
      <w:r w:rsidRPr="00F3243D">
        <w:t>=VALUE()</w:t>
      </w:r>
    </w:p>
    <w:p w:rsidR="001972CC" w:rsidRPr="00F3243D" w:rsidRDefault="00E42604" w:rsidP="001972CC">
      <w:pPr>
        <w:pStyle w:val="BodyTextCont"/>
      </w:pPr>
      <w:r>
        <w:fldChar w:fldCharType="begin"/>
      </w:r>
      <w:r>
        <w:instrText xml:space="preserve"> XE "</w:instrText>
      </w:r>
      <w:r w:rsidRPr="00935983">
        <w:instrText>Logical and structural-based calculations:text functions</w:instrText>
      </w:r>
      <w:r>
        <w:instrText xml:space="preserve">" </w:instrText>
      </w:r>
      <w:r>
        <w:fldChar w:fldCharType="end"/>
      </w:r>
    </w:p>
    <w:p w:rsidR="001972CC" w:rsidRPr="00F3243D" w:rsidRDefault="001972CC" w:rsidP="001972CC">
      <w:pPr>
        <w:pStyle w:val="Heading2"/>
      </w:pPr>
      <w:r w:rsidRPr="00F3243D">
        <w:t xml:space="preserve">Calculations </w:t>
      </w:r>
      <w:r w:rsidR="00EE339B" w:rsidRPr="00F3243D">
        <w:t>I</w:t>
      </w:r>
      <w:r w:rsidRPr="00F3243D">
        <w:t xml:space="preserve">nvolving </w:t>
      </w:r>
      <w:r w:rsidR="00EE339B" w:rsidRPr="00F3243D">
        <w:t>L</w:t>
      </w:r>
      <w:r w:rsidRPr="00F3243D">
        <w:t xml:space="preserve">ogical and </w:t>
      </w:r>
      <w:r w:rsidR="00EE339B" w:rsidRPr="00F3243D">
        <w:t>I</w:t>
      </w:r>
      <w:r w:rsidRPr="00F3243D">
        <w:t>nformation</w:t>
      </w:r>
      <w:r w:rsidR="005722DF" w:rsidRPr="00F3243D">
        <w:t xml:space="preserve"> Functions</w:t>
      </w:r>
    </w:p>
    <w:p w:rsidR="001972CC" w:rsidRPr="00F3243D" w:rsidRDefault="001972CC" w:rsidP="001972CC">
      <w:pPr>
        <w:pStyle w:val="BodyTextCont"/>
      </w:pPr>
    </w:p>
    <w:p w:rsidR="001972CC" w:rsidRPr="00F3243D" w:rsidRDefault="001972CC" w:rsidP="001972CC">
      <w:pPr>
        <w:pStyle w:val="Bullet"/>
      </w:pPr>
      <w:r w:rsidRPr="00F3243D">
        <w:t>=IF()</w:t>
      </w:r>
    </w:p>
    <w:p w:rsidR="001972CC" w:rsidRPr="00F3243D" w:rsidRDefault="001972CC" w:rsidP="001972CC">
      <w:pPr>
        <w:pStyle w:val="Bullet"/>
      </w:pPr>
      <w:r w:rsidRPr="00F3243D">
        <w:t>=AND()</w:t>
      </w:r>
    </w:p>
    <w:p w:rsidR="001972CC" w:rsidRPr="00F3243D" w:rsidRDefault="001972CC" w:rsidP="001972CC">
      <w:pPr>
        <w:pStyle w:val="Bullet"/>
      </w:pPr>
      <w:r w:rsidRPr="00F3243D">
        <w:t>=FALSE()</w:t>
      </w:r>
    </w:p>
    <w:p w:rsidR="001972CC" w:rsidRPr="00F3243D" w:rsidRDefault="001972CC" w:rsidP="001972CC">
      <w:pPr>
        <w:pStyle w:val="Bullet"/>
      </w:pPr>
      <w:r w:rsidRPr="00F3243D">
        <w:t>=TRUE()</w:t>
      </w:r>
    </w:p>
    <w:p w:rsidR="001972CC" w:rsidRPr="00F3243D" w:rsidRDefault="001972CC" w:rsidP="001972CC">
      <w:pPr>
        <w:pStyle w:val="Bullet"/>
      </w:pPr>
      <w:r w:rsidRPr="00F3243D">
        <w:t>=NOT()</w:t>
      </w:r>
    </w:p>
    <w:p w:rsidR="001972CC" w:rsidRPr="00F3243D" w:rsidRDefault="001972CC" w:rsidP="001972CC">
      <w:pPr>
        <w:pStyle w:val="Bullet"/>
      </w:pPr>
      <w:r w:rsidRPr="00F3243D">
        <w:t>=OR()</w:t>
      </w:r>
    </w:p>
    <w:p w:rsidR="001972CC" w:rsidRPr="00F3243D" w:rsidRDefault="001972CC" w:rsidP="001972CC">
      <w:pPr>
        <w:pStyle w:val="Bullet"/>
      </w:pPr>
      <w:r w:rsidRPr="00F3243D">
        <w:t>=ISERROR()</w:t>
      </w:r>
    </w:p>
    <w:p w:rsidR="001972CC" w:rsidRPr="00F3243D" w:rsidRDefault="001972CC" w:rsidP="001972CC">
      <w:pPr>
        <w:pStyle w:val="Bullet"/>
      </w:pPr>
      <w:r w:rsidRPr="00F3243D">
        <w:t>=ISBLANK()</w:t>
      </w:r>
    </w:p>
    <w:p w:rsidR="001972CC" w:rsidRPr="00F3243D" w:rsidRDefault="001972CC" w:rsidP="001972CC">
      <w:pPr>
        <w:pStyle w:val="Bullet"/>
      </w:pPr>
      <w:r w:rsidRPr="00F3243D">
        <w:t>=ISTEXT()</w:t>
      </w:r>
    </w:p>
    <w:p w:rsidR="001972CC" w:rsidRPr="00F3243D" w:rsidRDefault="001972CC" w:rsidP="001972CC">
      <w:pPr>
        <w:pStyle w:val="Bullet"/>
      </w:pPr>
      <w:r w:rsidRPr="00F3243D">
        <w:t>=ISNUMBER()</w:t>
      </w:r>
    </w:p>
    <w:p w:rsidR="001972CC" w:rsidRPr="00F3243D" w:rsidRDefault="001972CC" w:rsidP="001972CC">
      <w:pPr>
        <w:pStyle w:val="Bullet"/>
      </w:pPr>
      <w:r w:rsidRPr="00F3243D">
        <w:t>=CELL()</w:t>
      </w:r>
      <w:r w:rsidR="00E42604">
        <w:fldChar w:fldCharType="begin"/>
      </w:r>
      <w:r w:rsidR="00E42604">
        <w:instrText xml:space="preserve"> XE "</w:instrText>
      </w:r>
      <w:r w:rsidR="00E42604" w:rsidRPr="00935983">
        <w:instrText>Logical and structural-based calculations:logical functions</w:instrText>
      </w:r>
      <w:r w:rsidR="00E42604">
        <w:instrText xml:space="preserve">" </w:instrText>
      </w:r>
      <w:r w:rsidR="00E42604">
        <w:fldChar w:fldCharType="end"/>
      </w:r>
    </w:p>
    <w:p w:rsidR="00624523" w:rsidRPr="00F3243D" w:rsidRDefault="00624523" w:rsidP="00E845F0">
      <w:pPr>
        <w:pStyle w:val="Heading2"/>
      </w:pPr>
      <w:r w:rsidRPr="00F3243D">
        <w:lastRenderedPageBreak/>
        <w:t xml:space="preserve">The </w:t>
      </w:r>
      <w:r w:rsidR="00C733EF" w:rsidRPr="00F3243D">
        <w:t>M</w:t>
      </w:r>
      <w:r w:rsidRPr="00F3243D">
        <w:t xml:space="preserve">ath in </w:t>
      </w:r>
      <w:r w:rsidR="00C733EF" w:rsidRPr="00F3243D">
        <w:t>M</w:t>
      </w:r>
      <w:r w:rsidRPr="00F3243D">
        <w:t>odeling</w:t>
      </w:r>
    </w:p>
    <w:p w:rsidR="004D1E41" w:rsidRPr="00F3243D" w:rsidRDefault="00A7786E" w:rsidP="00BB28D9">
      <w:pPr>
        <w:pStyle w:val="FigureCaption"/>
        <w:rPr>
          <w:rStyle w:val="Strong"/>
          <w:noProof w:val="0"/>
        </w:rPr>
      </w:pPr>
      <w:r w:rsidRPr="00F3243D">
        <w:drawing>
          <wp:inline distT="0" distB="0" distL="0" distR="0">
            <wp:extent cx="4343400" cy="28714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12-4a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E41" w:rsidRPr="00F3243D" w:rsidRDefault="004D1E41" w:rsidP="00BB28D9">
      <w:pPr>
        <w:pStyle w:val="FigureCaption"/>
        <w:rPr>
          <w:rStyle w:val="Strong"/>
          <w:noProof w:val="0"/>
        </w:rPr>
      </w:pPr>
    </w:p>
    <w:p w:rsidR="004D1E41" w:rsidRPr="00F3243D" w:rsidRDefault="00051D4C" w:rsidP="00BB28D9">
      <w:pPr>
        <w:pStyle w:val="FigureCaption"/>
        <w:rPr>
          <w:rStyle w:val="Strong"/>
          <w:noProof w:val="0"/>
        </w:rPr>
      </w:pPr>
      <w:r w:rsidRPr="00F3243D">
        <w:drawing>
          <wp:inline distT="0" distB="0" distL="0" distR="0">
            <wp:extent cx="4343400" cy="1434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12-4b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E41" w:rsidRPr="00F3243D" w:rsidRDefault="004D1E41" w:rsidP="00BB28D9">
      <w:pPr>
        <w:pStyle w:val="FigureCaption"/>
        <w:rPr>
          <w:rStyle w:val="Strong"/>
          <w:noProof w:val="0"/>
        </w:rPr>
      </w:pPr>
    </w:p>
    <w:p w:rsidR="008C3959" w:rsidRPr="00F3243D" w:rsidRDefault="008C3959" w:rsidP="008C3959">
      <w:bookmarkStart w:id="0" w:name="_GoBack"/>
      <w:bookmarkEnd w:id="0"/>
    </w:p>
    <w:p w:rsidR="005E07AB" w:rsidRPr="00F3243D" w:rsidRDefault="005E07AB" w:rsidP="00B7053D">
      <w:pPr>
        <w:pStyle w:val="BodyTextCont"/>
      </w:pPr>
    </w:p>
    <w:sectPr w:rsidR="005E07AB" w:rsidRPr="00F3243D" w:rsidSect="009112C3">
      <w:headerReference w:type="even" r:id="rId14"/>
      <w:headerReference w:type="default" r:id="rId15"/>
      <w:pgSz w:w="8640" w:h="12960" w:code="64"/>
      <w:pgMar w:top="1174" w:right="720" w:bottom="1170" w:left="720" w:header="547" w:footer="547" w:gutter="360"/>
      <w:cols w:space="720"/>
      <w:titlePg/>
      <w:docGrid w:linePitch="326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3929C02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F5952" w:rsidRDefault="00BF5952">
      <w:r>
        <w:separator/>
      </w:r>
    </w:p>
  </w:endnote>
  <w:endnote w:type="continuationSeparator" w:id="0">
    <w:p w:rsidR="00BF5952" w:rsidRDefault="00BF59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72F4FE90-5D68-466E-885D-8C74309792C6}"/>
    <w:embedBold r:id="rId2" w:fontKey="{82D1DF8F-F347-417F-BB02-11B6684EB732}"/>
    <w:embedItalic r:id="rId3" w:fontKey="{F2752F87-5817-4414-BBE8-49E83D914E94}"/>
    <w:embedBoldItalic r:id="rId4" w:fontKey="{2ECFDC70-0B10-4EA5-90D2-6B4B6445BE9E}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  <w:embedRegular r:id="rId5" w:fontKey="{25E93FC3-CA6B-4F4D-9370-D7A6288A51DF}"/>
    <w:embedBold r:id="rId6" w:fontKey="{E764B7E8-C3FB-40CB-87F9-9B95B0C9E8F7}"/>
    <w:embedItalic r:id="rId7" w:fontKey="{BC7B9D4A-4636-4985-93CE-D8D5C96D7C1F}"/>
    <w:embedBoldItalic r:id="rId8" w:fontKey="{63F6AAD3-6C15-44FC-BB49-345C2747F0CC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9" w:fontKey="{AEFE6028-DC92-4A39-AF16-5A5DBF092946}"/>
    <w:embedBold r:id="rId10" w:fontKey="{E05E479F-77F2-4046-B375-8332F038D5A2}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D4FC0A27-CE7D-458F-96F5-D56373981D6B}"/>
    <w:embedItalic r:id="rId12" w:fontKey="{416521E8-4B4D-4F87-9EFF-AC39D983B262}"/>
  </w:font>
  <w:font w:name="Helvetica-Narrow">
    <w:altName w:val="Arial Narrow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heSansMonoConBlack">
    <w:panose1 w:val="00000000000000000000"/>
    <w:charset w:val="00"/>
    <w:family w:val="swiss"/>
    <w:notTrueType/>
    <w:pitch w:val="variable"/>
    <w:sig w:usb0="00000083" w:usb1="00000000" w:usb2="00000000" w:usb3="00000000" w:csb0="00000009" w:csb1="00000000"/>
  </w:font>
  <w:font w:name="Utopia">
    <w:altName w:val="Hippy Stamp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TheSansMonoConNormal">
    <w:altName w:val="Arial"/>
    <w:panose1 w:val="00000000000000000000"/>
    <w:charset w:val="00"/>
    <w:family w:val="swiss"/>
    <w:notTrueType/>
    <w:pitch w:val="variable"/>
    <w:sig w:usb0="00000001" w:usb1="00000000" w:usb2="00000000" w:usb3="00000000" w:csb0="000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 Condensed">
    <w:panose1 w:val="020B0506020104020203"/>
    <w:charset w:val="00"/>
    <w:family w:val="swiss"/>
    <w:pitch w:val="variable"/>
    <w:sig w:usb0="00000007" w:usb1="00000000" w:usb2="00000000" w:usb3="00000000" w:csb0="00000003" w:csb1="00000000"/>
    <w:embedRegular r:id="rId13" w:fontKey="{9D29658C-C704-471D-9821-707B76D71D63}"/>
  </w:font>
  <w:font w:name="HelveticaNeue MediumEx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Condense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14" w:fontKey="{13219407-2AB1-467C-9360-18FB4411BD0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5" w:fontKey="{D0437C1C-9225-498C-8707-3B92AD006B50}"/>
  </w:font>
  <w:font w:name="HelveticaNeueBoldCond">
    <w:altName w:val="Times New Roman"/>
    <w:charset w:val="00"/>
    <w:family w:val="auto"/>
    <w:pitch w:val="variable"/>
    <w:sig w:usb0="00000001" w:usb1="40000048" w:usb2="00000000" w:usb3="00000000" w:csb0="00000111" w:csb1="00000000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ZapfDingbats">
    <w:panose1 w:val="00000000000000000000"/>
    <w:charset w:val="02"/>
    <w:family w:val="decorative"/>
    <w:notTrueType/>
    <w:pitch w:val="variable"/>
    <w:sig w:usb0="00000003" w:usb1="1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F5952" w:rsidRDefault="00BF5952">
      <w:r>
        <w:separator/>
      </w:r>
    </w:p>
  </w:footnote>
  <w:footnote w:type="continuationSeparator" w:id="0">
    <w:p w:rsidR="00BF5952" w:rsidRDefault="00BF595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1E41" w:rsidRPr="00397D37" w:rsidRDefault="00BF5952" w:rsidP="00043BF1">
    <w:pPr>
      <w:pStyle w:val="Header"/>
      <w:spacing w:line="210" w:lineRule="exact"/>
      <w:ind w:right="360"/>
      <w:rPr>
        <w:b w:val="0"/>
        <w:bCs/>
        <w:i/>
        <w:iCs/>
      </w:rPr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5" o:spid="_x0000_s2050" type="#_x0000_t202" style="position:absolute;margin-left:-35.45pt;margin-top:-.75pt;width:31.1pt;height:13.15pt;z-index:25165721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" filled="f" fillcolor="black" strokeweight=".5pt">
          <v:textbox inset="0,0,3.6pt,0">
            <w:txbxContent>
              <w:p w:rsidR="004D1E41" w:rsidRPr="002D7296" w:rsidRDefault="00747AC4" w:rsidP="00652EE3">
                <w:pPr>
                  <w:pStyle w:val="Header"/>
                  <w:spacing w:line="240" w:lineRule="auto"/>
                  <w:jc w:val="right"/>
                  <w:rPr>
                    <w:rFonts w:ascii="HelveticaNeue Condensed" w:hAnsi="HelveticaNeue Condensed"/>
                    <w:szCs w:val="16"/>
                  </w:rPr>
                </w:pPr>
                <w:r w:rsidRPr="002D7296">
                  <w:rPr>
                    <w:rStyle w:val="PageNumber"/>
                    <w:szCs w:val="16"/>
                  </w:rPr>
                  <w:fldChar w:fldCharType="begin"/>
                </w:r>
                <w:r w:rsidR="004D1E41" w:rsidRPr="002D7296">
                  <w:rPr>
                    <w:rStyle w:val="PageNumber"/>
                    <w:szCs w:val="16"/>
                  </w:rPr>
                  <w:instrText xml:space="preserve">PAGE  </w:instrText>
                </w:r>
                <w:r w:rsidRPr="002D7296">
                  <w:rPr>
                    <w:rStyle w:val="PageNumber"/>
                    <w:szCs w:val="16"/>
                  </w:rPr>
                  <w:fldChar w:fldCharType="separate"/>
                </w:r>
                <w:r w:rsidR="00774B4A">
                  <w:rPr>
                    <w:rStyle w:val="PageNumber"/>
                    <w:noProof/>
                    <w:szCs w:val="16"/>
                  </w:rPr>
                  <w:t>2</w:t>
                </w:r>
                <w:r w:rsidRPr="002D7296">
                  <w:rPr>
                    <w:rStyle w:val="PageNumber"/>
                    <w:szCs w:val="16"/>
                  </w:rPr>
                  <w:fldChar w:fldCharType="end"/>
                </w:r>
              </w:p>
            </w:txbxContent>
          </v:textbox>
          <w10:wrap type="square"/>
        </v:shape>
      </w:pict>
    </w:r>
    <w:r w:rsidR="004D1E41">
      <w:t xml:space="preserve">CHAPTER 12 |  </w:t>
    </w:r>
    <w:r w:rsidR="004D1E41">
      <w:rPr>
        <w:rStyle w:val="Emphasis"/>
      </w:rPr>
      <w:t>Logical and Structural Based Calculations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1E41" w:rsidRPr="00043BF1" w:rsidRDefault="00BF5952" w:rsidP="00013B37">
    <w:pPr>
      <w:pStyle w:val="Header"/>
      <w:tabs>
        <w:tab w:val="clear" w:pos="4320"/>
      </w:tabs>
      <w:spacing w:line="210" w:lineRule="exact"/>
      <w:jc w:val="right"/>
      <w:rPr>
        <w:b w:val="0"/>
        <w:bCs/>
        <w:i/>
        <w:iCs/>
      </w:rPr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7" o:spid="_x0000_s2049" type="#_x0000_t202" style="position:absolute;left:0;text-align:left;margin-left:346.4pt;margin-top:-1.1pt;width:31.5pt;height:13.15pt;z-index:25165824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" filled="f" fillcolor="black" strokeweight=".5pt">
          <v:textbox inset="3.6pt,0,0,0">
            <w:txbxContent>
              <w:p w:rsidR="004D1E41" w:rsidRPr="002D7296" w:rsidRDefault="00747AC4" w:rsidP="00013B37">
                <w:pPr>
                  <w:pStyle w:val="Header"/>
                  <w:spacing w:line="240" w:lineRule="auto"/>
                  <w:rPr>
                    <w:rFonts w:ascii="HelveticaNeue Condensed" w:hAnsi="HelveticaNeue Condensed"/>
                    <w:szCs w:val="16"/>
                  </w:rPr>
                </w:pPr>
                <w:r w:rsidRPr="002D7296">
                  <w:rPr>
                    <w:rStyle w:val="PageNumber"/>
                    <w:szCs w:val="16"/>
                  </w:rPr>
                  <w:fldChar w:fldCharType="begin"/>
                </w:r>
                <w:r w:rsidR="004D1E41" w:rsidRPr="002D7296">
                  <w:rPr>
                    <w:rStyle w:val="PageNumber"/>
                    <w:szCs w:val="16"/>
                  </w:rPr>
                  <w:instrText xml:space="preserve">PAGE  </w:instrText>
                </w:r>
                <w:r w:rsidRPr="002D7296">
                  <w:rPr>
                    <w:rStyle w:val="PageNumber"/>
                    <w:szCs w:val="16"/>
                  </w:rPr>
                  <w:fldChar w:fldCharType="separate"/>
                </w:r>
                <w:r w:rsidR="00774B4A">
                  <w:rPr>
                    <w:rStyle w:val="PageNumber"/>
                    <w:noProof/>
                    <w:szCs w:val="16"/>
                  </w:rPr>
                  <w:t>3</w:t>
                </w:r>
                <w:r w:rsidRPr="002D7296">
                  <w:rPr>
                    <w:rStyle w:val="PageNumber"/>
                    <w:szCs w:val="16"/>
                  </w:rPr>
                  <w:fldChar w:fldCharType="end"/>
                </w:r>
              </w:p>
            </w:txbxContent>
          </v:textbox>
          <w10:wrap type="square"/>
        </v:shape>
      </w:pict>
    </w:r>
    <w:r w:rsidR="004D1E41">
      <w:t>The Financial Modelers Handbook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D50F54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D52E02B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4678E47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8ED62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EAC6659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54DA81F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3A6CCB1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57EC5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4060029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357A049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0A48306B"/>
    <w:multiLevelType w:val="hybridMultilevel"/>
    <w:tmpl w:val="5F104232"/>
    <w:lvl w:ilvl="0" w:tplc="1CA403B2">
      <w:start w:val="1"/>
      <w:numFmt w:val="lowerLetter"/>
      <w:pStyle w:val="NumSubList"/>
      <w:lvlText w:val="%1."/>
      <w:lvlJc w:val="left"/>
      <w:pPr>
        <w:ind w:left="1728" w:hanging="360"/>
      </w:pPr>
    </w:lvl>
    <w:lvl w:ilvl="1" w:tplc="04090019" w:tentative="1">
      <w:start w:val="1"/>
      <w:numFmt w:val="lowerLetter"/>
      <w:lvlText w:val="%2."/>
      <w:lvlJc w:val="left"/>
      <w:pPr>
        <w:ind w:left="2448" w:hanging="360"/>
      </w:pPr>
    </w:lvl>
    <w:lvl w:ilvl="2" w:tplc="0409001B" w:tentative="1">
      <w:start w:val="1"/>
      <w:numFmt w:val="lowerRoman"/>
      <w:lvlText w:val="%3."/>
      <w:lvlJc w:val="right"/>
      <w:pPr>
        <w:ind w:left="3168" w:hanging="180"/>
      </w:pPr>
    </w:lvl>
    <w:lvl w:ilvl="3" w:tplc="0409000F" w:tentative="1">
      <w:start w:val="1"/>
      <w:numFmt w:val="decimal"/>
      <w:lvlText w:val="%4."/>
      <w:lvlJc w:val="left"/>
      <w:pPr>
        <w:ind w:left="3888" w:hanging="360"/>
      </w:pPr>
    </w:lvl>
    <w:lvl w:ilvl="4" w:tplc="04090019" w:tentative="1">
      <w:start w:val="1"/>
      <w:numFmt w:val="lowerLetter"/>
      <w:lvlText w:val="%5."/>
      <w:lvlJc w:val="left"/>
      <w:pPr>
        <w:ind w:left="4608" w:hanging="360"/>
      </w:pPr>
    </w:lvl>
    <w:lvl w:ilvl="5" w:tplc="0409001B" w:tentative="1">
      <w:start w:val="1"/>
      <w:numFmt w:val="lowerRoman"/>
      <w:lvlText w:val="%6."/>
      <w:lvlJc w:val="right"/>
      <w:pPr>
        <w:ind w:left="5328" w:hanging="180"/>
      </w:pPr>
    </w:lvl>
    <w:lvl w:ilvl="6" w:tplc="0409000F" w:tentative="1">
      <w:start w:val="1"/>
      <w:numFmt w:val="decimal"/>
      <w:lvlText w:val="%7."/>
      <w:lvlJc w:val="left"/>
      <w:pPr>
        <w:ind w:left="6048" w:hanging="360"/>
      </w:pPr>
    </w:lvl>
    <w:lvl w:ilvl="7" w:tplc="04090019" w:tentative="1">
      <w:start w:val="1"/>
      <w:numFmt w:val="lowerLetter"/>
      <w:lvlText w:val="%8."/>
      <w:lvlJc w:val="left"/>
      <w:pPr>
        <w:ind w:left="6768" w:hanging="360"/>
      </w:pPr>
    </w:lvl>
    <w:lvl w:ilvl="8" w:tplc="0409001B" w:tentative="1">
      <w:start w:val="1"/>
      <w:numFmt w:val="lowerRoman"/>
      <w:lvlText w:val="%9."/>
      <w:lvlJc w:val="right"/>
      <w:pPr>
        <w:ind w:left="7488" w:hanging="180"/>
      </w:pPr>
    </w:lvl>
  </w:abstractNum>
  <w:abstractNum w:abstractNumId="12">
    <w:nsid w:val="13073A52"/>
    <w:multiLevelType w:val="hybridMultilevel"/>
    <w:tmpl w:val="26026828"/>
    <w:lvl w:ilvl="0" w:tplc="25B04E24">
      <w:start w:val="1"/>
      <w:numFmt w:val="bullet"/>
      <w:pStyle w:val="BulletSubLis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1DCD6E59"/>
    <w:multiLevelType w:val="hybridMultilevel"/>
    <w:tmpl w:val="FF40EB8A"/>
    <w:lvl w:ilvl="0" w:tplc="A8148926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2D6C51A8"/>
    <w:multiLevelType w:val="hybridMultilevel"/>
    <w:tmpl w:val="A8B82A56"/>
    <w:lvl w:ilvl="0" w:tplc="294476A0">
      <w:start w:val="1"/>
      <w:numFmt w:val="decimal"/>
      <w:pStyle w:val="NumList"/>
      <w:lvlText w:val="%1.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17">
    <w:nsid w:val="449F5956"/>
    <w:multiLevelType w:val="hybridMultilevel"/>
    <w:tmpl w:val="00F87AA4"/>
    <w:lvl w:ilvl="0" w:tplc="F94443AC">
      <w:start w:val="1"/>
      <w:numFmt w:val="decimal"/>
      <w:pStyle w:val="Exercise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>
    <w:nsid w:val="4FDA317E"/>
    <w:multiLevelType w:val="hybridMultilevel"/>
    <w:tmpl w:val="01CAEE4E"/>
    <w:lvl w:ilvl="0" w:tplc="7B1C5656">
      <w:start w:val="1"/>
      <w:numFmt w:val="lowerLetter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9">
    <w:nsid w:val="53593E90"/>
    <w:multiLevelType w:val="hybridMultilevel"/>
    <w:tmpl w:val="3A261BF8"/>
    <w:lvl w:ilvl="0" w:tplc="7B1C5656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5CC25960"/>
    <w:multiLevelType w:val="hybridMultilevel"/>
    <w:tmpl w:val="5F9C4C10"/>
    <w:lvl w:ilvl="0" w:tplc="7B1C5656">
      <w:start w:val="1"/>
      <w:numFmt w:val="decimal"/>
      <w:pStyle w:val="ExerciseNumList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6FFF48EC"/>
    <w:multiLevelType w:val="hybridMultilevel"/>
    <w:tmpl w:val="D7D8307A"/>
    <w:lvl w:ilvl="0" w:tplc="7B1C5656">
      <w:start w:val="1"/>
      <w:numFmt w:val="lowerLett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74861BBF"/>
    <w:multiLevelType w:val="hybridMultilevel"/>
    <w:tmpl w:val="3886EBBC"/>
    <w:lvl w:ilvl="0" w:tplc="7B1C5656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0"/>
  </w:num>
  <w:num w:numId="3">
    <w:abstractNumId w:val="14"/>
  </w:num>
  <w:num w:numId="4">
    <w:abstractNumId w:val="18"/>
  </w:num>
  <w:num w:numId="5">
    <w:abstractNumId w:val="10"/>
  </w:num>
  <w:num w:numId="6">
    <w:abstractNumId w:val="22"/>
  </w:num>
  <w:num w:numId="7">
    <w:abstractNumId w:val="17"/>
  </w:num>
  <w:num w:numId="8">
    <w:abstractNumId w:val="15"/>
  </w:num>
  <w:num w:numId="9">
    <w:abstractNumId w:val="21"/>
  </w:num>
  <w:num w:numId="10">
    <w:abstractNumId w:val="17"/>
  </w:num>
  <w:num w:numId="11">
    <w:abstractNumId w:val="13"/>
  </w:num>
  <w:num w:numId="12">
    <w:abstractNumId w:val="12"/>
  </w:num>
  <w:num w:numId="13">
    <w:abstractNumId w:val="19"/>
    <w:lvlOverride w:ilvl="0">
      <w:startOverride w:val="1"/>
    </w:lvlOverride>
  </w:num>
  <w:num w:numId="14">
    <w:abstractNumId w:val="9"/>
  </w:num>
  <w:num w:numId="15">
    <w:abstractNumId w:val="7"/>
  </w:num>
  <w:num w:numId="16">
    <w:abstractNumId w:val="6"/>
  </w:num>
  <w:num w:numId="17">
    <w:abstractNumId w:val="5"/>
  </w:num>
  <w:num w:numId="18">
    <w:abstractNumId w:val="4"/>
  </w:num>
  <w:num w:numId="19">
    <w:abstractNumId w:val="8"/>
  </w:num>
  <w:num w:numId="20">
    <w:abstractNumId w:val="3"/>
  </w:num>
  <w:num w:numId="21">
    <w:abstractNumId w:val="2"/>
  </w:num>
  <w:num w:numId="22">
    <w:abstractNumId w:val="1"/>
  </w:num>
  <w:num w:numId="23">
    <w:abstractNumId w:val="0"/>
  </w:num>
  <w:num w:numId="24">
    <w:abstractNumId w:val="18"/>
    <w:lvlOverride w:ilvl="0">
      <w:startOverride w:val="1"/>
    </w:lvlOverride>
  </w:num>
  <w:num w:numId="25">
    <w:abstractNumId w:val="18"/>
    <w:lvlOverride w:ilvl="0">
      <w:startOverride w:val="1"/>
    </w:lvlOverride>
  </w:num>
  <w:num w:numId="26">
    <w:abstractNumId w:val="18"/>
    <w:lvlOverride w:ilvl="0">
      <w:startOverride w:val="1"/>
    </w:lvlOverride>
  </w:num>
  <w:num w:numId="27">
    <w:abstractNumId w:val="18"/>
    <w:lvlOverride w:ilvl="0">
      <w:startOverride w:val="1"/>
    </w:lvlOverride>
  </w:num>
  <w:num w:numId="28">
    <w:abstractNumId w:val="18"/>
    <w:lvlOverride w:ilvl="0">
      <w:startOverride w:val="1"/>
    </w:lvlOverride>
  </w:num>
  <w:num w:numId="29">
    <w:abstractNumId w:val="16"/>
  </w:num>
  <w:num w:numId="30">
    <w:abstractNumId w:val="11"/>
  </w:num>
  <w:num w:numId="31">
    <w:abstractNumId w:val="11"/>
    <w:lvlOverride w:ilvl="0">
      <w:startOverride w:val="1"/>
    </w:lvlOverride>
  </w:num>
  <w:numIdMacAtCleanup w:val="13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Ralph Moore">
    <w15:presenceInfo w15:providerId="Windows Live" w15:userId="58718614c80628d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embedTrueTypeFonts/>
  <w:hideSpellingErrors/>
  <w:hideGrammaticalErrors/>
  <w:proofState w:spelling="clean"/>
  <w:attachedTemplate r:id="rId1"/>
  <w:linkStyles/>
  <w:stylePaneFormatFilter w:val="3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stylePaneSortMethod w:val="0000"/>
  <w:documentProtection w:formatting="1" w:enforcement="1" w:cryptProviderType="rsaFull" w:cryptAlgorithmClass="hash" w:cryptAlgorithmType="typeAny" w:cryptAlgorithmSid="4" w:cryptSpinCount="100000" w:hash="1WV3uSsFZ1HL4466v06sIfwGkLM=" w:salt="7Y0/FtbaI+p6rLLnu6MbHg=="/>
  <w:defaultTabStop w:val="720"/>
  <w:evenAndOddHeaders/>
  <w:drawingGridHorizontalSpacing w:val="12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B64BD"/>
    <w:rsid w:val="00002570"/>
    <w:rsid w:val="00002F42"/>
    <w:rsid w:val="00006CFE"/>
    <w:rsid w:val="00011461"/>
    <w:rsid w:val="00013B37"/>
    <w:rsid w:val="00014BA7"/>
    <w:rsid w:val="00016FC4"/>
    <w:rsid w:val="00024FA9"/>
    <w:rsid w:val="000259EC"/>
    <w:rsid w:val="00031178"/>
    <w:rsid w:val="00031D66"/>
    <w:rsid w:val="00033AEB"/>
    <w:rsid w:val="00041B40"/>
    <w:rsid w:val="0004263F"/>
    <w:rsid w:val="00043BF1"/>
    <w:rsid w:val="00051580"/>
    <w:rsid w:val="00051D4C"/>
    <w:rsid w:val="0005741B"/>
    <w:rsid w:val="00064306"/>
    <w:rsid w:val="00064DAE"/>
    <w:rsid w:val="00076845"/>
    <w:rsid w:val="00093756"/>
    <w:rsid w:val="000A0F0B"/>
    <w:rsid w:val="000A4F07"/>
    <w:rsid w:val="000A68B4"/>
    <w:rsid w:val="000A6D24"/>
    <w:rsid w:val="000A7707"/>
    <w:rsid w:val="000B202B"/>
    <w:rsid w:val="000B50EE"/>
    <w:rsid w:val="000C26D3"/>
    <w:rsid w:val="000C323F"/>
    <w:rsid w:val="000C3E09"/>
    <w:rsid w:val="000C5725"/>
    <w:rsid w:val="000C717D"/>
    <w:rsid w:val="000D5E2C"/>
    <w:rsid w:val="000D620C"/>
    <w:rsid w:val="000D644F"/>
    <w:rsid w:val="000D6C66"/>
    <w:rsid w:val="000E1131"/>
    <w:rsid w:val="000E1D25"/>
    <w:rsid w:val="000E3A99"/>
    <w:rsid w:val="000F0013"/>
    <w:rsid w:val="000F2A76"/>
    <w:rsid w:val="000F4099"/>
    <w:rsid w:val="001001B8"/>
    <w:rsid w:val="00111555"/>
    <w:rsid w:val="00111A42"/>
    <w:rsid w:val="001208AB"/>
    <w:rsid w:val="0012387C"/>
    <w:rsid w:val="00125CC5"/>
    <w:rsid w:val="00131826"/>
    <w:rsid w:val="00135785"/>
    <w:rsid w:val="001504F6"/>
    <w:rsid w:val="001508DE"/>
    <w:rsid w:val="001623DA"/>
    <w:rsid w:val="00170AF8"/>
    <w:rsid w:val="0017246D"/>
    <w:rsid w:val="00174FD7"/>
    <w:rsid w:val="0017785E"/>
    <w:rsid w:val="00177B3B"/>
    <w:rsid w:val="00180B3C"/>
    <w:rsid w:val="0018136B"/>
    <w:rsid w:val="00184D83"/>
    <w:rsid w:val="00186BEC"/>
    <w:rsid w:val="00192785"/>
    <w:rsid w:val="00192A8B"/>
    <w:rsid w:val="0019452D"/>
    <w:rsid w:val="001972CC"/>
    <w:rsid w:val="001A05D6"/>
    <w:rsid w:val="001A2288"/>
    <w:rsid w:val="001A30A1"/>
    <w:rsid w:val="001A4BF1"/>
    <w:rsid w:val="001A57A5"/>
    <w:rsid w:val="001A57FE"/>
    <w:rsid w:val="001A6C3F"/>
    <w:rsid w:val="001A79EE"/>
    <w:rsid w:val="001B1D98"/>
    <w:rsid w:val="001B4BB4"/>
    <w:rsid w:val="001B5784"/>
    <w:rsid w:val="001B6585"/>
    <w:rsid w:val="001C5451"/>
    <w:rsid w:val="001C5554"/>
    <w:rsid w:val="001C64A5"/>
    <w:rsid w:val="001D4DDA"/>
    <w:rsid w:val="001D4DF3"/>
    <w:rsid w:val="001D666D"/>
    <w:rsid w:val="001E281D"/>
    <w:rsid w:val="001E2D13"/>
    <w:rsid w:val="001E33C6"/>
    <w:rsid w:val="001E636A"/>
    <w:rsid w:val="001F0E09"/>
    <w:rsid w:val="001F1C91"/>
    <w:rsid w:val="002008B9"/>
    <w:rsid w:val="00203F38"/>
    <w:rsid w:val="00205378"/>
    <w:rsid w:val="0020588C"/>
    <w:rsid w:val="002060A8"/>
    <w:rsid w:val="002103D1"/>
    <w:rsid w:val="00211C19"/>
    <w:rsid w:val="00215DFB"/>
    <w:rsid w:val="00216443"/>
    <w:rsid w:val="00216981"/>
    <w:rsid w:val="002213E2"/>
    <w:rsid w:val="002263FD"/>
    <w:rsid w:val="00226966"/>
    <w:rsid w:val="00226D92"/>
    <w:rsid w:val="0023066E"/>
    <w:rsid w:val="00231640"/>
    <w:rsid w:val="002341B8"/>
    <w:rsid w:val="00235823"/>
    <w:rsid w:val="0023597C"/>
    <w:rsid w:val="002409A2"/>
    <w:rsid w:val="002419E0"/>
    <w:rsid w:val="00245D21"/>
    <w:rsid w:val="00252E39"/>
    <w:rsid w:val="00253B76"/>
    <w:rsid w:val="00256940"/>
    <w:rsid w:val="002612C6"/>
    <w:rsid w:val="002620F5"/>
    <w:rsid w:val="00263790"/>
    <w:rsid w:val="00263F56"/>
    <w:rsid w:val="00264A56"/>
    <w:rsid w:val="00264AC3"/>
    <w:rsid w:val="00270490"/>
    <w:rsid w:val="00276249"/>
    <w:rsid w:val="00277279"/>
    <w:rsid w:val="00281D0C"/>
    <w:rsid w:val="00291480"/>
    <w:rsid w:val="0029219B"/>
    <w:rsid w:val="00292E15"/>
    <w:rsid w:val="00297C62"/>
    <w:rsid w:val="002A2369"/>
    <w:rsid w:val="002A2819"/>
    <w:rsid w:val="002A6468"/>
    <w:rsid w:val="002A79FC"/>
    <w:rsid w:val="002C55CF"/>
    <w:rsid w:val="002C6C01"/>
    <w:rsid w:val="002C70EB"/>
    <w:rsid w:val="002D1119"/>
    <w:rsid w:val="002D16BF"/>
    <w:rsid w:val="002D5D7A"/>
    <w:rsid w:val="002D7296"/>
    <w:rsid w:val="002D72DE"/>
    <w:rsid w:val="002D7B2B"/>
    <w:rsid w:val="002E0BA2"/>
    <w:rsid w:val="002E2D14"/>
    <w:rsid w:val="002E594D"/>
    <w:rsid w:val="002F27C4"/>
    <w:rsid w:val="002F2E81"/>
    <w:rsid w:val="002F4F59"/>
    <w:rsid w:val="002F5EC7"/>
    <w:rsid w:val="002F699D"/>
    <w:rsid w:val="002F69D4"/>
    <w:rsid w:val="0030021E"/>
    <w:rsid w:val="00303D50"/>
    <w:rsid w:val="003041BE"/>
    <w:rsid w:val="0030744F"/>
    <w:rsid w:val="00310055"/>
    <w:rsid w:val="0031145D"/>
    <w:rsid w:val="0031171E"/>
    <w:rsid w:val="00315E06"/>
    <w:rsid w:val="003173DB"/>
    <w:rsid w:val="00320981"/>
    <w:rsid w:val="00322F77"/>
    <w:rsid w:val="003253D8"/>
    <w:rsid w:val="00330E16"/>
    <w:rsid w:val="0033208D"/>
    <w:rsid w:val="00333269"/>
    <w:rsid w:val="0033797F"/>
    <w:rsid w:val="0034215E"/>
    <w:rsid w:val="0035135F"/>
    <w:rsid w:val="00355609"/>
    <w:rsid w:val="00364665"/>
    <w:rsid w:val="003656A8"/>
    <w:rsid w:val="0037385E"/>
    <w:rsid w:val="00376E76"/>
    <w:rsid w:val="003772CD"/>
    <w:rsid w:val="0038668A"/>
    <w:rsid w:val="00391A28"/>
    <w:rsid w:val="00392B75"/>
    <w:rsid w:val="00395577"/>
    <w:rsid w:val="00395812"/>
    <w:rsid w:val="003964B6"/>
    <w:rsid w:val="0039662C"/>
    <w:rsid w:val="00397D37"/>
    <w:rsid w:val="00397DE1"/>
    <w:rsid w:val="003A4EE7"/>
    <w:rsid w:val="003A7043"/>
    <w:rsid w:val="003B3B75"/>
    <w:rsid w:val="003B44EB"/>
    <w:rsid w:val="003C7500"/>
    <w:rsid w:val="003C784E"/>
    <w:rsid w:val="003D3182"/>
    <w:rsid w:val="003D5E4B"/>
    <w:rsid w:val="003E18C2"/>
    <w:rsid w:val="003E1B4A"/>
    <w:rsid w:val="003E4FE3"/>
    <w:rsid w:val="003E5C9D"/>
    <w:rsid w:val="003E635C"/>
    <w:rsid w:val="003F0D11"/>
    <w:rsid w:val="003F147C"/>
    <w:rsid w:val="003F2C94"/>
    <w:rsid w:val="003F3FEB"/>
    <w:rsid w:val="003F5014"/>
    <w:rsid w:val="003F6F94"/>
    <w:rsid w:val="00404202"/>
    <w:rsid w:val="00406240"/>
    <w:rsid w:val="00410A61"/>
    <w:rsid w:val="0041256C"/>
    <w:rsid w:val="004211F2"/>
    <w:rsid w:val="00421AA5"/>
    <w:rsid w:val="00424B45"/>
    <w:rsid w:val="00427940"/>
    <w:rsid w:val="00427AE3"/>
    <w:rsid w:val="00427D88"/>
    <w:rsid w:val="00434BEE"/>
    <w:rsid w:val="00443B77"/>
    <w:rsid w:val="0044656B"/>
    <w:rsid w:val="00446E3D"/>
    <w:rsid w:val="004472EE"/>
    <w:rsid w:val="00453B8C"/>
    <w:rsid w:val="00453D73"/>
    <w:rsid w:val="00455930"/>
    <w:rsid w:val="00460161"/>
    <w:rsid w:val="00461E4B"/>
    <w:rsid w:val="004632CD"/>
    <w:rsid w:val="0047409C"/>
    <w:rsid w:val="004740F9"/>
    <w:rsid w:val="0047670A"/>
    <w:rsid w:val="0048129C"/>
    <w:rsid w:val="00485A74"/>
    <w:rsid w:val="004903D5"/>
    <w:rsid w:val="004940D0"/>
    <w:rsid w:val="00495352"/>
    <w:rsid w:val="00497DD9"/>
    <w:rsid w:val="004A1ABA"/>
    <w:rsid w:val="004A3D15"/>
    <w:rsid w:val="004A5621"/>
    <w:rsid w:val="004A6112"/>
    <w:rsid w:val="004A6A48"/>
    <w:rsid w:val="004B3431"/>
    <w:rsid w:val="004B48F0"/>
    <w:rsid w:val="004B4991"/>
    <w:rsid w:val="004B64A1"/>
    <w:rsid w:val="004B710F"/>
    <w:rsid w:val="004C691C"/>
    <w:rsid w:val="004D1E41"/>
    <w:rsid w:val="004D36CE"/>
    <w:rsid w:val="004D4E0A"/>
    <w:rsid w:val="004D63A6"/>
    <w:rsid w:val="004F14D7"/>
    <w:rsid w:val="004F3E98"/>
    <w:rsid w:val="004F43DB"/>
    <w:rsid w:val="00500E7E"/>
    <w:rsid w:val="00501098"/>
    <w:rsid w:val="005014AC"/>
    <w:rsid w:val="0050292F"/>
    <w:rsid w:val="0050354B"/>
    <w:rsid w:val="00504C1F"/>
    <w:rsid w:val="00511EEB"/>
    <w:rsid w:val="00511F96"/>
    <w:rsid w:val="00511F9A"/>
    <w:rsid w:val="00516338"/>
    <w:rsid w:val="0051682D"/>
    <w:rsid w:val="00517ED2"/>
    <w:rsid w:val="00524132"/>
    <w:rsid w:val="0053505B"/>
    <w:rsid w:val="00544562"/>
    <w:rsid w:val="00545923"/>
    <w:rsid w:val="00550937"/>
    <w:rsid w:val="00550EE8"/>
    <w:rsid w:val="00552476"/>
    <w:rsid w:val="00552F3F"/>
    <w:rsid w:val="00555135"/>
    <w:rsid w:val="00561E78"/>
    <w:rsid w:val="00563DA8"/>
    <w:rsid w:val="0056461D"/>
    <w:rsid w:val="00566F48"/>
    <w:rsid w:val="00566F68"/>
    <w:rsid w:val="00570213"/>
    <w:rsid w:val="00570574"/>
    <w:rsid w:val="0057079B"/>
    <w:rsid w:val="005722DF"/>
    <w:rsid w:val="00572314"/>
    <w:rsid w:val="00575C9A"/>
    <w:rsid w:val="00576942"/>
    <w:rsid w:val="005815AA"/>
    <w:rsid w:val="005856B4"/>
    <w:rsid w:val="0059041A"/>
    <w:rsid w:val="005A055B"/>
    <w:rsid w:val="005B1758"/>
    <w:rsid w:val="005B300D"/>
    <w:rsid w:val="005B45C8"/>
    <w:rsid w:val="005C40BF"/>
    <w:rsid w:val="005D3D23"/>
    <w:rsid w:val="005D500D"/>
    <w:rsid w:val="005E07AB"/>
    <w:rsid w:val="005E0FBB"/>
    <w:rsid w:val="005E4591"/>
    <w:rsid w:val="005F2464"/>
    <w:rsid w:val="005F2744"/>
    <w:rsid w:val="005F30F9"/>
    <w:rsid w:val="005F3E64"/>
    <w:rsid w:val="005F5464"/>
    <w:rsid w:val="005F7206"/>
    <w:rsid w:val="00600037"/>
    <w:rsid w:val="00600864"/>
    <w:rsid w:val="00606411"/>
    <w:rsid w:val="00606A22"/>
    <w:rsid w:val="00606ED2"/>
    <w:rsid w:val="006074A6"/>
    <w:rsid w:val="006113C7"/>
    <w:rsid w:val="00611638"/>
    <w:rsid w:val="006139A9"/>
    <w:rsid w:val="00617E8D"/>
    <w:rsid w:val="00620030"/>
    <w:rsid w:val="00620892"/>
    <w:rsid w:val="00623945"/>
    <w:rsid w:val="00623ADD"/>
    <w:rsid w:val="00624523"/>
    <w:rsid w:val="00627503"/>
    <w:rsid w:val="00636410"/>
    <w:rsid w:val="00641DC9"/>
    <w:rsid w:val="006435CF"/>
    <w:rsid w:val="006439D7"/>
    <w:rsid w:val="00646A53"/>
    <w:rsid w:val="00652EE3"/>
    <w:rsid w:val="0065312C"/>
    <w:rsid w:val="0065396A"/>
    <w:rsid w:val="00654D1F"/>
    <w:rsid w:val="00655908"/>
    <w:rsid w:val="0066017D"/>
    <w:rsid w:val="00666DC5"/>
    <w:rsid w:val="00667DAD"/>
    <w:rsid w:val="00677740"/>
    <w:rsid w:val="0068050F"/>
    <w:rsid w:val="00681DE8"/>
    <w:rsid w:val="006940AA"/>
    <w:rsid w:val="006940BA"/>
    <w:rsid w:val="00694204"/>
    <w:rsid w:val="006968ED"/>
    <w:rsid w:val="00697CC9"/>
    <w:rsid w:val="006A2442"/>
    <w:rsid w:val="006A7FCB"/>
    <w:rsid w:val="006B0174"/>
    <w:rsid w:val="006B2177"/>
    <w:rsid w:val="006B5972"/>
    <w:rsid w:val="006C47B0"/>
    <w:rsid w:val="006C4BF3"/>
    <w:rsid w:val="006C6578"/>
    <w:rsid w:val="006C6F33"/>
    <w:rsid w:val="006C78CB"/>
    <w:rsid w:val="006C7C1F"/>
    <w:rsid w:val="006D360C"/>
    <w:rsid w:val="006D3B9A"/>
    <w:rsid w:val="006D3CAC"/>
    <w:rsid w:val="006D776F"/>
    <w:rsid w:val="006E0F50"/>
    <w:rsid w:val="006E1BE6"/>
    <w:rsid w:val="006E1EF9"/>
    <w:rsid w:val="006E5E97"/>
    <w:rsid w:val="006E6AC3"/>
    <w:rsid w:val="006F2C37"/>
    <w:rsid w:val="006F47DB"/>
    <w:rsid w:val="006F66A5"/>
    <w:rsid w:val="006F7A11"/>
    <w:rsid w:val="007008F2"/>
    <w:rsid w:val="007020D2"/>
    <w:rsid w:val="00704FED"/>
    <w:rsid w:val="0070717D"/>
    <w:rsid w:val="00711209"/>
    <w:rsid w:val="007174A9"/>
    <w:rsid w:val="00720F06"/>
    <w:rsid w:val="007334E5"/>
    <w:rsid w:val="00735C5F"/>
    <w:rsid w:val="00737623"/>
    <w:rsid w:val="007422CC"/>
    <w:rsid w:val="00747247"/>
    <w:rsid w:val="00747AC4"/>
    <w:rsid w:val="007504E1"/>
    <w:rsid w:val="00750B64"/>
    <w:rsid w:val="0075144C"/>
    <w:rsid w:val="007564B5"/>
    <w:rsid w:val="00756941"/>
    <w:rsid w:val="00756CDF"/>
    <w:rsid w:val="00756DF5"/>
    <w:rsid w:val="00757BF7"/>
    <w:rsid w:val="00761097"/>
    <w:rsid w:val="00762C22"/>
    <w:rsid w:val="007710CE"/>
    <w:rsid w:val="00771182"/>
    <w:rsid w:val="00774B4A"/>
    <w:rsid w:val="007756A7"/>
    <w:rsid w:val="007770C1"/>
    <w:rsid w:val="00782496"/>
    <w:rsid w:val="00784799"/>
    <w:rsid w:val="0078534C"/>
    <w:rsid w:val="007872AA"/>
    <w:rsid w:val="00787C30"/>
    <w:rsid w:val="00795E95"/>
    <w:rsid w:val="00795F92"/>
    <w:rsid w:val="007964ED"/>
    <w:rsid w:val="00796812"/>
    <w:rsid w:val="007A05A5"/>
    <w:rsid w:val="007A0F7B"/>
    <w:rsid w:val="007A1D5F"/>
    <w:rsid w:val="007A27DF"/>
    <w:rsid w:val="007A5674"/>
    <w:rsid w:val="007A74E6"/>
    <w:rsid w:val="007A76B2"/>
    <w:rsid w:val="007B1B33"/>
    <w:rsid w:val="007B55B5"/>
    <w:rsid w:val="007B6661"/>
    <w:rsid w:val="007C0564"/>
    <w:rsid w:val="007C4FD1"/>
    <w:rsid w:val="007D0D6D"/>
    <w:rsid w:val="007D252A"/>
    <w:rsid w:val="007D3D7C"/>
    <w:rsid w:val="007E22B0"/>
    <w:rsid w:val="007E2359"/>
    <w:rsid w:val="007E5360"/>
    <w:rsid w:val="007E6F0D"/>
    <w:rsid w:val="007F02B3"/>
    <w:rsid w:val="007F0CA0"/>
    <w:rsid w:val="00803173"/>
    <w:rsid w:val="0081310B"/>
    <w:rsid w:val="00813266"/>
    <w:rsid w:val="0081408F"/>
    <w:rsid w:val="00815981"/>
    <w:rsid w:val="00816FD5"/>
    <w:rsid w:val="00817F1A"/>
    <w:rsid w:val="008203A5"/>
    <w:rsid w:val="00820F26"/>
    <w:rsid w:val="00825B28"/>
    <w:rsid w:val="0083785D"/>
    <w:rsid w:val="008443BF"/>
    <w:rsid w:val="00846DC2"/>
    <w:rsid w:val="00847228"/>
    <w:rsid w:val="008518C6"/>
    <w:rsid w:val="00851DE0"/>
    <w:rsid w:val="00870670"/>
    <w:rsid w:val="00870CCA"/>
    <w:rsid w:val="00872ADC"/>
    <w:rsid w:val="00872CB8"/>
    <w:rsid w:val="00872DCB"/>
    <w:rsid w:val="00890487"/>
    <w:rsid w:val="00894821"/>
    <w:rsid w:val="00894BD1"/>
    <w:rsid w:val="008A1EB9"/>
    <w:rsid w:val="008A1EC2"/>
    <w:rsid w:val="008A22B4"/>
    <w:rsid w:val="008A5609"/>
    <w:rsid w:val="008A7258"/>
    <w:rsid w:val="008B3C1A"/>
    <w:rsid w:val="008B656C"/>
    <w:rsid w:val="008C1563"/>
    <w:rsid w:val="008C3800"/>
    <w:rsid w:val="008C3959"/>
    <w:rsid w:val="008D451E"/>
    <w:rsid w:val="008D5C58"/>
    <w:rsid w:val="008D7B8C"/>
    <w:rsid w:val="008E467B"/>
    <w:rsid w:val="008E7F9D"/>
    <w:rsid w:val="008F00D2"/>
    <w:rsid w:val="008F182A"/>
    <w:rsid w:val="008F1A20"/>
    <w:rsid w:val="008F2550"/>
    <w:rsid w:val="008F4F88"/>
    <w:rsid w:val="008F4FFC"/>
    <w:rsid w:val="008F70E0"/>
    <w:rsid w:val="008F7510"/>
    <w:rsid w:val="00905BD3"/>
    <w:rsid w:val="009112C3"/>
    <w:rsid w:val="00911718"/>
    <w:rsid w:val="00914420"/>
    <w:rsid w:val="00914548"/>
    <w:rsid w:val="00920874"/>
    <w:rsid w:val="00923EF4"/>
    <w:rsid w:val="00930EE0"/>
    <w:rsid w:val="0093218D"/>
    <w:rsid w:val="009344EA"/>
    <w:rsid w:val="00935FDF"/>
    <w:rsid w:val="00951D87"/>
    <w:rsid w:val="00954F2C"/>
    <w:rsid w:val="009619C3"/>
    <w:rsid w:val="00962468"/>
    <w:rsid w:val="009646A8"/>
    <w:rsid w:val="009670D3"/>
    <w:rsid w:val="00967E08"/>
    <w:rsid w:val="00971724"/>
    <w:rsid w:val="00973AB1"/>
    <w:rsid w:val="0097431C"/>
    <w:rsid w:val="00982D52"/>
    <w:rsid w:val="00984691"/>
    <w:rsid w:val="00985C7D"/>
    <w:rsid w:val="00986E76"/>
    <w:rsid w:val="009935D7"/>
    <w:rsid w:val="00993D8E"/>
    <w:rsid w:val="009940F2"/>
    <w:rsid w:val="009940FC"/>
    <w:rsid w:val="009A1784"/>
    <w:rsid w:val="009A3656"/>
    <w:rsid w:val="009A4879"/>
    <w:rsid w:val="009B00AB"/>
    <w:rsid w:val="009B094C"/>
    <w:rsid w:val="009B2239"/>
    <w:rsid w:val="009B4DE1"/>
    <w:rsid w:val="009B7B5A"/>
    <w:rsid w:val="009C26BE"/>
    <w:rsid w:val="009C54E7"/>
    <w:rsid w:val="009C5680"/>
    <w:rsid w:val="009C749C"/>
    <w:rsid w:val="00A02C16"/>
    <w:rsid w:val="00A053AA"/>
    <w:rsid w:val="00A05A33"/>
    <w:rsid w:val="00A05E14"/>
    <w:rsid w:val="00A06DF9"/>
    <w:rsid w:val="00A10593"/>
    <w:rsid w:val="00A10ADC"/>
    <w:rsid w:val="00A114B5"/>
    <w:rsid w:val="00A157E3"/>
    <w:rsid w:val="00A2141D"/>
    <w:rsid w:val="00A247C3"/>
    <w:rsid w:val="00A25560"/>
    <w:rsid w:val="00A261DE"/>
    <w:rsid w:val="00A26FA8"/>
    <w:rsid w:val="00A43023"/>
    <w:rsid w:val="00A46242"/>
    <w:rsid w:val="00A5023D"/>
    <w:rsid w:val="00A511AB"/>
    <w:rsid w:val="00A5164C"/>
    <w:rsid w:val="00A51FD5"/>
    <w:rsid w:val="00A544F2"/>
    <w:rsid w:val="00A57DE4"/>
    <w:rsid w:val="00A62921"/>
    <w:rsid w:val="00A637FE"/>
    <w:rsid w:val="00A642AC"/>
    <w:rsid w:val="00A66631"/>
    <w:rsid w:val="00A6708A"/>
    <w:rsid w:val="00A7151D"/>
    <w:rsid w:val="00A725EC"/>
    <w:rsid w:val="00A777F8"/>
    <w:rsid w:val="00A7786E"/>
    <w:rsid w:val="00A778B4"/>
    <w:rsid w:val="00A82F6A"/>
    <w:rsid w:val="00A84890"/>
    <w:rsid w:val="00A928FE"/>
    <w:rsid w:val="00A94DC4"/>
    <w:rsid w:val="00AA5FB8"/>
    <w:rsid w:val="00AA61D8"/>
    <w:rsid w:val="00AA75D7"/>
    <w:rsid w:val="00AB2D62"/>
    <w:rsid w:val="00AB2E5E"/>
    <w:rsid w:val="00AB4B7D"/>
    <w:rsid w:val="00AC1727"/>
    <w:rsid w:val="00AC2116"/>
    <w:rsid w:val="00AD136D"/>
    <w:rsid w:val="00AD3769"/>
    <w:rsid w:val="00AD7C87"/>
    <w:rsid w:val="00AD7CA8"/>
    <w:rsid w:val="00AE0FB5"/>
    <w:rsid w:val="00AE1A87"/>
    <w:rsid w:val="00AE4CCE"/>
    <w:rsid w:val="00AE7020"/>
    <w:rsid w:val="00AF04F7"/>
    <w:rsid w:val="00AF6950"/>
    <w:rsid w:val="00AF7FA2"/>
    <w:rsid w:val="00B01E6E"/>
    <w:rsid w:val="00B032B1"/>
    <w:rsid w:val="00B12010"/>
    <w:rsid w:val="00B12269"/>
    <w:rsid w:val="00B12CC7"/>
    <w:rsid w:val="00B16D8D"/>
    <w:rsid w:val="00B17FE6"/>
    <w:rsid w:val="00B20D55"/>
    <w:rsid w:val="00B2523B"/>
    <w:rsid w:val="00B3039C"/>
    <w:rsid w:val="00B33183"/>
    <w:rsid w:val="00B3623E"/>
    <w:rsid w:val="00B54394"/>
    <w:rsid w:val="00B578BA"/>
    <w:rsid w:val="00B61616"/>
    <w:rsid w:val="00B619DB"/>
    <w:rsid w:val="00B63FFE"/>
    <w:rsid w:val="00B657FB"/>
    <w:rsid w:val="00B66981"/>
    <w:rsid w:val="00B66E32"/>
    <w:rsid w:val="00B678F8"/>
    <w:rsid w:val="00B7053D"/>
    <w:rsid w:val="00B7394B"/>
    <w:rsid w:val="00B77A87"/>
    <w:rsid w:val="00B81173"/>
    <w:rsid w:val="00B811C7"/>
    <w:rsid w:val="00B8143F"/>
    <w:rsid w:val="00B90572"/>
    <w:rsid w:val="00B925C9"/>
    <w:rsid w:val="00B94B59"/>
    <w:rsid w:val="00BA0C6F"/>
    <w:rsid w:val="00BB28D9"/>
    <w:rsid w:val="00BB3359"/>
    <w:rsid w:val="00BB64BD"/>
    <w:rsid w:val="00BB69D9"/>
    <w:rsid w:val="00BB7ABD"/>
    <w:rsid w:val="00BC4360"/>
    <w:rsid w:val="00BC5060"/>
    <w:rsid w:val="00BC5971"/>
    <w:rsid w:val="00BC62BE"/>
    <w:rsid w:val="00BC6DE3"/>
    <w:rsid w:val="00BD0AAD"/>
    <w:rsid w:val="00BD1224"/>
    <w:rsid w:val="00BD179B"/>
    <w:rsid w:val="00BD21B6"/>
    <w:rsid w:val="00BD26D6"/>
    <w:rsid w:val="00BD5585"/>
    <w:rsid w:val="00BE38DD"/>
    <w:rsid w:val="00BF1E23"/>
    <w:rsid w:val="00BF32F9"/>
    <w:rsid w:val="00BF5952"/>
    <w:rsid w:val="00BF7879"/>
    <w:rsid w:val="00C0181D"/>
    <w:rsid w:val="00C04309"/>
    <w:rsid w:val="00C16F23"/>
    <w:rsid w:val="00C17FC3"/>
    <w:rsid w:val="00C2235D"/>
    <w:rsid w:val="00C22709"/>
    <w:rsid w:val="00C251D4"/>
    <w:rsid w:val="00C258E7"/>
    <w:rsid w:val="00C3229D"/>
    <w:rsid w:val="00C35621"/>
    <w:rsid w:val="00C40140"/>
    <w:rsid w:val="00C40754"/>
    <w:rsid w:val="00C42BE8"/>
    <w:rsid w:val="00C441C9"/>
    <w:rsid w:val="00C466DF"/>
    <w:rsid w:val="00C4690F"/>
    <w:rsid w:val="00C51140"/>
    <w:rsid w:val="00C5159F"/>
    <w:rsid w:val="00C5703C"/>
    <w:rsid w:val="00C63D1F"/>
    <w:rsid w:val="00C71F4F"/>
    <w:rsid w:val="00C732D1"/>
    <w:rsid w:val="00C733EF"/>
    <w:rsid w:val="00C777A7"/>
    <w:rsid w:val="00C911EE"/>
    <w:rsid w:val="00C951D2"/>
    <w:rsid w:val="00C95940"/>
    <w:rsid w:val="00C96D09"/>
    <w:rsid w:val="00CA3DCC"/>
    <w:rsid w:val="00CA4AFB"/>
    <w:rsid w:val="00CA5C8E"/>
    <w:rsid w:val="00CA60FB"/>
    <w:rsid w:val="00CB0A19"/>
    <w:rsid w:val="00CB0D65"/>
    <w:rsid w:val="00CB47A6"/>
    <w:rsid w:val="00CB5F5D"/>
    <w:rsid w:val="00CD005D"/>
    <w:rsid w:val="00CD2FF9"/>
    <w:rsid w:val="00CD37A1"/>
    <w:rsid w:val="00CD608D"/>
    <w:rsid w:val="00CD7CD9"/>
    <w:rsid w:val="00CE5CDB"/>
    <w:rsid w:val="00CE7637"/>
    <w:rsid w:val="00CE7DBE"/>
    <w:rsid w:val="00CF0DAF"/>
    <w:rsid w:val="00CF2379"/>
    <w:rsid w:val="00CF2453"/>
    <w:rsid w:val="00D00895"/>
    <w:rsid w:val="00D045FB"/>
    <w:rsid w:val="00D1180B"/>
    <w:rsid w:val="00D11F66"/>
    <w:rsid w:val="00D1228F"/>
    <w:rsid w:val="00D13702"/>
    <w:rsid w:val="00D1669C"/>
    <w:rsid w:val="00D169A8"/>
    <w:rsid w:val="00D3376C"/>
    <w:rsid w:val="00D37F25"/>
    <w:rsid w:val="00D41B51"/>
    <w:rsid w:val="00D448C4"/>
    <w:rsid w:val="00D53086"/>
    <w:rsid w:val="00D531AD"/>
    <w:rsid w:val="00D5702E"/>
    <w:rsid w:val="00D57E64"/>
    <w:rsid w:val="00D6340D"/>
    <w:rsid w:val="00D65203"/>
    <w:rsid w:val="00D65B63"/>
    <w:rsid w:val="00D66635"/>
    <w:rsid w:val="00D670D4"/>
    <w:rsid w:val="00D70700"/>
    <w:rsid w:val="00D70BED"/>
    <w:rsid w:val="00D74D68"/>
    <w:rsid w:val="00D80366"/>
    <w:rsid w:val="00D83D1F"/>
    <w:rsid w:val="00D86CD8"/>
    <w:rsid w:val="00D90FE9"/>
    <w:rsid w:val="00D9242A"/>
    <w:rsid w:val="00D93A3B"/>
    <w:rsid w:val="00D95221"/>
    <w:rsid w:val="00D97A52"/>
    <w:rsid w:val="00DA329C"/>
    <w:rsid w:val="00DA3968"/>
    <w:rsid w:val="00DA4031"/>
    <w:rsid w:val="00DA5B3A"/>
    <w:rsid w:val="00DA7900"/>
    <w:rsid w:val="00DB0ED9"/>
    <w:rsid w:val="00DB180C"/>
    <w:rsid w:val="00DB1CC1"/>
    <w:rsid w:val="00DB2AAE"/>
    <w:rsid w:val="00DB5AD2"/>
    <w:rsid w:val="00DB73CF"/>
    <w:rsid w:val="00DB7C89"/>
    <w:rsid w:val="00DC1C55"/>
    <w:rsid w:val="00DC27A3"/>
    <w:rsid w:val="00DC46A0"/>
    <w:rsid w:val="00DC4BA7"/>
    <w:rsid w:val="00DC6BD0"/>
    <w:rsid w:val="00DD38CD"/>
    <w:rsid w:val="00DD5715"/>
    <w:rsid w:val="00DE07A1"/>
    <w:rsid w:val="00DE46DC"/>
    <w:rsid w:val="00DE503F"/>
    <w:rsid w:val="00DF05C5"/>
    <w:rsid w:val="00DF3AB3"/>
    <w:rsid w:val="00DF5C9F"/>
    <w:rsid w:val="00DF7F4B"/>
    <w:rsid w:val="00E04B46"/>
    <w:rsid w:val="00E06240"/>
    <w:rsid w:val="00E112F1"/>
    <w:rsid w:val="00E138E4"/>
    <w:rsid w:val="00E30201"/>
    <w:rsid w:val="00E31EDC"/>
    <w:rsid w:val="00E3592E"/>
    <w:rsid w:val="00E4172B"/>
    <w:rsid w:val="00E42604"/>
    <w:rsid w:val="00E42E1E"/>
    <w:rsid w:val="00E434B9"/>
    <w:rsid w:val="00E434D9"/>
    <w:rsid w:val="00E54184"/>
    <w:rsid w:val="00E71315"/>
    <w:rsid w:val="00E73214"/>
    <w:rsid w:val="00E7633E"/>
    <w:rsid w:val="00E770ED"/>
    <w:rsid w:val="00E77615"/>
    <w:rsid w:val="00E77AA6"/>
    <w:rsid w:val="00E81931"/>
    <w:rsid w:val="00E8444B"/>
    <w:rsid w:val="00E845F0"/>
    <w:rsid w:val="00EA6608"/>
    <w:rsid w:val="00EA773B"/>
    <w:rsid w:val="00EB249A"/>
    <w:rsid w:val="00EC1321"/>
    <w:rsid w:val="00EC158F"/>
    <w:rsid w:val="00EC2A38"/>
    <w:rsid w:val="00EE0B6C"/>
    <w:rsid w:val="00EE0CCB"/>
    <w:rsid w:val="00EE1C86"/>
    <w:rsid w:val="00EE2A9F"/>
    <w:rsid w:val="00EE339B"/>
    <w:rsid w:val="00EE7B41"/>
    <w:rsid w:val="00EF4AFA"/>
    <w:rsid w:val="00EF63C9"/>
    <w:rsid w:val="00F128F9"/>
    <w:rsid w:val="00F158BE"/>
    <w:rsid w:val="00F26624"/>
    <w:rsid w:val="00F30A9A"/>
    <w:rsid w:val="00F31608"/>
    <w:rsid w:val="00F3243D"/>
    <w:rsid w:val="00F33689"/>
    <w:rsid w:val="00F362BE"/>
    <w:rsid w:val="00F40DC3"/>
    <w:rsid w:val="00F45C80"/>
    <w:rsid w:val="00F5058F"/>
    <w:rsid w:val="00F51A25"/>
    <w:rsid w:val="00F53236"/>
    <w:rsid w:val="00F53945"/>
    <w:rsid w:val="00F5640F"/>
    <w:rsid w:val="00F56B5D"/>
    <w:rsid w:val="00F64327"/>
    <w:rsid w:val="00F675E7"/>
    <w:rsid w:val="00F70DCC"/>
    <w:rsid w:val="00F7471C"/>
    <w:rsid w:val="00F8046C"/>
    <w:rsid w:val="00F8146E"/>
    <w:rsid w:val="00F8195E"/>
    <w:rsid w:val="00F86FAF"/>
    <w:rsid w:val="00F87674"/>
    <w:rsid w:val="00F9344C"/>
    <w:rsid w:val="00FA5FAA"/>
    <w:rsid w:val="00FB0322"/>
    <w:rsid w:val="00FB2CC8"/>
    <w:rsid w:val="00FB3145"/>
    <w:rsid w:val="00FB3450"/>
    <w:rsid w:val="00FC09FC"/>
    <w:rsid w:val="00FC1473"/>
    <w:rsid w:val="00FC2858"/>
    <w:rsid w:val="00FC69EC"/>
    <w:rsid w:val="00FD024C"/>
    <w:rsid w:val="00FD343E"/>
    <w:rsid w:val="00FE1F24"/>
    <w:rsid w:val="00FE311C"/>
    <w:rsid w:val="00FF03E1"/>
    <w:rsid w:val="00FF1C4D"/>
    <w:rsid w:val="00FF41E1"/>
    <w:rsid w:val="00FF49F3"/>
    <w:rsid w:val="00FF5BE0"/>
    <w:rsid w:val="00FF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1" w:defUIPriority="0" w:defSemiHidden="1" w:defUnhideWhenUsed="1" w:defQFormat="0" w:count="267">
    <w:lsdException w:name="Normal" w:locked="0" w:semiHidden="0" w:unhideWhenUsed="0" w:qFormat="1"/>
    <w:lsdException w:name="heading 1" w:locked="0" w:semiHidden="0" w:unhideWhenUsed="0" w:qFormat="1"/>
    <w:lsdException w:name="heading 2" w:locked="0" w:semiHidden="0" w:unhideWhenUsed="0" w:qFormat="1"/>
    <w:lsdException w:name="heading 3" w:locked="0" w:semiHidden="0" w:unhideWhenUsed="0" w:qFormat="1"/>
    <w:lsdException w:name="heading 4" w:locked="0" w:semiHidden="0" w:unhideWhenUsed="0" w:qFormat="1"/>
    <w:lsdException w:name="heading 5" w:locked="0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footnote text" w:locked="0"/>
    <w:lsdException w:name="header" w:locked="0"/>
    <w:lsdException w:name="footer" w:locked="0"/>
    <w:lsdException w:name="caption" w:qFormat="1"/>
    <w:lsdException w:name="page number" w:locked="0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Default Paragraph Font" w:locked="0" w:uiPriority="1"/>
    <w:lsdException w:name="Body Text" w:qFormat="1"/>
    <w:lsdException w:name="Subtitle" w:locked="0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locked="0" w:semiHidden="0" w:unhideWhenUsed="0" w:qFormat="1"/>
    <w:lsdException w:name="Emphasis" w:locked="0" w:semiHidden="0" w:unhideWhenUsed="0" w:qFormat="1"/>
    <w:lsdException w:name="HTML Top of Form" w:locked="0"/>
    <w:lsdException w:name="HTML Bottom of Form" w:locked="0"/>
    <w:lsdException w:name="Normal Table" w:locked="0"/>
    <w:lsdException w:name="No List" w:locked="0" w:uiPriority="99"/>
    <w:lsdException w:name="Table Grid" w:locked="0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locked="0" w:uiPriority="99" w:unhideWhenUsed="0"/>
    <w:lsdException w:name="List Paragraph" w:semiHidden="0" w:uiPriority="34" w:unhideWhenUsed="0" w:qFormat="1"/>
    <w:lsdException w:name="Quote" w:locked="0" w:semiHidden="0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locked="0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64B6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BodyTextCont"/>
    <w:link w:val="Heading1Char"/>
    <w:qFormat/>
    <w:rsid w:val="003964B6"/>
    <w:pPr>
      <w:keepNext/>
      <w:spacing w:before="360" w:after="120" w:line="240" w:lineRule="auto"/>
      <w:contextualSpacing/>
      <w:outlineLvl w:val="0"/>
    </w:pPr>
    <w:rPr>
      <w:rFonts w:ascii="Gill Sans MT" w:hAnsi="Gill Sans MT"/>
      <w:b/>
      <w:sz w:val="36"/>
      <w:szCs w:val="36"/>
    </w:rPr>
  </w:style>
  <w:style w:type="paragraph" w:styleId="Heading2">
    <w:name w:val="heading 2"/>
    <w:basedOn w:val="Normal"/>
    <w:next w:val="BodyTextCont"/>
    <w:link w:val="Heading2Char"/>
    <w:qFormat/>
    <w:rsid w:val="003964B6"/>
    <w:pPr>
      <w:keepNext/>
      <w:spacing w:before="360" w:after="120" w:line="240" w:lineRule="auto"/>
      <w:contextualSpacing/>
      <w:outlineLvl w:val="1"/>
    </w:pPr>
    <w:rPr>
      <w:rFonts w:ascii="Gill Sans MT" w:hAnsi="Gill Sans MT"/>
      <w:b/>
      <w:sz w:val="32"/>
      <w:szCs w:val="28"/>
    </w:rPr>
  </w:style>
  <w:style w:type="paragraph" w:styleId="Heading3">
    <w:name w:val="heading 3"/>
    <w:basedOn w:val="Normal"/>
    <w:next w:val="BodyTextCont"/>
    <w:link w:val="Heading3Char"/>
    <w:autoRedefine/>
    <w:qFormat/>
    <w:rsid w:val="00E845F0"/>
    <w:pPr>
      <w:keepNext/>
      <w:tabs>
        <w:tab w:val="left" w:pos="1170"/>
      </w:tabs>
      <w:spacing w:before="360" w:after="120" w:line="240" w:lineRule="auto"/>
      <w:contextualSpacing/>
      <w:outlineLvl w:val="2"/>
    </w:pPr>
    <w:rPr>
      <w:rFonts w:ascii="Gill Sans MT" w:hAnsi="Gill Sans MT"/>
      <w:b/>
      <w:sz w:val="28"/>
      <w:szCs w:val="28"/>
    </w:rPr>
  </w:style>
  <w:style w:type="paragraph" w:styleId="Heading4">
    <w:name w:val="heading 4"/>
    <w:basedOn w:val="Normal"/>
    <w:next w:val="BodyTextCont"/>
    <w:link w:val="Heading4Char"/>
    <w:qFormat/>
    <w:rsid w:val="003964B6"/>
    <w:pPr>
      <w:keepNext/>
      <w:spacing w:before="480"/>
      <w:contextualSpacing/>
      <w:outlineLvl w:val="3"/>
    </w:pPr>
    <w:rPr>
      <w:rFonts w:ascii="Gill Sans MT" w:hAnsi="Gill Sans MT"/>
      <w:b/>
      <w:spacing w:val="-6"/>
      <w:szCs w:val="24"/>
    </w:rPr>
  </w:style>
  <w:style w:type="paragraph" w:styleId="Heading5">
    <w:name w:val="heading 5"/>
    <w:basedOn w:val="Normal"/>
    <w:next w:val="Normal"/>
    <w:link w:val="Heading5Char"/>
    <w:qFormat/>
    <w:rsid w:val="003964B6"/>
    <w:pPr>
      <w:spacing w:before="480" w:after="350"/>
      <w:outlineLvl w:val="4"/>
    </w:pPr>
    <w:rPr>
      <w:rFonts w:ascii="Arial Narrow" w:hAnsi="Arial Narrow"/>
    </w:rPr>
  </w:style>
  <w:style w:type="paragraph" w:styleId="Heading6">
    <w:name w:val="heading 6"/>
    <w:basedOn w:val="Normal"/>
    <w:next w:val="Normal"/>
    <w:link w:val="Heading6Char"/>
    <w:locked/>
    <w:rsid w:val="00424B45"/>
    <w:pPr>
      <w:spacing w:before="240" w:after="60"/>
      <w:outlineLvl w:val="5"/>
    </w:pPr>
    <w:rPr>
      <w:rFonts w:ascii="Calibri" w:eastAsia="PMingLiU" w:hAnsi="Calibri"/>
      <w:b/>
      <w:bCs/>
    </w:rPr>
  </w:style>
  <w:style w:type="paragraph" w:styleId="Heading9">
    <w:name w:val="heading 9"/>
    <w:basedOn w:val="Normal"/>
    <w:next w:val="Normal"/>
    <w:link w:val="Heading9Char"/>
    <w:semiHidden/>
    <w:unhideWhenUsed/>
    <w:qFormat/>
    <w:locked/>
    <w:rsid w:val="009619C3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B12269"/>
    <w:rPr>
      <w:rFonts w:ascii="Gill Sans MT" w:eastAsiaTheme="minorHAnsi" w:hAnsi="Gill Sans MT" w:cstheme="minorBidi"/>
      <w:b/>
      <w:sz w:val="36"/>
      <w:szCs w:val="36"/>
    </w:rPr>
  </w:style>
  <w:style w:type="character" w:customStyle="1" w:styleId="Heading2Char">
    <w:name w:val="Heading 2 Char"/>
    <w:link w:val="Heading2"/>
    <w:rsid w:val="00B12269"/>
    <w:rPr>
      <w:rFonts w:ascii="Gill Sans MT" w:eastAsiaTheme="minorHAnsi" w:hAnsi="Gill Sans MT" w:cstheme="minorBidi"/>
      <w:b/>
      <w:sz w:val="32"/>
      <w:szCs w:val="28"/>
    </w:rPr>
  </w:style>
  <w:style w:type="character" w:customStyle="1" w:styleId="Heading3Char">
    <w:name w:val="Heading 3 Char"/>
    <w:link w:val="Heading3"/>
    <w:rsid w:val="00E845F0"/>
    <w:rPr>
      <w:rFonts w:ascii="Gill Sans MT" w:eastAsiaTheme="minorHAnsi" w:hAnsi="Gill Sans MT" w:cstheme="minorBidi"/>
      <w:b/>
      <w:sz w:val="28"/>
      <w:szCs w:val="28"/>
    </w:rPr>
  </w:style>
  <w:style w:type="character" w:customStyle="1" w:styleId="Heading4Char">
    <w:name w:val="Heading 4 Char"/>
    <w:link w:val="Heading4"/>
    <w:rsid w:val="00CD7CD9"/>
    <w:rPr>
      <w:rFonts w:ascii="Gill Sans MT" w:eastAsiaTheme="minorHAnsi" w:hAnsi="Gill Sans MT" w:cstheme="minorBidi"/>
      <w:b/>
      <w:spacing w:val="-6"/>
      <w:sz w:val="22"/>
      <w:szCs w:val="24"/>
    </w:rPr>
  </w:style>
  <w:style w:type="character" w:customStyle="1" w:styleId="Heading5Char">
    <w:name w:val="Heading 5 Char"/>
    <w:link w:val="Heading5"/>
    <w:rsid w:val="00CD7CD9"/>
    <w:rPr>
      <w:rFonts w:ascii="Arial Narrow" w:eastAsiaTheme="minorHAnsi" w:hAnsi="Arial Narrow" w:cstheme="minorBidi"/>
      <w:sz w:val="22"/>
      <w:szCs w:val="22"/>
    </w:rPr>
  </w:style>
  <w:style w:type="character" w:customStyle="1" w:styleId="Heading6Char">
    <w:name w:val="Heading 6 Char"/>
    <w:basedOn w:val="DefaultParagraphFont"/>
    <w:link w:val="Heading6"/>
    <w:rsid w:val="00424B45"/>
    <w:rPr>
      <w:rFonts w:ascii="Calibri" w:eastAsia="PMingLiU" w:hAnsi="Calibri" w:cstheme="minorBidi"/>
      <w:b/>
      <w:bCs/>
      <w:sz w:val="22"/>
      <w:szCs w:val="22"/>
    </w:rPr>
  </w:style>
  <w:style w:type="paragraph" w:styleId="BodyText">
    <w:name w:val="Body Text"/>
    <w:aliases w:val="Start"/>
    <w:link w:val="BodyTextChar"/>
    <w:qFormat/>
    <w:locked/>
    <w:rsid w:val="00CE7637"/>
    <w:pPr>
      <w:suppressAutoHyphens/>
      <w:spacing w:before="360" w:after="120"/>
      <w:jc w:val="both"/>
    </w:pPr>
    <w:rPr>
      <w:rFonts w:ascii="Gill Sans MT" w:hAnsi="Gill Sans MT"/>
      <w:i/>
      <w:sz w:val="22"/>
    </w:rPr>
  </w:style>
  <w:style w:type="character" w:customStyle="1" w:styleId="BodyTextChar">
    <w:name w:val="Body Text Char"/>
    <w:aliases w:val="Start Char"/>
    <w:link w:val="BodyText"/>
    <w:rsid w:val="00CE7637"/>
    <w:rPr>
      <w:rFonts w:ascii="Gill Sans MT" w:hAnsi="Gill Sans MT"/>
      <w:i/>
      <w:sz w:val="22"/>
    </w:rPr>
  </w:style>
  <w:style w:type="paragraph" w:styleId="TOC1">
    <w:name w:val="toc 1"/>
    <w:basedOn w:val="Normal"/>
    <w:next w:val="Normal"/>
    <w:autoRedefine/>
    <w:uiPriority w:val="39"/>
    <w:locked/>
    <w:rsid w:val="007422CC"/>
    <w:pPr>
      <w:tabs>
        <w:tab w:val="right" w:leader="dot" w:pos="6470"/>
      </w:tabs>
    </w:pPr>
    <w:rPr>
      <w:b/>
      <w:noProof/>
    </w:rPr>
  </w:style>
  <w:style w:type="paragraph" w:customStyle="1" w:styleId="Bullet">
    <w:name w:val="Bullet"/>
    <w:basedOn w:val="Normal"/>
    <w:rsid w:val="003964B6"/>
    <w:pPr>
      <w:keepLines/>
      <w:numPr>
        <w:numId w:val="8"/>
      </w:numPr>
      <w:spacing w:before="120"/>
      <w:ind w:right="864"/>
    </w:pPr>
    <w:rPr>
      <w:rFonts w:ascii="Gill Sans MT" w:hAnsi="Gill Sans MT"/>
    </w:rPr>
  </w:style>
  <w:style w:type="paragraph" w:customStyle="1" w:styleId="NoteTipCaution">
    <w:name w:val="Note/Tip/Caution"/>
    <w:basedOn w:val="Normal"/>
    <w:next w:val="Normal"/>
    <w:link w:val="NoteTipCautionChar"/>
    <w:rsid w:val="003964B6"/>
    <w:pPr>
      <w:pBdr>
        <w:top w:val="single" w:sz="4" w:space="10" w:color="auto"/>
        <w:bottom w:val="single" w:sz="4" w:space="10" w:color="auto"/>
      </w:pBdr>
      <w:spacing w:before="360" w:after="360" w:line="280" w:lineRule="exact"/>
    </w:pPr>
    <w:rPr>
      <w:rFonts w:ascii="Helvetica-Narrow" w:hAnsi="Helvetica-Narrow"/>
      <w:sz w:val="20"/>
      <w:szCs w:val="24"/>
    </w:rPr>
  </w:style>
  <w:style w:type="character" w:customStyle="1" w:styleId="NoteTipCautionChar">
    <w:name w:val="Note/Tip/Caution Char"/>
    <w:link w:val="NoteTipCaution"/>
    <w:rsid w:val="00292E15"/>
    <w:rPr>
      <w:rFonts w:ascii="Helvetica-Narrow" w:eastAsiaTheme="minorHAnsi" w:hAnsi="Helvetica-Narrow" w:cstheme="minorBidi"/>
      <w:szCs w:val="24"/>
    </w:rPr>
  </w:style>
  <w:style w:type="character" w:customStyle="1" w:styleId="CodeBold">
    <w:name w:val="Code Bold"/>
    <w:rsid w:val="003964B6"/>
    <w:rPr>
      <w:rFonts w:ascii="TheSansMonoConBlack" w:hAnsi="TheSansMonoConBlack"/>
      <w:sz w:val="18"/>
    </w:rPr>
  </w:style>
  <w:style w:type="paragraph" w:customStyle="1" w:styleId="ChapterWord">
    <w:name w:val="Chapter Word"/>
    <w:next w:val="ChapterTitle"/>
    <w:qFormat/>
    <w:locked/>
    <w:rsid w:val="00424B45"/>
    <w:pPr>
      <w:keepNext/>
      <w:spacing w:before="240"/>
      <w:jc w:val="right"/>
    </w:pPr>
    <w:rPr>
      <w:rFonts w:ascii="Gill Sans MT" w:hAnsi="Gill Sans MT"/>
      <w:b/>
      <w:caps/>
      <w:sz w:val="24"/>
      <w:szCs w:val="28"/>
    </w:rPr>
  </w:style>
  <w:style w:type="paragraph" w:customStyle="1" w:styleId="ChapterTitle">
    <w:name w:val="Chapter Title"/>
    <w:basedOn w:val="Normal"/>
    <w:next w:val="Normal"/>
    <w:rsid w:val="003964B6"/>
    <w:pPr>
      <w:spacing w:before="960" w:line="240" w:lineRule="auto"/>
      <w:contextualSpacing/>
    </w:pPr>
    <w:rPr>
      <w:rFonts w:ascii="Utopia" w:hAnsi="Utopia"/>
      <w:sz w:val="96"/>
    </w:rPr>
  </w:style>
  <w:style w:type="paragraph" w:customStyle="1" w:styleId="FigureCaption">
    <w:name w:val="Figure Caption"/>
    <w:next w:val="Normal"/>
    <w:qFormat/>
    <w:rsid w:val="009619C3"/>
    <w:pPr>
      <w:tabs>
        <w:tab w:val="left" w:pos="576"/>
      </w:tabs>
      <w:spacing w:before="240" w:after="240"/>
      <w:contextualSpacing/>
    </w:pPr>
    <w:rPr>
      <w:rFonts w:ascii="Gill Sans MT" w:hAnsi="Gill Sans MT"/>
      <w:noProof/>
      <w:sz w:val="18"/>
    </w:rPr>
  </w:style>
  <w:style w:type="paragraph" w:customStyle="1" w:styleId="CodeCaption">
    <w:name w:val="Code Caption"/>
    <w:basedOn w:val="Normal"/>
    <w:next w:val="Code"/>
    <w:link w:val="CodeCaptionChar"/>
    <w:qFormat/>
    <w:rsid w:val="003964B6"/>
    <w:pPr>
      <w:tabs>
        <w:tab w:val="left" w:pos="576"/>
      </w:tabs>
      <w:spacing w:before="240"/>
      <w:contextualSpacing/>
    </w:pPr>
    <w:rPr>
      <w:rFonts w:ascii="Gill Sans MT" w:hAnsi="Gill Sans MT"/>
      <w:i/>
      <w:noProof/>
      <w:sz w:val="18"/>
    </w:rPr>
  </w:style>
  <w:style w:type="paragraph" w:customStyle="1" w:styleId="Code">
    <w:name w:val="Code"/>
    <w:link w:val="CodeChar"/>
    <w:qFormat/>
    <w:rsid w:val="003964B6"/>
    <w:pPr>
      <w:spacing w:before="120" w:after="120"/>
      <w:contextualSpacing/>
    </w:pPr>
    <w:rPr>
      <w:rFonts w:ascii="TheSansMonoConNormal" w:eastAsiaTheme="minorHAnsi" w:hAnsi="TheSansMonoConNormal" w:cstheme="minorBidi"/>
      <w:noProof/>
      <w:sz w:val="18"/>
      <w:szCs w:val="22"/>
    </w:rPr>
  </w:style>
  <w:style w:type="character" w:customStyle="1" w:styleId="CodeChar">
    <w:name w:val="Code Char"/>
    <w:link w:val="Code"/>
    <w:locked/>
    <w:rsid w:val="00CD7CD9"/>
    <w:rPr>
      <w:rFonts w:ascii="TheSansMonoConNormal" w:eastAsiaTheme="minorHAnsi" w:hAnsi="TheSansMonoConNormal" w:cstheme="minorBidi"/>
      <w:noProof/>
      <w:sz w:val="18"/>
      <w:szCs w:val="22"/>
    </w:rPr>
  </w:style>
  <w:style w:type="character" w:customStyle="1" w:styleId="CodeCaptionChar">
    <w:name w:val="Code Caption Char"/>
    <w:link w:val="CodeCaption"/>
    <w:rsid w:val="00424B45"/>
    <w:rPr>
      <w:rFonts w:ascii="Gill Sans MT" w:eastAsiaTheme="minorHAnsi" w:hAnsi="Gill Sans MT" w:cstheme="minorBidi"/>
      <w:i/>
      <w:noProof/>
      <w:sz w:val="18"/>
      <w:szCs w:val="22"/>
    </w:rPr>
  </w:style>
  <w:style w:type="paragraph" w:customStyle="1" w:styleId="NumSubList">
    <w:name w:val="Num Sub List"/>
    <w:basedOn w:val="Normal"/>
    <w:rsid w:val="003964B6"/>
    <w:pPr>
      <w:numPr>
        <w:numId w:val="31"/>
      </w:numPr>
      <w:spacing w:after="0" w:line="240" w:lineRule="auto"/>
      <w:ind w:left="2016" w:right="432" w:hanging="720"/>
    </w:pPr>
  </w:style>
  <w:style w:type="paragraph" w:customStyle="1" w:styleId="BulletSubList">
    <w:name w:val="Bullet Sub List"/>
    <w:basedOn w:val="Bullet"/>
    <w:rsid w:val="003964B6"/>
    <w:pPr>
      <w:numPr>
        <w:numId w:val="12"/>
      </w:numPr>
      <w:tabs>
        <w:tab w:val="left" w:pos="792"/>
        <w:tab w:val="left" w:pos="1080"/>
      </w:tabs>
      <w:spacing w:before="360"/>
    </w:pPr>
  </w:style>
  <w:style w:type="paragraph" w:customStyle="1" w:styleId="NumList">
    <w:name w:val="Num List"/>
    <w:basedOn w:val="Normal"/>
    <w:rsid w:val="003964B6"/>
    <w:pPr>
      <w:keepLines/>
      <w:numPr>
        <w:numId w:val="29"/>
      </w:numPr>
      <w:spacing w:before="240" w:after="120" w:line="240" w:lineRule="auto"/>
      <w:ind w:left="1224" w:right="720"/>
      <w:contextualSpacing/>
    </w:pPr>
    <w:rPr>
      <w:rFonts w:ascii="Gill Sans MT" w:hAnsi="Gill Sans MT"/>
    </w:rPr>
  </w:style>
  <w:style w:type="paragraph" w:styleId="Bibliography">
    <w:name w:val="Bibliography"/>
    <w:basedOn w:val="Normal"/>
    <w:semiHidden/>
    <w:locked/>
    <w:rsid w:val="00655908"/>
    <w:pPr>
      <w:keepLines/>
      <w:tabs>
        <w:tab w:val="left" w:pos="216"/>
        <w:tab w:val="left" w:pos="576"/>
      </w:tabs>
      <w:spacing w:before="120" w:after="0" w:line="260" w:lineRule="exact"/>
      <w:ind w:left="360" w:hanging="360"/>
    </w:pPr>
    <w:rPr>
      <w:rFonts w:ascii="Utopia" w:hAnsi="Utopia"/>
      <w:sz w:val="18"/>
    </w:rPr>
  </w:style>
  <w:style w:type="paragraph" w:styleId="Index1">
    <w:name w:val="index 1"/>
    <w:basedOn w:val="Normal"/>
    <w:next w:val="Normal"/>
    <w:semiHidden/>
    <w:locked/>
    <w:rsid w:val="006C78CB"/>
    <w:pPr>
      <w:ind w:left="720" w:hanging="720"/>
    </w:pPr>
  </w:style>
  <w:style w:type="paragraph" w:styleId="Index2">
    <w:name w:val="index 2"/>
    <w:basedOn w:val="Normal"/>
    <w:next w:val="Normal"/>
    <w:semiHidden/>
    <w:locked/>
    <w:rsid w:val="006C78CB"/>
    <w:pPr>
      <w:ind w:left="720" w:hanging="432"/>
    </w:pPr>
  </w:style>
  <w:style w:type="paragraph" w:styleId="Index3">
    <w:name w:val="index 3"/>
    <w:basedOn w:val="Normal"/>
    <w:next w:val="Normal"/>
    <w:semiHidden/>
    <w:locked/>
    <w:rsid w:val="006C78CB"/>
    <w:pPr>
      <w:ind w:left="720" w:hanging="144"/>
    </w:pPr>
  </w:style>
  <w:style w:type="paragraph" w:customStyle="1" w:styleId="IndexLetter">
    <w:name w:val="Index Letter"/>
    <w:basedOn w:val="Normal"/>
    <w:next w:val="Index1"/>
    <w:semiHidden/>
    <w:locked/>
    <w:rsid w:val="006C78CB"/>
    <w:pPr>
      <w:spacing w:before="240" w:after="0"/>
    </w:pPr>
    <w:rPr>
      <w:rFonts w:ascii="Arial" w:hAnsi="Arial"/>
      <w:b/>
      <w:sz w:val="28"/>
    </w:rPr>
  </w:style>
  <w:style w:type="paragraph" w:customStyle="1" w:styleId="PartText">
    <w:name w:val="Part Text"/>
    <w:basedOn w:val="Normal"/>
    <w:next w:val="Normal"/>
    <w:locked/>
    <w:rsid w:val="00AF7FA2"/>
    <w:pPr>
      <w:spacing w:before="120" w:after="0" w:line="360" w:lineRule="auto"/>
      <w:contextualSpacing/>
    </w:pPr>
    <w:rPr>
      <w:rFonts w:ascii="Utopia" w:hAnsi="Utopia"/>
      <w:spacing w:val="-6"/>
      <w:sz w:val="18"/>
    </w:rPr>
  </w:style>
  <w:style w:type="paragraph" w:customStyle="1" w:styleId="PartNumber">
    <w:name w:val="Part Number"/>
    <w:basedOn w:val="ChapterWord"/>
    <w:next w:val="Normal"/>
    <w:link w:val="PartNumberChar"/>
    <w:qFormat/>
    <w:locked/>
    <w:rsid w:val="00AF7FA2"/>
    <w:pPr>
      <w:keepNext w:val="0"/>
      <w:pBdr>
        <w:top w:val="single" w:sz="4" w:space="1" w:color="auto"/>
      </w:pBdr>
      <w:spacing w:before="0" w:after="240"/>
      <w:jc w:val="left"/>
    </w:pPr>
    <w:rPr>
      <w:rFonts w:ascii="Utopia" w:hAnsi="Utopia"/>
      <w:sz w:val="28"/>
    </w:rPr>
  </w:style>
  <w:style w:type="character" w:customStyle="1" w:styleId="PartNumberChar">
    <w:name w:val="Part Number Char"/>
    <w:basedOn w:val="DefaultParagraphFont"/>
    <w:link w:val="PartNumber"/>
    <w:rsid w:val="00424B45"/>
    <w:rPr>
      <w:rFonts w:ascii="Utopia" w:hAnsi="Utopia"/>
      <w:b/>
      <w:caps/>
      <w:sz w:val="28"/>
      <w:szCs w:val="28"/>
    </w:rPr>
  </w:style>
  <w:style w:type="paragraph" w:customStyle="1" w:styleId="PartTitle">
    <w:name w:val="Part Title"/>
    <w:basedOn w:val="ChapterTitle"/>
    <w:next w:val="Normal"/>
    <w:link w:val="PartTitleChar"/>
    <w:qFormat/>
    <w:locked/>
    <w:rsid w:val="004B710F"/>
    <w:pPr>
      <w:spacing w:before="0" w:after="1200"/>
    </w:pPr>
    <w:rPr>
      <w:rFonts w:ascii="Gill Sans MT" w:hAnsi="Gill Sans MT"/>
      <w:b/>
      <w:sz w:val="60"/>
    </w:rPr>
  </w:style>
  <w:style w:type="character" w:customStyle="1" w:styleId="PartTitleChar">
    <w:name w:val="Part Title Char"/>
    <w:basedOn w:val="DefaultParagraphFont"/>
    <w:link w:val="PartTitle"/>
    <w:rsid w:val="00424B45"/>
    <w:rPr>
      <w:rFonts w:ascii="Gill Sans MT" w:hAnsi="Gill Sans MT"/>
      <w:b/>
      <w:sz w:val="60"/>
    </w:rPr>
  </w:style>
  <w:style w:type="paragraph" w:customStyle="1" w:styleId="Production">
    <w:name w:val="Production"/>
    <w:next w:val="BodyText"/>
    <w:autoRedefine/>
    <w:semiHidden/>
    <w:locked/>
    <w:rsid w:val="006C78CB"/>
    <w:pPr>
      <w:keepNext/>
      <w:keepLines/>
      <w:spacing w:before="240" w:after="240"/>
    </w:pPr>
    <w:rPr>
      <w:b/>
      <w:i/>
      <w:color w:val="0000FF"/>
      <w:sz w:val="24"/>
    </w:rPr>
  </w:style>
  <w:style w:type="paragraph" w:styleId="Quote">
    <w:name w:val="Quote"/>
    <w:basedOn w:val="Normal"/>
    <w:next w:val="BodyText"/>
    <w:link w:val="QuoteChar"/>
    <w:qFormat/>
    <w:rsid w:val="003964B6"/>
    <w:pPr>
      <w:tabs>
        <w:tab w:val="left" w:pos="346"/>
      </w:tabs>
      <w:spacing w:before="320" w:after="240"/>
      <w:ind w:left="432" w:right="432"/>
      <w:contextualSpacing/>
      <w:jc w:val="both"/>
    </w:pPr>
    <w:rPr>
      <w:rFonts w:ascii="Gill Sans MT" w:hAnsi="Gill Sans MT"/>
      <w:i/>
    </w:rPr>
  </w:style>
  <w:style w:type="character" w:customStyle="1" w:styleId="QuoteChar">
    <w:name w:val="Quote Char"/>
    <w:link w:val="Quote"/>
    <w:rsid w:val="001A2288"/>
    <w:rPr>
      <w:rFonts w:ascii="Gill Sans MT" w:eastAsiaTheme="minorHAnsi" w:hAnsi="Gill Sans MT" w:cstheme="minorBidi"/>
      <w:i/>
      <w:sz w:val="22"/>
      <w:szCs w:val="22"/>
    </w:rPr>
  </w:style>
  <w:style w:type="paragraph" w:customStyle="1" w:styleId="Results">
    <w:name w:val="Results"/>
    <w:basedOn w:val="Normal"/>
    <w:rsid w:val="003964B6"/>
    <w:pPr>
      <w:pBdr>
        <w:top w:val="single" w:sz="18" w:space="5" w:color="999999"/>
        <w:bottom w:val="single" w:sz="18" w:space="5" w:color="999999"/>
      </w:pBdr>
      <w:spacing w:before="400" w:after="360"/>
      <w:ind w:right="144"/>
    </w:pPr>
    <w:rPr>
      <w:rFonts w:ascii="TheSansMonoConNormal" w:hAnsi="TheSansMonoConNormal"/>
      <w:noProof/>
      <w:sz w:val="18"/>
    </w:rPr>
  </w:style>
  <w:style w:type="paragraph" w:styleId="NormalWeb">
    <w:name w:val="Normal (Web)"/>
    <w:basedOn w:val="Normal"/>
    <w:locked/>
    <w:rsid w:val="00CE7637"/>
    <w:rPr>
      <w:rFonts w:ascii="Times New Roman" w:hAnsi="Times New Roman" w:cs="Times New Roman"/>
      <w:sz w:val="24"/>
      <w:szCs w:val="24"/>
    </w:rPr>
  </w:style>
  <w:style w:type="paragraph" w:customStyle="1" w:styleId="ExerciseNumList">
    <w:name w:val="Exercise Num List"/>
    <w:basedOn w:val="ExerciseBody"/>
    <w:locked/>
    <w:rsid w:val="00404202"/>
    <w:pPr>
      <w:numPr>
        <w:numId w:val="1"/>
      </w:numPr>
    </w:pPr>
  </w:style>
  <w:style w:type="paragraph" w:customStyle="1" w:styleId="ExerciseBody">
    <w:name w:val="Exercise Body"/>
    <w:basedOn w:val="Normal"/>
    <w:link w:val="ExerciseBodyChar"/>
    <w:qFormat/>
    <w:rsid w:val="003964B6"/>
    <w:pPr>
      <w:spacing w:before="120"/>
      <w:ind w:left="288" w:right="288"/>
    </w:pPr>
    <w:rPr>
      <w:rFonts w:ascii="Helvetica-Narrow" w:hAnsi="Helvetica-Narrow"/>
      <w:sz w:val="20"/>
    </w:rPr>
  </w:style>
  <w:style w:type="character" w:customStyle="1" w:styleId="ExerciseBodyChar">
    <w:name w:val="Exercise Body Char"/>
    <w:link w:val="ExerciseBody"/>
    <w:rsid w:val="00292E15"/>
    <w:rPr>
      <w:rFonts w:ascii="Helvetica-Narrow" w:eastAsiaTheme="minorHAnsi" w:hAnsi="Helvetica-Narrow" w:cstheme="minorBidi"/>
      <w:szCs w:val="22"/>
    </w:rPr>
  </w:style>
  <w:style w:type="paragraph" w:customStyle="1" w:styleId="ExerciseBullet">
    <w:name w:val="Exercise Bullet"/>
    <w:basedOn w:val="Normal"/>
    <w:rsid w:val="003964B6"/>
    <w:pPr>
      <w:framePr w:wrap="notBeside" w:vAnchor="text" w:hAnchor="text" w:y="1"/>
      <w:numPr>
        <w:numId w:val="2"/>
      </w:numPr>
      <w:spacing w:before="120"/>
      <w:ind w:right="1152"/>
    </w:pPr>
    <w:rPr>
      <w:rFonts w:ascii="Helvetica-Narrow" w:hAnsi="Helvetica-Narrow"/>
      <w:sz w:val="20"/>
    </w:rPr>
  </w:style>
  <w:style w:type="paragraph" w:customStyle="1" w:styleId="ExerciseCode">
    <w:name w:val="Exercise Code"/>
    <w:basedOn w:val="Normal"/>
    <w:link w:val="ExerciseCodeChar"/>
    <w:qFormat/>
    <w:rsid w:val="003964B6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ExerciseCodeChar">
    <w:name w:val="Exercise Code Char"/>
    <w:link w:val="ExerciseCode"/>
    <w:rsid w:val="00424B45"/>
    <w:rPr>
      <w:rFonts w:ascii="TheSansMonoConNormal" w:eastAsiaTheme="minorHAnsi" w:hAnsi="TheSansMonoConNormal" w:cstheme="minorBidi"/>
      <w:noProof/>
      <w:sz w:val="18"/>
      <w:szCs w:val="22"/>
    </w:rPr>
  </w:style>
  <w:style w:type="paragraph" w:customStyle="1" w:styleId="TableText">
    <w:name w:val="Table Text"/>
    <w:qFormat/>
    <w:rsid w:val="003964B6"/>
    <w:pPr>
      <w:spacing w:before="120" w:after="120"/>
      <w:contextualSpacing/>
    </w:pPr>
    <w:rPr>
      <w:rFonts w:ascii="Gill Sans MT" w:hAnsi="Gill Sans MT"/>
      <w:sz w:val="18"/>
    </w:rPr>
  </w:style>
  <w:style w:type="paragraph" w:customStyle="1" w:styleId="TableCaption">
    <w:name w:val="Table Caption"/>
    <w:basedOn w:val="FigureCaption"/>
    <w:next w:val="Normal"/>
    <w:qFormat/>
    <w:rsid w:val="003964B6"/>
    <w:pPr>
      <w:spacing w:after="120"/>
    </w:pPr>
  </w:style>
  <w:style w:type="paragraph" w:customStyle="1" w:styleId="TableHead">
    <w:name w:val="Table Head"/>
    <w:next w:val="Normal"/>
    <w:rsid w:val="003964B6"/>
    <w:pPr>
      <w:keepNext/>
      <w:spacing w:before="60" w:after="60" w:line="240" w:lineRule="exact"/>
      <w:ind w:left="720" w:hanging="720"/>
    </w:pPr>
    <w:rPr>
      <w:rFonts w:ascii="Arial Narrow" w:hAnsi="Arial Narrow"/>
      <w:b/>
    </w:rPr>
  </w:style>
  <w:style w:type="paragraph" w:customStyle="1" w:styleId="TableFootnote">
    <w:name w:val="Table Footnote"/>
    <w:basedOn w:val="Normal"/>
    <w:next w:val="Normal"/>
    <w:locked/>
    <w:rsid w:val="004B710F"/>
    <w:pPr>
      <w:spacing w:before="60" w:after="240"/>
      <w:contextualSpacing/>
    </w:pPr>
    <w:rPr>
      <w:rFonts w:ascii="Gill Sans MT" w:hAnsi="Gill Sans MT"/>
      <w:i/>
      <w:sz w:val="18"/>
    </w:rPr>
  </w:style>
  <w:style w:type="paragraph" w:customStyle="1" w:styleId="UnnumberedList">
    <w:name w:val="Unnumbered List"/>
    <w:basedOn w:val="NumList"/>
    <w:rsid w:val="003964B6"/>
    <w:pPr>
      <w:numPr>
        <w:numId w:val="0"/>
      </w:numPr>
      <w:spacing w:before="120"/>
      <w:ind w:left="864"/>
    </w:pPr>
  </w:style>
  <w:style w:type="paragraph" w:customStyle="1" w:styleId="ChapterSubtitle">
    <w:name w:val="Chapter Subtitle"/>
    <w:basedOn w:val="Normal"/>
    <w:rsid w:val="003964B6"/>
    <w:pPr>
      <w:pBdr>
        <w:bottom w:val="single" w:sz="4" w:space="6" w:color="auto"/>
      </w:pBdr>
      <w:spacing w:before="120" w:after="0" w:line="240" w:lineRule="auto"/>
    </w:pPr>
    <w:rPr>
      <w:rFonts w:ascii="Gill Sans MT Condensed" w:hAnsi="Gill Sans MT Condensed"/>
      <w:sz w:val="48"/>
    </w:rPr>
  </w:style>
  <w:style w:type="paragraph" w:customStyle="1" w:styleId="Equation">
    <w:name w:val="Equation"/>
    <w:basedOn w:val="Normal"/>
    <w:locked/>
    <w:rsid w:val="004B710F"/>
    <w:pPr>
      <w:tabs>
        <w:tab w:val="left" w:pos="346"/>
      </w:tabs>
      <w:spacing w:before="120"/>
      <w:contextualSpacing/>
    </w:pPr>
    <w:rPr>
      <w:rFonts w:ascii="Gill Sans MT" w:hAnsi="Gill Sans MT"/>
      <w:sz w:val="18"/>
    </w:rPr>
  </w:style>
  <w:style w:type="paragraph" w:customStyle="1" w:styleId="QuoteSource">
    <w:name w:val="Quote Source"/>
    <w:basedOn w:val="Quote"/>
    <w:next w:val="Normal"/>
    <w:qFormat/>
    <w:rsid w:val="003964B6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3964B6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contextualSpacing/>
      <w:jc w:val="center"/>
    </w:pPr>
    <w:rPr>
      <w:rFonts w:ascii="Arial" w:hAnsi="Arial"/>
      <w:b/>
      <w:caps/>
    </w:rPr>
  </w:style>
  <w:style w:type="paragraph" w:customStyle="1" w:styleId="GlossaryHead">
    <w:name w:val="Glossary Head"/>
    <w:basedOn w:val="Normal"/>
    <w:semiHidden/>
    <w:locked/>
    <w:rsid w:val="006C78CB"/>
    <w:pPr>
      <w:spacing w:before="120" w:after="0"/>
    </w:pPr>
    <w:rPr>
      <w:rFonts w:ascii="Arial" w:hAnsi="Arial"/>
      <w:b/>
      <w:szCs w:val="24"/>
    </w:rPr>
  </w:style>
  <w:style w:type="paragraph" w:customStyle="1" w:styleId="GlossaryText">
    <w:name w:val="Glossary Text"/>
    <w:basedOn w:val="Normal"/>
    <w:semiHidden/>
    <w:locked/>
    <w:rsid w:val="006C78CB"/>
    <w:pPr>
      <w:spacing w:before="60" w:after="240"/>
      <w:ind w:left="360"/>
    </w:pPr>
    <w:rPr>
      <w:sz w:val="23"/>
    </w:rPr>
  </w:style>
  <w:style w:type="paragraph" w:customStyle="1" w:styleId="BookTitle1">
    <w:name w:val="Book Title1"/>
    <w:basedOn w:val="Normal"/>
    <w:semiHidden/>
    <w:locked/>
    <w:rsid w:val="005856B4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FMTitle"/>
    <w:locked/>
    <w:rsid w:val="0070717D"/>
    <w:rPr>
      <w:b/>
      <w:color w:val="808080"/>
      <w:sz w:val="24"/>
    </w:rPr>
  </w:style>
  <w:style w:type="paragraph" w:customStyle="1" w:styleId="FMTitle">
    <w:name w:val="FM Title"/>
    <w:basedOn w:val="Normal"/>
    <w:locked/>
    <w:rsid w:val="004B710F"/>
    <w:pPr>
      <w:jc w:val="center"/>
      <w:outlineLvl w:val="0"/>
    </w:pPr>
    <w:rPr>
      <w:rFonts w:ascii="Gill Sans MT" w:hAnsi="Gill Sans MT"/>
      <w:sz w:val="54"/>
      <w:szCs w:val="60"/>
    </w:rPr>
  </w:style>
  <w:style w:type="paragraph" w:customStyle="1" w:styleId="FMAuthor">
    <w:name w:val="FM Author"/>
    <w:basedOn w:val="BookSubtitle"/>
    <w:link w:val="FMAuthorChar"/>
    <w:locked/>
    <w:rsid w:val="00AF7FA2"/>
    <w:rPr>
      <w:rFonts w:ascii="Utopia" w:hAnsi="Utopia"/>
      <w:i/>
      <w:caps w:val="0"/>
      <w:sz w:val="30"/>
    </w:rPr>
  </w:style>
  <w:style w:type="paragraph" w:customStyle="1" w:styleId="BookSubtitle">
    <w:name w:val="Book Subtitle"/>
    <w:basedOn w:val="BookTitle1"/>
    <w:semiHidden/>
    <w:locked/>
    <w:rsid w:val="0018136B"/>
    <w:pPr>
      <w:spacing w:before="120"/>
    </w:pPr>
    <w:rPr>
      <w:rFonts w:ascii="HelveticaNeue Condensed" w:hAnsi="HelveticaNeue Condensed"/>
      <w:caps/>
      <w:sz w:val="60"/>
    </w:rPr>
  </w:style>
  <w:style w:type="character" w:customStyle="1" w:styleId="FMAuthorChar">
    <w:name w:val="FM Author Char"/>
    <w:link w:val="FMAuthor"/>
    <w:rsid w:val="00424B45"/>
    <w:rPr>
      <w:rFonts w:ascii="Utopia" w:hAnsi="Utopia"/>
      <w:i/>
      <w:sz w:val="30"/>
    </w:rPr>
  </w:style>
  <w:style w:type="paragraph" w:customStyle="1" w:styleId="FMText">
    <w:name w:val="FM Text"/>
    <w:basedOn w:val="Normal"/>
    <w:locked/>
    <w:rsid w:val="006C7C1F"/>
    <w:rPr>
      <w:rFonts w:ascii="Utopia" w:hAnsi="Utopia"/>
      <w:sz w:val="18"/>
    </w:rPr>
  </w:style>
  <w:style w:type="paragraph" w:customStyle="1" w:styleId="FMDedication">
    <w:name w:val="FM Dedication"/>
    <w:basedOn w:val="Normal"/>
    <w:locked/>
    <w:rsid w:val="00AF7FA2"/>
    <w:pPr>
      <w:jc w:val="center"/>
    </w:pPr>
    <w:rPr>
      <w:rFonts w:ascii="Utopia" w:hAnsi="Utopia"/>
      <w:i/>
      <w:sz w:val="30"/>
    </w:rPr>
  </w:style>
  <w:style w:type="paragraph" w:customStyle="1" w:styleId="FMTextCont">
    <w:name w:val="FM Text Cont"/>
    <w:basedOn w:val="FMText"/>
    <w:locked/>
    <w:rsid w:val="008D5C58"/>
    <w:pPr>
      <w:ind w:firstLine="576"/>
    </w:pPr>
  </w:style>
  <w:style w:type="character" w:customStyle="1" w:styleId="CodeInlinechar">
    <w:name w:val="Code Inline(char)"/>
    <w:semiHidden/>
    <w:locked/>
    <w:rsid w:val="00501098"/>
    <w:rPr>
      <w:rFonts w:ascii="TheSansMonoConNormal" w:hAnsi="TheSansMonoConNormal"/>
      <w:color w:val="008000"/>
      <w:sz w:val="20"/>
      <w:szCs w:val="20"/>
      <w:bdr w:val="none" w:sz="0" w:space="0" w:color="auto"/>
      <w:shd w:val="pct10" w:color="auto" w:fill="auto"/>
    </w:rPr>
  </w:style>
  <w:style w:type="paragraph" w:customStyle="1" w:styleId="Footnote">
    <w:name w:val="Footnote"/>
    <w:basedOn w:val="Normal"/>
    <w:rsid w:val="003964B6"/>
    <w:rPr>
      <w:rFonts w:ascii="Times" w:hAnsi="Times"/>
      <w:sz w:val="19"/>
    </w:rPr>
  </w:style>
  <w:style w:type="paragraph" w:customStyle="1" w:styleId="Query">
    <w:name w:val="Query"/>
    <w:basedOn w:val="Production"/>
    <w:semiHidden/>
    <w:locked/>
    <w:rsid w:val="006C78CB"/>
    <w:rPr>
      <w:color w:val="FF0000"/>
    </w:rPr>
  </w:style>
  <w:style w:type="paragraph" w:styleId="DocumentMap">
    <w:name w:val="Document Map"/>
    <w:basedOn w:val="Normal"/>
    <w:semiHidden/>
    <w:locked/>
    <w:rsid w:val="006C78CB"/>
    <w:pPr>
      <w:shd w:val="clear" w:color="auto" w:fill="000080"/>
    </w:pPr>
    <w:rPr>
      <w:rFonts w:ascii="Tahoma" w:hAnsi="Tahoma" w:cs="Tahoma"/>
    </w:rPr>
  </w:style>
  <w:style w:type="paragraph" w:customStyle="1" w:styleId="ChapterNumberinBox">
    <w:name w:val="Chapter Number in Box"/>
    <w:next w:val="Normal"/>
    <w:link w:val="ChapterNumberinBoxChar"/>
    <w:semiHidden/>
    <w:locked/>
    <w:rsid w:val="00424B4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center"/>
    </w:pPr>
    <w:rPr>
      <w:rFonts w:ascii="Utopia" w:hAnsi="Utopia"/>
      <w:sz w:val="96"/>
    </w:rPr>
  </w:style>
  <w:style w:type="character" w:customStyle="1" w:styleId="ChapterNumberinBoxChar">
    <w:name w:val="Chapter Number in Box Char"/>
    <w:basedOn w:val="DefaultParagraphFont"/>
    <w:link w:val="ChapterNumberinBox"/>
    <w:semiHidden/>
    <w:rsid w:val="00424B45"/>
    <w:rPr>
      <w:rFonts w:ascii="Utopia" w:hAnsi="Utopia"/>
      <w:sz w:val="96"/>
    </w:rPr>
  </w:style>
  <w:style w:type="character" w:styleId="FootnoteReference">
    <w:name w:val="footnote reference"/>
    <w:semiHidden/>
    <w:locked/>
    <w:rsid w:val="006C78CB"/>
    <w:rPr>
      <w:vertAlign w:val="superscript"/>
    </w:rPr>
  </w:style>
  <w:style w:type="paragraph" w:customStyle="1" w:styleId="ExerciseCont">
    <w:name w:val="Exercise Cont"/>
    <w:basedOn w:val="ExerciseBody"/>
    <w:semiHidden/>
    <w:locked/>
    <w:rsid w:val="00404202"/>
    <w:pPr>
      <w:ind w:firstLine="720"/>
    </w:pPr>
  </w:style>
  <w:style w:type="character" w:customStyle="1" w:styleId="HeaderChar">
    <w:name w:val="Header Char"/>
    <w:link w:val="Header"/>
    <w:rsid w:val="00652EE3"/>
    <w:rPr>
      <w:rFonts w:ascii="Gill Sans MT" w:eastAsiaTheme="minorHAnsi" w:hAnsi="Gill Sans MT" w:cstheme="minorBidi"/>
      <w:b/>
      <w:sz w:val="22"/>
      <w:szCs w:val="22"/>
    </w:rPr>
  </w:style>
  <w:style w:type="paragraph" w:styleId="Header">
    <w:name w:val="header"/>
    <w:basedOn w:val="Normal"/>
    <w:link w:val="HeaderChar"/>
    <w:rsid w:val="003964B6"/>
    <w:pPr>
      <w:tabs>
        <w:tab w:val="center" w:pos="4320"/>
        <w:tab w:val="right" w:pos="8640"/>
      </w:tabs>
    </w:pPr>
    <w:rPr>
      <w:rFonts w:ascii="Gill Sans MT" w:hAnsi="Gill Sans MT"/>
      <w:b/>
    </w:rPr>
  </w:style>
  <w:style w:type="paragraph" w:customStyle="1" w:styleId="ExerciseSubhead">
    <w:name w:val="Exercise Subhead"/>
    <w:basedOn w:val="Normal"/>
    <w:rsid w:val="003964B6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BodyText"/>
    <w:rsid w:val="003964B6"/>
    <w:pPr>
      <w:spacing w:before="120" w:after="0"/>
    </w:pPr>
    <w:rPr>
      <w:i w:val="0"/>
    </w:rPr>
  </w:style>
  <w:style w:type="paragraph" w:styleId="TOC2">
    <w:name w:val="toc 2"/>
    <w:basedOn w:val="Normal"/>
    <w:next w:val="Normal"/>
    <w:autoRedefine/>
    <w:uiPriority w:val="39"/>
    <w:locked/>
    <w:rsid w:val="007422CC"/>
    <w:pPr>
      <w:ind w:left="240"/>
    </w:pPr>
    <w:rPr>
      <w:rFonts w:ascii="Utopia" w:hAnsi="Utopia"/>
      <w:sz w:val="18"/>
    </w:rPr>
  </w:style>
  <w:style w:type="paragraph" w:styleId="TOC3">
    <w:name w:val="toc 3"/>
    <w:basedOn w:val="Normal"/>
    <w:next w:val="Normal"/>
    <w:autoRedefine/>
    <w:semiHidden/>
    <w:locked/>
    <w:rsid w:val="007422CC"/>
    <w:pPr>
      <w:ind w:left="480"/>
    </w:pPr>
    <w:rPr>
      <w:rFonts w:ascii="Utopia" w:hAnsi="Utopia"/>
      <w:sz w:val="18"/>
    </w:rPr>
  </w:style>
  <w:style w:type="character" w:styleId="Hyperlink">
    <w:name w:val="Hyperlink"/>
    <w:semiHidden/>
    <w:locked/>
    <w:rsid w:val="003A7043"/>
    <w:rPr>
      <w:color w:val="0000FF"/>
      <w:u w:val="single"/>
    </w:rPr>
  </w:style>
  <w:style w:type="paragraph" w:styleId="Footer">
    <w:name w:val="footer"/>
    <w:basedOn w:val="Normal"/>
    <w:link w:val="FooterChar"/>
    <w:rsid w:val="003964B6"/>
    <w:pPr>
      <w:tabs>
        <w:tab w:val="center" w:pos="4320"/>
        <w:tab w:val="right" w:pos="8640"/>
      </w:tabs>
    </w:pPr>
    <w:rPr>
      <w:rFonts w:ascii="Gill Sans MT" w:hAnsi="Gill Sans MT"/>
      <w:sz w:val="20"/>
    </w:rPr>
  </w:style>
  <w:style w:type="character" w:customStyle="1" w:styleId="FooterChar">
    <w:name w:val="Footer Char"/>
    <w:link w:val="Footer"/>
    <w:rsid w:val="004B710F"/>
    <w:rPr>
      <w:rFonts w:ascii="Gill Sans MT" w:eastAsiaTheme="minorHAnsi" w:hAnsi="Gill Sans MT" w:cstheme="minorBidi"/>
      <w:szCs w:val="22"/>
    </w:rPr>
  </w:style>
  <w:style w:type="paragraph" w:styleId="TOC4">
    <w:name w:val="toc 4"/>
    <w:basedOn w:val="Normal"/>
    <w:next w:val="Normal"/>
    <w:autoRedefine/>
    <w:semiHidden/>
    <w:locked/>
    <w:rsid w:val="007422CC"/>
    <w:pPr>
      <w:ind w:left="720"/>
    </w:pPr>
  </w:style>
  <w:style w:type="paragraph" w:styleId="TOC5">
    <w:name w:val="toc 5"/>
    <w:basedOn w:val="Normal"/>
    <w:next w:val="Normal"/>
    <w:autoRedefine/>
    <w:semiHidden/>
    <w:locked/>
    <w:rsid w:val="007422CC"/>
    <w:pPr>
      <w:ind w:left="960"/>
    </w:pPr>
  </w:style>
  <w:style w:type="paragraph" w:styleId="TOC6">
    <w:name w:val="toc 6"/>
    <w:basedOn w:val="Normal"/>
    <w:next w:val="Normal"/>
    <w:autoRedefine/>
    <w:semiHidden/>
    <w:locked/>
    <w:rsid w:val="007422CC"/>
    <w:pPr>
      <w:ind w:left="1200"/>
    </w:pPr>
  </w:style>
  <w:style w:type="paragraph" w:styleId="TOC7">
    <w:name w:val="toc 7"/>
    <w:basedOn w:val="Normal"/>
    <w:next w:val="Normal"/>
    <w:autoRedefine/>
    <w:semiHidden/>
    <w:locked/>
    <w:rsid w:val="007422CC"/>
    <w:pPr>
      <w:ind w:left="1440"/>
    </w:pPr>
  </w:style>
  <w:style w:type="paragraph" w:styleId="TOC8">
    <w:name w:val="toc 8"/>
    <w:basedOn w:val="Normal"/>
    <w:next w:val="Normal"/>
    <w:autoRedefine/>
    <w:semiHidden/>
    <w:locked/>
    <w:rsid w:val="007422CC"/>
    <w:pPr>
      <w:ind w:left="1680"/>
    </w:pPr>
  </w:style>
  <w:style w:type="paragraph" w:styleId="TOC9">
    <w:name w:val="toc 9"/>
    <w:basedOn w:val="Normal"/>
    <w:next w:val="Normal"/>
    <w:autoRedefine/>
    <w:semiHidden/>
    <w:locked/>
    <w:rsid w:val="007422CC"/>
    <w:pPr>
      <w:ind w:left="1920"/>
    </w:pPr>
  </w:style>
  <w:style w:type="paragraph" w:customStyle="1" w:styleId="CopyrightHead">
    <w:name w:val="Copyright Head"/>
    <w:basedOn w:val="Normal"/>
    <w:semiHidden/>
    <w:locked/>
    <w:rsid w:val="008D5C58"/>
    <w:rPr>
      <w:rFonts w:ascii="HelveticaNeueBoldCond" w:hAnsi="HelveticaNeueBoldCond"/>
      <w:sz w:val="18"/>
    </w:rPr>
  </w:style>
  <w:style w:type="character" w:customStyle="1" w:styleId="CodeInline">
    <w:name w:val="Code Inline"/>
    <w:rsid w:val="003964B6"/>
    <w:rPr>
      <w:rFonts w:ascii="TheSansMonoConNormal" w:hAnsi="TheSansMonoConNormal"/>
      <w:color w:val="auto"/>
      <w:sz w:val="18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locked/>
    <w:rsid w:val="0050354B"/>
    <w:pPr>
      <w:pBdr>
        <w:bottom w:val="dotted" w:sz="4" w:space="3" w:color="auto"/>
      </w:pBdr>
      <w:spacing w:after="240"/>
    </w:pPr>
    <w:rPr>
      <w:rFonts w:ascii="Times New Roman" w:hAnsi="Times New Roman"/>
    </w:rPr>
  </w:style>
  <w:style w:type="paragraph" w:customStyle="1" w:styleId="SideBarLast">
    <w:name w:val="Side Bar Last"/>
    <w:basedOn w:val="SideBarBody"/>
    <w:link w:val="SideBarLastChar"/>
    <w:qFormat/>
    <w:rsid w:val="003964B6"/>
    <w:pPr>
      <w:pBdr>
        <w:bottom w:val="single" w:sz="18" w:space="3" w:color="auto"/>
      </w:pBdr>
    </w:pPr>
  </w:style>
  <w:style w:type="paragraph" w:customStyle="1" w:styleId="SideBarBody">
    <w:name w:val="Side Bar Body"/>
    <w:basedOn w:val="Normal"/>
    <w:link w:val="SideBarBodyChar"/>
    <w:qFormat/>
    <w:rsid w:val="003964B6"/>
    <w:pPr>
      <w:spacing w:before="120"/>
      <w:ind w:left="288" w:right="288"/>
    </w:pPr>
    <w:rPr>
      <w:rFonts w:ascii="Helvetica-Narrow" w:hAnsi="Helvetica-Narrow"/>
      <w:sz w:val="20"/>
    </w:rPr>
  </w:style>
  <w:style w:type="character" w:customStyle="1" w:styleId="SideBarBodyChar">
    <w:name w:val="Side Bar Body Char"/>
    <w:link w:val="SideBarBody"/>
    <w:rsid w:val="00292E15"/>
    <w:rPr>
      <w:rFonts w:ascii="Helvetica-Narrow" w:eastAsiaTheme="minorHAnsi" w:hAnsi="Helvetica-Narrow" w:cstheme="minorBidi"/>
      <w:szCs w:val="22"/>
    </w:rPr>
  </w:style>
  <w:style w:type="character" w:customStyle="1" w:styleId="SideBarLastChar">
    <w:name w:val="Side Bar Last Char"/>
    <w:basedOn w:val="ExerciseBodyChar"/>
    <w:link w:val="SideBarLast"/>
    <w:rsid w:val="00421AA5"/>
    <w:rPr>
      <w:rFonts w:ascii="Helvetica-Narrow" w:eastAsiaTheme="minorHAnsi" w:hAnsi="Helvetica-Narrow" w:cstheme="minorBidi"/>
      <w:szCs w:val="22"/>
    </w:rPr>
  </w:style>
  <w:style w:type="paragraph" w:customStyle="1" w:styleId="ExerciseBodyLast">
    <w:name w:val="Exercise Body Last"/>
    <w:basedOn w:val="ExerciseBody"/>
    <w:link w:val="ExerciseBodyLastChar"/>
    <w:qFormat/>
    <w:rsid w:val="003964B6"/>
    <w:pPr>
      <w:pBdr>
        <w:bottom w:val="single" w:sz="18" w:space="3" w:color="auto"/>
      </w:pBdr>
    </w:pPr>
  </w:style>
  <w:style w:type="character" w:customStyle="1" w:styleId="ExerciseBodyLastChar">
    <w:name w:val="Exercise Body Last Char"/>
    <w:basedOn w:val="ExerciseBodyChar"/>
    <w:link w:val="ExerciseBodyLast"/>
    <w:rsid w:val="00851DE0"/>
    <w:rPr>
      <w:rFonts w:ascii="Helvetica-Narrow" w:eastAsiaTheme="minorHAnsi" w:hAnsi="Helvetica-Narrow" w:cstheme="minorBidi"/>
      <w:szCs w:val="22"/>
    </w:rPr>
  </w:style>
  <w:style w:type="character" w:styleId="PageNumber">
    <w:name w:val="page number"/>
    <w:basedOn w:val="DefaultParagraphFont"/>
    <w:rsid w:val="003964B6"/>
    <w:rPr>
      <w:rFonts w:ascii="HelveticaNeue Condensed" w:hAnsi="HelveticaNeue Condensed"/>
      <w:dstrike w:val="0"/>
      <w:color w:val="auto"/>
      <w:sz w:val="20"/>
      <w:u w:val="none"/>
      <w:vertAlign w:val="baseline"/>
    </w:rPr>
  </w:style>
  <w:style w:type="paragraph" w:customStyle="1" w:styleId="SideBarSubhead">
    <w:name w:val="Side Bar Subhead"/>
    <w:basedOn w:val="Normal"/>
    <w:rsid w:val="003964B6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ExerciseLast">
    <w:name w:val="Exercise Last"/>
    <w:basedOn w:val="ExerciseBody"/>
    <w:link w:val="ExerciseLastChar"/>
    <w:qFormat/>
    <w:rsid w:val="003964B6"/>
    <w:pPr>
      <w:pBdr>
        <w:bottom w:val="single" w:sz="18" w:space="3" w:color="auto"/>
      </w:pBdr>
    </w:pPr>
  </w:style>
  <w:style w:type="character" w:customStyle="1" w:styleId="ExerciseLastChar">
    <w:name w:val="Exercise Last Char"/>
    <w:basedOn w:val="ExerciseBodyChar"/>
    <w:link w:val="ExerciseLast"/>
    <w:rsid w:val="00421AA5"/>
    <w:rPr>
      <w:rFonts w:ascii="Helvetica-Narrow" w:eastAsiaTheme="minorHAnsi" w:hAnsi="Helvetica-Narrow" w:cstheme="minorBidi"/>
      <w:szCs w:val="22"/>
    </w:rPr>
  </w:style>
  <w:style w:type="paragraph" w:customStyle="1" w:styleId="SideBarBullet">
    <w:name w:val="Side Bar Bullet"/>
    <w:basedOn w:val="Normal"/>
    <w:rsid w:val="003964B6"/>
    <w:pPr>
      <w:framePr w:wrap="notBeside" w:vAnchor="text" w:hAnchor="text" w:y="1"/>
      <w:numPr>
        <w:numId w:val="6"/>
      </w:numPr>
      <w:spacing w:before="120"/>
      <w:ind w:right="1152"/>
    </w:pPr>
    <w:rPr>
      <w:rFonts w:ascii="Helvetica-Narrow" w:hAnsi="Helvetica-Narrow"/>
      <w:sz w:val="20"/>
    </w:rPr>
  </w:style>
  <w:style w:type="paragraph" w:customStyle="1" w:styleId="ExerciseNum">
    <w:name w:val="Exercise Num"/>
    <w:basedOn w:val="Normal"/>
    <w:link w:val="ExerciseNumCharChar"/>
    <w:qFormat/>
    <w:rsid w:val="003964B6"/>
    <w:pPr>
      <w:numPr>
        <w:numId w:val="7"/>
      </w:numPr>
      <w:spacing w:before="120"/>
      <w:ind w:right="1152"/>
    </w:pPr>
    <w:rPr>
      <w:rFonts w:ascii="Helvetica-Narrow" w:hAnsi="Helvetica-Narrow"/>
      <w:sz w:val="20"/>
    </w:rPr>
  </w:style>
  <w:style w:type="character" w:customStyle="1" w:styleId="ExerciseNumCharChar">
    <w:name w:val="Exercise Num Char Char"/>
    <w:link w:val="ExerciseNum"/>
    <w:rsid w:val="00292E15"/>
    <w:rPr>
      <w:rFonts w:ascii="Helvetica-Narrow" w:eastAsiaTheme="minorHAnsi" w:hAnsi="Helvetica-Narrow" w:cstheme="minorBidi"/>
      <w:szCs w:val="22"/>
    </w:rPr>
  </w:style>
  <w:style w:type="paragraph" w:customStyle="1" w:styleId="SideBarNum">
    <w:name w:val="Side Bar Num"/>
    <w:basedOn w:val="Normal"/>
    <w:link w:val="SideBarNumCharChar"/>
    <w:qFormat/>
    <w:rsid w:val="003964B6"/>
    <w:pPr>
      <w:numPr>
        <w:numId w:val="11"/>
      </w:numPr>
      <w:spacing w:before="120"/>
      <w:ind w:right="1152"/>
    </w:pPr>
    <w:rPr>
      <w:rFonts w:ascii="Helvetica-Narrow" w:hAnsi="Helvetica-Narrow"/>
      <w:sz w:val="20"/>
    </w:rPr>
  </w:style>
  <w:style w:type="character" w:customStyle="1" w:styleId="SideBarNumCharChar">
    <w:name w:val="Side Bar Num Char Char"/>
    <w:link w:val="SideBarNum"/>
    <w:rsid w:val="00292E15"/>
    <w:rPr>
      <w:rFonts w:ascii="Helvetica-Narrow" w:eastAsiaTheme="minorHAnsi" w:hAnsi="Helvetica-Narrow" w:cstheme="minorBidi"/>
      <w:szCs w:val="22"/>
    </w:rPr>
  </w:style>
  <w:style w:type="paragraph" w:customStyle="1" w:styleId="SideBarHead">
    <w:name w:val="Side Bar Head"/>
    <w:basedOn w:val="Normal"/>
    <w:next w:val="Normal"/>
    <w:rsid w:val="003964B6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3964B6"/>
    <w:pPr>
      <w:tabs>
        <w:tab w:val="center" w:pos="4680"/>
        <w:tab w:val="right" w:pos="9360"/>
      </w:tabs>
      <w:spacing w:before="240" w:after="480" w:line="276" w:lineRule="auto"/>
    </w:pPr>
    <w:rPr>
      <w:rFonts w:ascii="Gill Sans MT" w:hAnsi="Gill Sans MT"/>
    </w:rPr>
  </w:style>
  <w:style w:type="paragraph" w:customStyle="1" w:styleId="ListingNumber">
    <w:name w:val="Listing Number"/>
    <w:basedOn w:val="CodeCaption"/>
    <w:qFormat/>
    <w:locked/>
    <w:rsid w:val="005815AA"/>
    <w:rPr>
      <w:i w:val="0"/>
    </w:rPr>
  </w:style>
  <w:style w:type="paragraph" w:customStyle="1" w:styleId="TableSubhead">
    <w:name w:val="Table Subhead"/>
    <w:next w:val="Normal"/>
    <w:locked/>
    <w:rsid w:val="0031145D"/>
    <w:pPr>
      <w:keepNext/>
      <w:keepLines/>
      <w:spacing w:before="120" w:after="120" w:line="240" w:lineRule="exact"/>
    </w:pPr>
    <w:rPr>
      <w:b/>
      <w:color w:val="808080"/>
      <w:u w:val="single"/>
    </w:rPr>
  </w:style>
  <w:style w:type="paragraph" w:customStyle="1" w:styleId="FMEdition">
    <w:name w:val="FM Edition"/>
    <w:basedOn w:val="FMTitle"/>
    <w:link w:val="FMEditionChar"/>
    <w:locked/>
    <w:rsid w:val="00016FC4"/>
    <w:rPr>
      <w:b/>
      <w:color w:val="808080"/>
      <w:sz w:val="24"/>
    </w:rPr>
  </w:style>
  <w:style w:type="character" w:customStyle="1" w:styleId="FMEditionChar">
    <w:name w:val="FM Edition Char"/>
    <w:basedOn w:val="DefaultParagraphFont"/>
    <w:link w:val="FMEdition"/>
    <w:rsid w:val="00424B45"/>
    <w:rPr>
      <w:rFonts w:ascii="Gill Sans MT" w:hAnsi="Gill Sans MT"/>
      <w:b/>
      <w:color w:val="808080"/>
      <w:sz w:val="24"/>
      <w:szCs w:val="60"/>
    </w:rPr>
  </w:style>
  <w:style w:type="paragraph" w:customStyle="1" w:styleId="FMCopyrightTitle">
    <w:name w:val="FM Copyright Title"/>
    <w:link w:val="FMCopyrightTitleChar"/>
    <w:locked/>
    <w:rsid w:val="00AF7FA2"/>
    <w:pPr>
      <w:spacing w:before="120" w:after="120"/>
      <w:jc w:val="center"/>
    </w:pPr>
    <w:rPr>
      <w:rFonts w:ascii="Utopia" w:hAnsi="Utopia"/>
      <w:b/>
      <w:i/>
      <w:sz w:val="21"/>
    </w:rPr>
  </w:style>
  <w:style w:type="character" w:customStyle="1" w:styleId="FMCopyrightTitleChar">
    <w:name w:val="FM Copyright Title Char"/>
    <w:link w:val="FMCopyrightTitle"/>
    <w:rsid w:val="00AF7FA2"/>
    <w:rPr>
      <w:rFonts w:ascii="Utopia" w:hAnsi="Utopia"/>
      <w:b/>
      <w:i/>
      <w:sz w:val="21"/>
      <w:lang w:val="en-US" w:eastAsia="en-US" w:bidi="ar-SA"/>
    </w:rPr>
  </w:style>
  <w:style w:type="paragraph" w:customStyle="1" w:styleId="FMCopyrightCredits">
    <w:name w:val="FM Copyright Credits"/>
    <w:basedOn w:val="Normal"/>
    <w:locked/>
    <w:rsid w:val="00AF7FA2"/>
    <w:pPr>
      <w:spacing w:before="240"/>
      <w:ind w:left="648" w:hanging="288"/>
    </w:pPr>
    <w:rPr>
      <w:rFonts w:ascii="Utopia" w:hAnsi="Utopia"/>
      <w:sz w:val="21"/>
    </w:rPr>
  </w:style>
  <w:style w:type="paragraph" w:customStyle="1" w:styleId="FMCopyright">
    <w:name w:val="FM Copyright"/>
    <w:link w:val="FMCopyrightChar"/>
    <w:locked/>
    <w:rsid w:val="00AF7FA2"/>
    <w:pPr>
      <w:spacing w:before="120" w:after="120"/>
    </w:pPr>
    <w:rPr>
      <w:rFonts w:ascii="Utopia" w:hAnsi="Utopia"/>
      <w:sz w:val="21"/>
    </w:rPr>
  </w:style>
  <w:style w:type="character" w:customStyle="1" w:styleId="FMCopyrightChar">
    <w:name w:val="FM Copyright Char"/>
    <w:link w:val="FMCopyright"/>
    <w:rsid w:val="00AF7FA2"/>
    <w:rPr>
      <w:rFonts w:ascii="Utopia" w:hAnsi="Utopia"/>
      <w:sz w:val="21"/>
      <w:lang w:val="en-US" w:eastAsia="en-US" w:bidi="ar-SA"/>
    </w:rPr>
  </w:style>
  <w:style w:type="paragraph" w:customStyle="1" w:styleId="FMCopyrightCreditsLast">
    <w:name w:val="FM Copyright Credits Last"/>
    <w:basedOn w:val="FMCopyrightCredits"/>
    <w:next w:val="FMCopyright"/>
    <w:locked/>
    <w:rsid w:val="00F8146E"/>
    <w:pPr>
      <w:spacing w:before="0" w:after="240"/>
    </w:pPr>
  </w:style>
  <w:style w:type="paragraph" w:customStyle="1" w:styleId="TOC11">
    <w:name w:val="TOC 11"/>
    <w:basedOn w:val="TOC1"/>
    <w:locked/>
    <w:rsid w:val="00AF7FA2"/>
    <w:rPr>
      <w:rFonts w:ascii="Gill Sans MT" w:hAnsi="Gill Sans MT"/>
      <w:sz w:val="20"/>
    </w:rPr>
  </w:style>
  <w:style w:type="paragraph" w:styleId="BalloonText">
    <w:name w:val="Balloon Text"/>
    <w:basedOn w:val="Normal"/>
    <w:link w:val="BalloonTextChar"/>
    <w:locked/>
    <w:rsid w:val="00424B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424B45"/>
    <w:rPr>
      <w:rFonts w:ascii="Tahoma" w:eastAsiaTheme="minorHAnsi" w:hAnsi="Tahoma" w:cs="Tahoma"/>
      <w:sz w:val="16"/>
      <w:szCs w:val="16"/>
    </w:rPr>
  </w:style>
  <w:style w:type="paragraph" w:customStyle="1" w:styleId="SideBarCode">
    <w:name w:val="Side Bar Code"/>
    <w:basedOn w:val="Normal"/>
    <w:link w:val="SideBarCodeChar"/>
    <w:qFormat/>
    <w:rsid w:val="003964B6"/>
    <w:pPr>
      <w:spacing w:before="360" w:after="240"/>
      <w:ind w:left="288" w:right="288"/>
      <w:contextualSpacing/>
    </w:pPr>
    <w:rPr>
      <w:rFonts w:ascii="HelveticaNeue Condensed" w:hAnsi="HelveticaNeue Condensed"/>
      <w:sz w:val="20"/>
    </w:rPr>
  </w:style>
  <w:style w:type="character" w:customStyle="1" w:styleId="SideBarCodeChar">
    <w:name w:val="Side Bar Code Char"/>
    <w:link w:val="SideBarCode"/>
    <w:rsid w:val="00424B45"/>
    <w:rPr>
      <w:rFonts w:ascii="HelveticaNeue Condensed" w:eastAsiaTheme="minorHAnsi" w:hAnsi="HelveticaNeue Condensed" w:cstheme="minorBidi"/>
      <w:szCs w:val="22"/>
    </w:rPr>
  </w:style>
  <w:style w:type="table" w:styleId="TableGrid">
    <w:name w:val="Table Grid"/>
    <w:basedOn w:val="TableNormal"/>
    <w:rsid w:val="003964B6"/>
    <w:pPr>
      <w:spacing w:after="120"/>
    </w:pPr>
    <w:rPr>
      <w:rFonts w:ascii="Times" w:hAnsi="Time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FMSubtitle1">
    <w:name w:val="FM Subtitle 1"/>
    <w:basedOn w:val="Normal"/>
    <w:locked/>
    <w:rsid w:val="00424B45"/>
    <w:pPr>
      <w:spacing w:before="120" w:after="240"/>
    </w:pPr>
    <w:rPr>
      <w:rFonts w:ascii="HelveticaNeue Condensed" w:hAnsi="HelveticaNeue Condensed"/>
      <w:sz w:val="60"/>
    </w:rPr>
  </w:style>
  <w:style w:type="paragraph" w:customStyle="1" w:styleId="BodyTextFirst">
    <w:name w:val="Body Text First"/>
    <w:basedOn w:val="BodyText"/>
    <w:link w:val="BodyTextFirstChar"/>
    <w:locked/>
    <w:rsid w:val="00424B45"/>
    <w:pPr>
      <w:suppressAutoHyphens w:val="0"/>
      <w:autoSpaceDE w:val="0"/>
      <w:autoSpaceDN w:val="0"/>
      <w:spacing w:before="120" w:after="0"/>
    </w:pPr>
    <w:rPr>
      <w:rFonts w:ascii="Utopia" w:eastAsiaTheme="minorHAnsi" w:hAnsi="Utopia" w:cstheme="minorBidi"/>
      <w:sz w:val="18"/>
      <w:szCs w:val="22"/>
    </w:rPr>
  </w:style>
  <w:style w:type="character" w:customStyle="1" w:styleId="BodyTextFirstChar">
    <w:name w:val="Body Text First Char"/>
    <w:link w:val="BodyTextFirst"/>
    <w:rsid w:val="00424B45"/>
    <w:rPr>
      <w:rFonts w:ascii="Utopia" w:eastAsiaTheme="minorHAnsi" w:hAnsi="Utopia" w:cstheme="minorBidi"/>
      <w:sz w:val="18"/>
      <w:szCs w:val="22"/>
    </w:rPr>
  </w:style>
  <w:style w:type="table" w:customStyle="1" w:styleId="TableList">
    <w:name w:val="Table List"/>
    <w:basedOn w:val="TableNormal"/>
    <w:locked/>
    <w:rsid w:val="00424B45"/>
    <w:pPr>
      <w:spacing w:after="120"/>
    </w:pPr>
    <w:rPr>
      <w:rFonts w:ascii="Times" w:hAnsi="Times"/>
    </w:rPr>
    <w:tblPr>
      <w:tblInd w:w="0" w:type="dxa"/>
      <w:tblBorders>
        <w:top w:val="single" w:sz="6" w:space="0" w:color="auto"/>
        <w:bottom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shd w:val="clear" w:color="auto" w:fill="auto"/>
    </w:tcPr>
  </w:style>
  <w:style w:type="character" w:customStyle="1" w:styleId="ExerciseNumChar">
    <w:name w:val="Exercise Num Char"/>
    <w:locked/>
    <w:rsid w:val="00424B45"/>
    <w:rPr>
      <w:rFonts w:ascii="HelveticaNeue Condensed" w:hAnsi="HelveticaNeue Condensed"/>
    </w:rPr>
  </w:style>
  <w:style w:type="paragraph" w:customStyle="1" w:styleId="FMBookTitle">
    <w:name w:val="FM Book Title"/>
    <w:basedOn w:val="Normal"/>
    <w:locked/>
    <w:rsid w:val="00424B45"/>
    <w:pPr>
      <w:spacing w:before="2600" w:after="0" w:line="240" w:lineRule="auto"/>
      <w:jc w:val="center"/>
    </w:pPr>
    <w:rPr>
      <w:rFonts w:ascii="Helvetica 65 Medium" w:hAnsi="Helvetica 65 Medium"/>
      <w:spacing w:val="-20"/>
      <w:sz w:val="60"/>
      <w:szCs w:val="48"/>
    </w:rPr>
  </w:style>
  <w:style w:type="paragraph" w:customStyle="1" w:styleId="FMHead">
    <w:name w:val="FM Head"/>
    <w:basedOn w:val="Normal"/>
    <w:next w:val="Normal"/>
    <w:link w:val="FMHeadChar"/>
    <w:locked/>
    <w:rsid w:val="00424B45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character" w:customStyle="1" w:styleId="FMHeadChar">
    <w:name w:val="FM Head Char"/>
    <w:basedOn w:val="DefaultParagraphFont"/>
    <w:link w:val="FMHead"/>
    <w:rsid w:val="00424B45"/>
    <w:rPr>
      <w:rFonts w:ascii="Arial Narrow" w:eastAsiaTheme="minorHAnsi" w:hAnsi="Arial Narrow" w:cstheme="minorBidi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locked/>
    <w:rsid w:val="00424B45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locked/>
    <w:rsid w:val="00424B45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locked/>
    <w:rsid w:val="00424B45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locked/>
    <w:rsid w:val="00424B45"/>
    <w:pPr>
      <w:spacing w:before="120" w:after="120"/>
    </w:pPr>
    <w:rPr>
      <w:rFonts w:ascii="Utopia" w:hAnsi="Utopia"/>
      <w:sz w:val="18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TableList3">
    <w:name w:val="Table List 3"/>
    <w:basedOn w:val="TableNormal"/>
    <w:locked/>
    <w:rsid w:val="00424B45"/>
    <w:pPr>
      <w:spacing w:after="120"/>
    </w:p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Figure">
    <w:name w:val="Figure"/>
    <w:next w:val="Normal"/>
    <w:rsid w:val="003964B6"/>
    <w:pPr>
      <w:spacing w:before="120" w:after="120"/>
    </w:pPr>
    <w:rPr>
      <w:rFonts w:ascii="Arial" w:hAnsi="Arial"/>
      <w:sz w:val="18"/>
    </w:rPr>
  </w:style>
  <w:style w:type="paragraph" w:styleId="Revision">
    <w:name w:val="Revision"/>
    <w:hidden/>
    <w:uiPriority w:val="99"/>
    <w:semiHidden/>
    <w:rsid w:val="003964B6"/>
    <w:rPr>
      <w:rFonts w:ascii="Calibri" w:eastAsia="Calibri" w:hAnsi="Calibri"/>
      <w:sz w:val="22"/>
      <w:szCs w:val="22"/>
    </w:rPr>
  </w:style>
  <w:style w:type="character" w:styleId="IntenseEmphasis">
    <w:name w:val="Intense Emphasis"/>
    <w:basedOn w:val="DefaultParagraphFont"/>
    <w:uiPriority w:val="21"/>
    <w:qFormat/>
    <w:rsid w:val="003964B6"/>
    <w:rPr>
      <w:b/>
      <w:bCs/>
      <w:i/>
      <w:iCs/>
      <w:color w:val="auto"/>
    </w:rPr>
  </w:style>
  <w:style w:type="character" w:styleId="Emphasis">
    <w:name w:val="Emphasis"/>
    <w:basedOn w:val="DefaultParagraphFont"/>
    <w:qFormat/>
    <w:rsid w:val="003964B6"/>
    <w:rPr>
      <w:i/>
      <w:iCs/>
    </w:rPr>
  </w:style>
  <w:style w:type="character" w:styleId="Strong">
    <w:name w:val="Strong"/>
    <w:basedOn w:val="DefaultParagraphFont"/>
    <w:qFormat/>
    <w:rsid w:val="003964B6"/>
    <w:rPr>
      <w:b/>
      <w:bCs/>
    </w:rPr>
  </w:style>
  <w:style w:type="paragraph" w:styleId="Subtitle">
    <w:name w:val="Subtitle"/>
    <w:basedOn w:val="Normal"/>
    <w:next w:val="Normal"/>
    <w:link w:val="SubtitleChar"/>
    <w:qFormat/>
    <w:rsid w:val="003964B6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424B45"/>
    <w:rPr>
      <w:rFonts w:ascii="Cambria" w:eastAsiaTheme="minorHAnsi" w:hAnsi="Cambria" w:cstheme="minorBidi"/>
      <w:sz w:val="22"/>
      <w:szCs w:val="24"/>
    </w:rPr>
  </w:style>
  <w:style w:type="character" w:customStyle="1" w:styleId="BlackDingbat">
    <w:name w:val="Black Dingbat"/>
    <w:rsid w:val="003964B6"/>
    <w:rPr>
      <w:rFonts w:ascii="ZapfDingbats" w:hAnsi="ZapfDingbats"/>
      <w:color w:val="auto"/>
      <w:szCs w:val="24"/>
    </w:rPr>
  </w:style>
  <w:style w:type="character" w:customStyle="1" w:styleId="GrayDingbat">
    <w:name w:val="Gray Dingbat"/>
    <w:basedOn w:val="BlackDingbat"/>
    <w:uiPriority w:val="1"/>
    <w:qFormat/>
    <w:rsid w:val="003964B6"/>
    <w:rPr>
      <w:rFonts w:ascii="ZapfDingbats" w:hAnsi="ZapfDingbats"/>
      <w:color w:val="BFBFBF" w:themeColor="background1" w:themeShade="BF"/>
      <w:szCs w:val="24"/>
    </w:rPr>
  </w:style>
  <w:style w:type="paragraph" w:customStyle="1" w:styleId="HeaderWHITE">
    <w:name w:val="Header WHITE"/>
    <w:basedOn w:val="Header"/>
    <w:qFormat/>
    <w:locked/>
    <w:rsid w:val="00424B45"/>
    <w:pPr>
      <w:tabs>
        <w:tab w:val="clear" w:pos="4320"/>
        <w:tab w:val="clear" w:pos="8640"/>
        <w:tab w:val="center" w:pos="4680"/>
        <w:tab w:val="right" w:pos="9360"/>
      </w:tabs>
      <w:spacing w:after="360"/>
    </w:pPr>
    <w:rPr>
      <w:rFonts w:ascii="HelveticaNeue Condensed" w:eastAsia="PMingLiU" w:hAnsi="HelveticaNeue Condensed"/>
      <w:b w:val="0"/>
      <w:color w:val="FFFFFF" w:themeColor="background1"/>
      <w:sz w:val="18"/>
    </w:rPr>
  </w:style>
  <w:style w:type="paragraph" w:customStyle="1" w:styleId="ToCPart">
    <w:name w:val="ToC Part"/>
    <w:basedOn w:val="TOC1"/>
    <w:locked/>
    <w:rsid w:val="00424B45"/>
    <w:pPr>
      <w:tabs>
        <w:tab w:val="clear" w:pos="6470"/>
      </w:tabs>
      <w:spacing w:before="120" w:after="0"/>
    </w:pPr>
    <w:rPr>
      <w:rFonts w:ascii="HelveticaNeue MediumCond" w:hAnsi="HelveticaNeue MediumCond"/>
      <w:bCs/>
      <w:noProof w:val="0"/>
      <w:sz w:val="26"/>
    </w:rPr>
  </w:style>
  <w:style w:type="paragraph" w:customStyle="1" w:styleId="PartTextCont">
    <w:name w:val="Part Text Cont."/>
    <w:basedOn w:val="Normal"/>
    <w:qFormat/>
    <w:locked/>
    <w:rsid w:val="00424B45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paragraph" w:styleId="BodyText2">
    <w:name w:val="Body Text 2"/>
    <w:basedOn w:val="Normal"/>
    <w:link w:val="BodyText2Char"/>
    <w:locked/>
    <w:rsid w:val="00B1226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rsid w:val="00B12269"/>
    <w:rPr>
      <w:rFonts w:asciiTheme="minorHAnsi" w:eastAsiaTheme="minorHAnsi" w:hAnsiTheme="minorHAnsi" w:cstheme="minorBidi"/>
      <w:sz w:val="22"/>
      <w:szCs w:val="22"/>
    </w:rPr>
  </w:style>
  <w:style w:type="paragraph" w:styleId="FootnoteText">
    <w:name w:val="footnote text"/>
    <w:basedOn w:val="Normal"/>
    <w:link w:val="FootnoteTextChar"/>
    <w:rsid w:val="00DA403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DA4031"/>
    <w:rPr>
      <w:rFonts w:asciiTheme="minorHAnsi" w:eastAsiaTheme="minorHAnsi" w:hAnsiTheme="minorHAnsi" w:cstheme="minorBidi"/>
    </w:rPr>
  </w:style>
  <w:style w:type="character" w:customStyle="1" w:styleId="Heading9Char">
    <w:name w:val="Heading 9 Char"/>
    <w:basedOn w:val="DefaultParagraphFont"/>
    <w:link w:val="Heading9"/>
    <w:semiHidden/>
    <w:rsid w:val="009619C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Block-Text">
    <w:name w:val="Block-Text"/>
    <w:basedOn w:val="Quote"/>
    <w:next w:val="BodyTextCont"/>
    <w:qFormat/>
    <w:rsid w:val="007A05A5"/>
    <w:rPr>
      <w:i w:val="0"/>
    </w:rPr>
  </w:style>
  <w:style w:type="paragraph" w:styleId="BlockText">
    <w:name w:val="Block Text"/>
    <w:basedOn w:val="Normal"/>
    <w:locked/>
    <w:rsid w:val="007A05A5"/>
    <w:pPr>
      <w:pBdr>
        <w:top w:val="single" w:sz="2" w:space="10" w:color="4F81BD" w:themeColor="accent1" w:shadow="1" w:frame="1"/>
        <w:left w:val="single" w:sz="2" w:space="10" w:color="4F81BD" w:themeColor="accent1" w:shadow="1" w:frame="1"/>
        <w:bottom w:val="single" w:sz="2" w:space="10" w:color="4F81BD" w:themeColor="accent1" w:shadow="1" w:frame="1"/>
        <w:right w:val="single" w:sz="2" w:space="10" w:color="4F81BD" w:themeColor="accent1" w:shadow="1" w:frame="1"/>
      </w:pBdr>
      <w:ind w:left="1152" w:right="1152"/>
    </w:pPr>
    <w:rPr>
      <w:rFonts w:eastAsiaTheme="minorEastAsia"/>
      <w:i/>
      <w:iCs/>
      <w:color w:val="4F81BD" w:themeColor="accent1"/>
    </w:rPr>
  </w:style>
  <w:style w:type="character" w:styleId="CommentReference">
    <w:name w:val="annotation reference"/>
    <w:basedOn w:val="DefaultParagraphFont"/>
    <w:semiHidden/>
    <w:unhideWhenUsed/>
    <w:locked/>
    <w:rsid w:val="00C3229D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locked/>
    <w:rsid w:val="00C322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C3229D"/>
    <w:rPr>
      <w:rFonts w:asciiTheme="minorHAnsi" w:eastAsiaTheme="minorHAnsi" w:hAnsiTheme="minorHAnsi" w:cstheme="minorBidi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locked/>
    <w:rsid w:val="00C3229D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C3229D"/>
    <w:rPr>
      <w:rFonts w:asciiTheme="minorHAnsi" w:eastAsiaTheme="minorHAnsi" w:hAnsiTheme="minorHAnsi" w:cstheme="minorBidi"/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26" Type="http://schemas.microsoft.com/office/2011/relationships/people" Target="people.xml"/><Relationship Id="rId3" Type="http://schemas.openxmlformats.org/officeDocument/2006/relationships/customXml" Target="../customXml/item3.xml"/><Relationship Id="rId7" Type="http://schemas.microsoft.com/office/2007/relationships/stylesWithEffects" Target="stylesWithEffects.xml"/><Relationship Id="rId12" Type="http://schemas.openxmlformats.org/officeDocument/2006/relationships/image" Target="media/image1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28" Type="http://schemas.microsoft.com/office/2011/relationships/commentsExtended" Target="commentsExtended.xml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ern05\Desktop\0-Template%20and%20Forms\0-For%20Authors\6BS%20-%20blank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Chapter_x0020_Number xmlns="149daad8-53e0-4e54-a1b9-e9d4e4fc36cb">12</Chapter_x0020_Number>
    <Status xmlns="119e8ce9-fc33-4402-becb-6d0fbcbb8ab0">Chapter Page Proof</Status>
    <StatusFrom xmlns="F9D80844-7AC9-4C0B-8E8B-24557F92C2C9">Chapter Page Proof</StatusFrom>
    <StatusTo xmlns="F9D80844-7AC9-4C0B-8E8B-24557F92C2C9">Chapter Page Proof</StatusTo>
    <Update_x0020_ChapterOn_x0020_Root xmlns="f9d80844-7ac9-4c0b-8e8b-24557f92c2c9">
      <Url>https://apressmedia.sharepoint.com/sites/201303/thehandbookoffi2/_layouts/15/wrkstat.aspx?List=f9d80844-7ac9-4c0b-8e8b-24557f92c2c9&amp;WorkflowInstanceName=b991af3f-6d72-4414-80ff-c26510ca3778</Url>
      <Description>Complete</Description>
    </Update_x0020_ChapterOn_x0020_Root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2DB68F7F870A046A76CA859C577AD3B" ma:contentTypeVersion="" ma:contentTypeDescription="Create a new document." ma:contentTypeScope="" ma:versionID="b6467e61d4c526d8ffb35c4cf4aea182">
  <xsd:schema xmlns:xsd="http://www.w3.org/2001/XMLSchema" xmlns:xs="http://www.w3.org/2001/XMLSchema" xmlns:p="http://schemas.microsoft.com/office/2006/metadata/properties" xmlns:ns2="119e8ce9-fc33-4402-becb-6d0fbcbb8ab0" xmlns:ns3="149daad8-53e0-4e54-a1b9-e9d4e4fc36cb" xmlns:ns4="F9D80844-7AC9-4C0B-8E8B-24557F92C2C9" xmlns:ns5="f9d80844-7ac9-4c0b-8e8b-24557f92c2c9" targetNamespace="http://schemas.microsoft.com/office/2006/metadata/properties" ma:root="true" ma:fieldsID="153c3d9bc55cc15f58182226f4c6137c" ns2:_="" ns3:_="" ns4:_="" ns5:_="">
    <xsd:import namespace="119e8ce9-fc33-4402-becb-6d0fbcbb8ab0"/>
    <xsd:import namespace="149daad8-53e0-4e54-a1b9-e9d4e4fc36cb"/>
    <xsd:import namespace="F9D80844-7AC9-4C0B-8E8B-24557F92C2C9"/>
    <xsd:import namespace="f9d80844-7ac9-4c0b-8e8b-24557f92c2c9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3:Chapter_x0020_Number" minOccurs="0"/>
                <xsd:element ref="ns4:StatusFrom" minOccurs="0"/>
                <xsd:element ref="ns4:StatusTo" minOccurs="0"/>
                <xsd:element ref="ns5:Update_x0020_ChapterOn_x0020_Roo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9e8ce9-fc33-4402-becb-6d0fbcbb8ab0" elementFormDefault="qualified">
    <xsd:import namespace="http://schemas.microsoft.com/office/2006/documentManagement/types"/>
    <xsd:import namespace="http://schemas.microsoft.com/office/infopath/2007/PartnerControls"/>
    <xsd:element name="Status" ma:index="8" nillable="true" ma:displayName="Status" ma:default="First Draft" ma:format="Dropdown" ma:internalName="Status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9daad8-53e0-4e54-a1b9-e9d4e4fc36cb" elementFormDefault="qualified">
    <xsd:import namespace="http://schemas.microsoft.com/office/2006/documentManagement/types"/>
    <xsd:import namespace="http://schemas.microsoft.com/office/infopath/2007/PartnerControls"/>
    <xsd:element name="Chapter_x0020_Number" ma:index="9" nillable="true" ma:displayName="Chapter Number" ma:internalName="Chapter_x0020_Number">
      <xsd:simpleType>
        <xsd:restriction base="dms:Text">
          <xsd:maxLength value="2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D80844-7AC9-4C0B-8E8B-24557F92C2C9" elementFormDefault="qualified">
    <xsd:import namespace="http://schemas.microsoft.com/office/2006/documentManagement/types"/>
    <xsd:import namespace="http://schemas.microsoft.com/office/infopath/2007/PartnerControls"/>
    <xsd:element name="StatusFrom" ma:index="10" nillable="true" ma:displayName="StatusFrom" ma:default="First Draft" ma:format="Dropdown" ma:internalName="StatusFrom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  <xsd:element name="StatusTo" ma:index="11" nillable="true" ma:displayName="StatusTo" ma:default="First Draft" ma:format="Dropdown" ma:internalName="StatusTo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d80844-7ac9-4c0b-8e8b-24557f92c2c9" elementFormDefault="qualified">
    <xsd:import namespace="http://schemas.microsoft.com/office/2006/documentManagement/types"/>
    <xsd:import namespace="http://schemas.microsoft.com/office/infopath/2007/PartnerControls"/>
    <xsd:element name="Update_x0020_ChapterOn_x0020_Root" ma:index="12" nillable="true" ma:displayName="Update ChapterOn Root" ma:internalName="Update_x0020_ChapterOn_x0020_Root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6513A32-685A-4B68-ABAE-DBB6CBA2BD96}">
  <ds:schemaRefs>
    <ds:schemaRef ds:uri="http://schemas.microsoft.com/office/2006/metadata/properties"/>
    <ds:schemaRef ds:uri="149daad8-53e0-4e54-a1b9-e9d4e4fc36cb"/>
    <ds:schemaRef ds:uri="119e8ce9-fc33-4402-becb-6d0fbcbb8ab0"/>
    <ds:schemaRef ds:uri="F9D80844-7AC9-4C0B-8E8B-24557F92C2C9"/>
    <ds:schemaRef ds:uri="f9d80844-7ac9-4c0b-8e8b-24557f92c2c9"/>
  </ds:schemaRefs>
</ds:datastoreItem>
</file>

<file path=customXml/itemProps2.xml><?xml version="1.0" encoding="utf-8"?>
<ds:datastoreItem xmlns:ds="http://schemas.openxmlformats.org/officeDocument/2006/customXml" ds:itemID="{A3A98C64-8991-4101-A535-F2C2E8C4A87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EA2F361-01D8-47EA-A4ED-D51779498C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9e8ce9-fc33-4402-becb-6d0fbcbb8ab0"/>
    <ds:schemaRef ds:uri="149daad8-53e0-4e54-a1b9-e9d4e4fc36cb"/>
    <ds:schemaRef ds:uri="F9D80844-7AC9-4C0B-8E8B-24557F92C2C9"/>
    <ds:schemaRef ds:uri="f9d80844-7ac9-4c0b-8e8b-24557f92c2c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22CB086-EC70-4E7C-8546-545A3EBCE2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6BS - blank.dotm</Template>
  <TotalTime>0</TotalTime>
  <Pages>5</Pages>
  <Words>211</Words>
  <Characters>1209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Logical and Structural Based Calculations</vt:lpstr>
    </vt:vector>
  </TitlesOfParts>
  <Company>SPi</Company>
  <LinksUpToDate>false</LinksUpToDate>
  <CharactersWithSpaces>1418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Logical and Structural Based Calculations</dc:title>
  <dc:creator>fern05</dc:creator>
  <cp:lastModifiedBy>Jeff Olson</cp:lastModifiedBy>
  <cp:revision>8</cp:revision>
  <cp:lastPrinted>2013-03-06T19:44:00Z</cp:lastPrinted>
  <dcterms:created xsi:type="dcterms:W3CDTF">2013-10-22T13:50:00Z</dcterms:created>
  <dcterms:modified xsi:type="dcterms:W3CDTF">2013-12-10T19:57:00Z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0x01010042DB68F7F870A046A76CA859C577AD3B</vt:lpwstr>
  </property>
  <property fmtid="{D5CDD505-2E9C-101B-9397-08002B2CF9AE}" pid="3" name="Order">
    <vt:r8>3700</vt:r8>
  </property>
</Properties>
</file>