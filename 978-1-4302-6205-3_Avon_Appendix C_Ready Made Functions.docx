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34BB20" w14:textId="77777777" w:rsidR="00222541" w:rsidRPr="00065720" w:rsidRDefault="00EC6CF5" w:rsidP="009619C3">
      <w:pPr>
        <w:pStyle w:val="ChapterWord"/>
        <w:ind w:right="180"/>
      </w:pPr>
      <w:r w:rsidRPr="00065720">
        <w:t>appendix</w:t>
      </w:r>
    </w:p>
    <w:p w14:paraId="2C34BB21" w14:textId="77777777" w:rsidR="00222541" w:rsidRPr="00065720" w:rsidRDefault="00222541" w:rsidP="009619C3">
      <w:pPr>
        <w:pStyle w:val="ChapterNumberinBox"/>
        <w:ind w:left="5220" w:right="180"/>
      </w:pPr>
      <w:r w:rsidRPr="00065720">
        <w:t>C</w:t>
      </w:r>
    </w:p>
    <w:p w14:paraId="2C34BB22" w14:textId="7CEAD805" w:rsidR="00222541" w:rsidRPr="00065720" w:rsidRDefault="00614D9C" w:rsidP="009619C3">
      <w:pPr>
        <w:pStyle w:val="ChapterTitle"/>
        <w:tabs>
          <w:tab w:val="left" w:pos="1170"/>
        </w:tabs>
        <w:ind w:right="180"/>
      </w:pPr>
      <w:r>
        <w:t>Source Code</w:t>
      </w:r>
    </w:p>
    <w:p w14:paraId="2C34BB23" w14:textId="77777777" w:rsidR="00222541" w:rsidRPr="00065720" w:rsidRDefault="00222541" w:rsidP="009619C3">
      <w:pPr>
        <w:pStyle w:val="BodyTextCont"/>
        <w:ind w:right="180"/>
        <w:rPr>
          <w:lang w:val="en-US"/>
        </w:rPr>
      </w:pPr>
    </w:p>
    <w:p w14:paraId="2C34BB24" w14:textId="10E021AA" w:rsidR="00222541" w:rsidRPr="00065720" w:rsidRDefault="00222541" w:rsidP="00F37AFE">
      <w:pPr>
        <w:pStyle w:val="BodyTextCont"/>
        <w:rPr>
          <w:lang w:val="en-US"/>
        </w:rPr>
      </w:pPr>
      <w:r w:rsidRPr="00065720">
        <w:rPr>
          <w:lang w:val="en-US"/>
        </w:rPr>
        <w:t xml:space="preserve">Listed are a number of functions that I have found useful for modeling </w:t>
      </w:r>
      <w:r w:rsidR="00EC6CF5" w:rsidRPr="00065720">
        <w:rPr>
          <w:lang w:val="en-US"/>
        </w:rPr>
        <w:t xml:space="preserve">that </w:t>
      </w:r>
      <w:r w:rsidRPr="00065720">
        <w:rPr>
          <w:lang w:val="en-US"/>
        </w:rPr>
        <w:t xml:space="preserve">you can copy and use. </w:t>
      </w:r>
      <w:r w:rsidR="00A153AA" w:rsidRPr="00065720">
        <w:rPr>
          <w:lang w:val="en-US"/>
        </w:rPr>
        <w:t xml:space="preserve">These functions </w:t>
      </w:r>
      <w:r w:rsidR="00C9374E" w:rsidRPr="00065720">
        <w:rPr>
          <w:lang w:val="en-US"/>
        </w:rPr>
        <w:t xml:space="preserve">will </w:t>
      </w:r>
      <w:r w:rsidRPr="00065720">
        <w:rPr>
          <w:lang w:val="en-US"/>
        </w:rPr>
        <w:t xml:space="preserve">be </w:t>
      </w:r>
      <w:r w:rsidR="003B0400" w:rsidRPr="00065720">
        <w:rPr>
          <w:lang w:val="en-US"/>
        </w:rPr>
        <w:t xml:space="preserve">beneficial </w:t>
      </w:r>
      <w:r w:rsidRPr="00065720">
        <w:rPr>
          <w:lang w:val="en-US"/>
        </w:rPr>
        <w:t>to have in y</w:t>
      </w:r>
      <w:r w:rsidR="00F37AFE" w:rsidRPr="00065720">
        <w:rPr>
          <w:lang w:val="en-US"/>
        </w:rPr>
        <w:t>our funct</w:t>
      </w:r>
      <w:r w:rsidR="003D6B12" w:rsidRPr="00065720">
        <w:rPr>
          <w:lang w:val="en-US"/>
        </w:rPr>
        <w:t>ion library. I have provided a list of these functions and a short brief on how to enter them</w:t>
      </w:r>
      <w:r w:rsidR="00C9374E" w:rsidRPr="00065720">
        <w:rPr>
          <w:lang w:val="en-US"/>
        </w:rPr>
        <w:t>. Before working with these functions</w:t>
      </w:r>
      <w:r w:rsidR="003D6B12" w:rsidRPr="00065720">
        <w:rPr>
          <w:lang w:val="en-US"/>
        </w:rPr>
        <w:t xml:space="preserve">, </w:t>
      </w:r>
      <w:r w:rsidR="00C9374E" w:rsidRPr="00065720">
        <w:rPr>
          <w:lang w:val="en-US"/>
        </w:rPr>
        <w:t>be sure to</w:t>
      </w:r>
      <w:r w:rsidR="003D6B12" w:rsidRPr="00065720">
        <w:rPr>
          <w:lang w:val="en-US"/>
        </w:rPr>
        <w:t xml:space="preserve"> read </w:t>
      </w:r>
      <w:r w:rsidR="00C9374E" w:rsidRPr="00065720">
        <w:rPr>
          <w:lang w:val="en-US"/>
        </w:rPr>
        <w:t>C</w:t>
      </w:r>
      <w:r w:rsidR="003D6B12" w:rsidRPr="00065720">
        <w:rPr>
          <w:lang w:val="en-US"/>
        </w:rPr>
        <w:t>hapter 18</w:t>
      </w:r>
      <w:r w:rsidR="00C9374E" w:rsidRPr="00065720">
        <w:rPr>
          <w:lang w:val="en-US"/>
        </w:rPr>
        <w:t xml:space="preserve">, </w:t>
      </w:r>
      <w:r w:rsidR="003D6B12" w:rsidRPr="00065720">
        <w:rPr>
          <w:lang w:val="en-US"/>
        </w:rPr>
        <w:t xml:space="preserve">particularly </w:t>
      </w:r>
      <w:r w:rsidR="00C9374E" w:rsidRPr="00065720">
        <w:rPr>
          <w:lang w:val="en-US"/>
        </w:rPr>
        <w:t xml:space="preserve">the section </w:t>
      </w:r>
      <w:r w:rsidR="00413825" w:rsidRPr="00065720">
        <w:rPr>
          <w:lang w:val="en-US"/>
        </w:rPr>
        <w:t>on</w:t>
      </w:r>
      <w:r w:rsidR="003D6B12" w:rsidRPr="00065720">
        <w:rPr>
          <w:lang w:val="en-US"/>
        </w:rPr>
        <w:t xml:space="preserve"> using the V</w:t>
      </w:r>
      <w:r w:rsidR="00C9374E" w:rsidRPr="00065720">
        <w:rPr>
          <w:lang w:val="en-US"/>
        </w:rPr>
        <w:t xml:space="preserve">isual </w:t>
      </w:r>
      <w:r w:rsidR="003D6B12" w:rsidRPr="00065720">
        <w:rPr>
          <w:lang w:val="en-US"/>
        </w:rPr>
        <w:t>B</w:t>
      </w:r>
      <w:r w:rsidR="00C9374E" w:rsidRPr="00065720">
        <w:rPr>
          <w:lang w:val="en-US"/>
        </w:rPr>
        <w:t>asic</w:t>
      </w:r>
      <w:r w:rsidR="003D6B12" w:rsidRPr="00065720">
        <w:rPr>
          <w:lang w:val="en-US"/>
        </w:rPr>
        <w:t xml:space="preserve"> Editor</w:t>
      </w:r>
      <w:r w:rsidR="00BF78CC" w:rsidRPr="00065720">
        <w:rPr>
          <w:lang w:val="en-US"/>
        </w:rPr>
        <w:t xml:space="preserve"> (VBE)</w:t>
      </w:r>
      <w:r w:rsidR="00A153AA" w:rsidRPr="00065720">
        <w:rPr>
          <w:lang w:val="en-US"/>
        </w:rPr>
        <w:t>.</w:t>
      </w:r>
    </w:p>
    <w:p w14:paraId="2C34BB2F" w14:textId="77777777" w:rsidR="00BB6CBE" w:rsidRPr="00065720" w:rsidRDefault="00BB6CBE" w:rsidP="00BB6CBE">
      <w:pPr>
        <w:pStyle w:val="Heading2"/>
        <w:rPr>
          <w:lang w:val="en-US"/>
        </w:rPr>
      </w:pPr>
      <w:bookmarkStart w:id="0" w:name="findsaturday"/>
      <w:r w:rsidRPr="00065720">
        <w:rPr>
          <w:lang w:val="en-US"/>
        </w:rPr>
        <w:t>Find Saturday</w:t>
      </w:r>
      <w:bookmarkEnd w:id="0"/>
    </w:p>
    <w:p w14:paraId="2C34BB30" w14:textId="77777777" w:rsidR="00BB6CBE" w:rsidRPr="00065720" w:rsidRDefault="00BB6CBE" w:rsidP="00BB6CBE">
      <w:pPr>
        <w:pStyle w:val="BodyTextCont"/>
        <w:rPr>
          <w:lang w:val="en-US"/>
        </w:rPr>
      </w:pPr>
      <w:r w:rsidRPr="00065720">
        <w:rPr>
          <w:lang w:val="en-US"/>
        </w:rPr>
        <w:t xml:space="preserve">The key feature of this function is not that it finds Saturday but that you can change the weekday to any </w:t>
      </w:r>
      <w:r w:rsidR="00413825" w:rsidRPr="00065720">
        <w:rPr>
          <w:lang w:val="en-US"/>
        </w:rPr>
        <w:t xml:space="preserve">day that </w:t>
      </w:r>
      <w:r w:rsidRPr="00065720">
        <w:rPr>
          <w:lang w:val="en-US"/>
        </w:rPr>
        <w:t>you choo</w:t>
      </w:r>
      <w:r w:rsidR="002548D9" w:rsidRPr="00065720">
        <w:rPr>
          <w:lang w:val="en-US"/>
        </w:rPr>
        <w:t xml:space="preserve">se. I use this function when </w:t>
      </w:r>
      <w:r w:rsidR="00EC6CF5" w:rsidRPr="00065720">
        <w:rPr>
          <w:lang w:val="en-US"/>
        </w:rPr>
        <w:t>I</w:t>
      </w:r>
      <w:r w:rsidR="002548D9" w:rsidRPr="00065720">
        <w:rPr>
          <w:lang w:val="en-US"/>
        </w:rPr>
        <w:t xml:space="preserve"> need a specific weekday to trigger some event.</w:t>
      </w:r>
    </w:p>
    <w:p w14:paraId="2C34BB31" w14:textId="77777777" w:rsidR="002548D9" w:rsidRPr="00065720" w:rsidRDefault="002548D9" w:rsidP="00BB6CBE">
      <w:pPr>
        <w:pStyle w:val="BodyTextCont"/>
        <w:rPr>
          <w:lang w:val="en-US"/>
        </w:rPr>
      </w:pPr>
    </w:p>
    <w:p w14:paraId="2C34BB32" w14:textId="77777777" w:rsidR="00BB6CBE" w:rsidRPr="00065720" w:rsidRDefault="00BB6CBE" w:rsidP="002548D9">
      <w:pPr>
        <w:pStyle w:val="BodyTextCont"/>
        <w:rPr>
          <w:lang w:val="en-US"/>
        </w:rPr>
      </w:pPr>
      <w:r w:rsidRPr="00065720">
        <w:rPr>
          <w:lang w:val="en-US"/>
        </w:rPr>
        <w:t xml:space="preserve">Here's the code: </w:t>
      </w:r>
    </w:p>
    <w:p w14:paraId="2C34BB33" w14:textId="77777777" w:rsidR="00BB6CBE" w:rsidRPr="00065720" w:rsidRDefault="00BB6CBE" w:rsidP="00BB6CBE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>Public FunctionFindSaturday(InputDate As Date)</w:t>
      </w:r>
    </w:p>
    <w:p w14:paraId="2C34BB34" w14:textId="77777777" w:rsidR="00BB6CBE" w:rsidRPr="00065720" w:rsidRDefault="00BB6CBE" w:rsidP="00BB6CBE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 xml:space="preserve">' Returns the date of the first Saturday following the </w:t>
      </w:r>
      <w:proofErr w:type="spellStart"/>
      <w:r w:rsidRPr="00065720">
        <w:rPr>
          <w:rStyle w:val="CodeInline"/>
          <w:lang w:val="en-US"/>
        </w:rPr>
        <w:t>Inputdate</w:t>
      </w:r>
      <w:proofErr w:type="spellEnd"/>
    </w:p>
    <w:p w14:paraId="2C34BB35" w14:textId="77777777" w:rsidR="00BB6CBE" w:rsidRPr="00065720" w:rsidRDefault="00BB6CBE" w:rsidP="00BB6CBE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>   </w:t>
      </w:r>
      <w:proofErr w:type="spellStart"/>
      <w:r w:rsidRPr="00065720">
        <w:rPr>
          <w:rStyle w:val="CodeInline"/>
          <w:lang w:val="en-US"/>
        </w:rPr>
        <w:t>FindSaturday</w:t>
      </w:r>
      <w:proofErr w:type="spellEnd"/>
      <w:r w:rsidRPr="00065720">
        <w:rPr>
          <w:rStyle w:val="CodeInline"/>
          <w:lang w:val="en-US"/>
        </w:rPr>
        <w:t xml:space="preserve"> = </w:t>
      </w:r>
      <w:proofErr w:type="spellStart"/>
      <w:r w:rsidRPr="00065720">
        <w:rPr>
          <w:rStyle w:val="CodeInline"/>
          <w:lang w:val="en-US"/>
        </w:rPr>
        <w:t>FormatDateTime</w:t>
      </w:r>
      <w:proofErr w:type="spellEnd"/>
      <w:r w:rsidRPr="00065720">
        <w:rPr>
          <w:rStyle w:val="CodeInline"/>
          <w:lang w:val="en-US"/>
        </w:rPr>
        <w:t>(</w:t>
      </w:r>
      <w:proofErr w:type="spellStart"/>
      <w:r w:rsidRPr="00065720">
        <w:rPr>
          <w:rStyle w:val="CodeInline"/>
          <w:lang w:val="en-US"/>
        </w:rPr>
        <w:t>InputDate</w:t>
      </w:r>
      <w:proofErr w:type="spellEnd"/>
      <w:r w:rsidRPr="00065720">
        <w:rPr>
          <w:rStyle w:val="CodeInline"/>
          <w:lang w:val="en-US"/>
        </w:rPr>
        <w:t xml:space="preserve"> + (7 - Weekday(InputDate)))</w:t>
      </w:r>
    </w:p>
    <w:p w14:paraId="2C34BB36" w14:textId="77777777" w:rsidR="00BB6CBE" w:rsidRPr="00065720" w:rsidRDefault="00BB6CBE" w:rsidP="00BB6CBE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>End Function</w:t>
      </w:r>
    </w:p>
    <w:p w14:paraId="2C34BB39" w14:textId="77777777" w:rsidR="00FA0A8E" w:rsidRPr="00065720" w:rsidRDefault="00FA0A8E" w:rsidP="00FA0A8E">
      <w:pPr>
        <w:pStyle w:val="Heading2"/>
        <w:rPr>
          <w:lang w:val="en-US"/>
        </w:rPr>
      </w:pPr>
      <w:bookmarkStart w:id="1" w:name="removespaces"/>
      <w:r w:rsidRPr="00065720">
        <w:rPr>
          <w:lang w:val="en-US"/>
        </w:rPr>
        <w:t>Remove Spaces</w:t>
      </w:r>
      <w:bookmarkEnd w:id="1"/>
    </w:p>
    <w:p w14:paraId="2C34BB3B" w14:textId="77777777" w:rsidR="00FA0A8E" w:rsidRPr="00065720" w:rsidRDefault="00FA0A8E" w:rsidP="00FA0A8E">
      <w:pPr>
        <w:pStyle w:val="BodyTextCont"/>
        <w:rPr>
          <w:lang w:val="en-US"/>
        </w:rPr>
      </w:pPr>
      <w:r w:rsidRPr="00065720">
        <w:rPr>
          <w:lang w:val="en-US"/>
        </w:rPr>
        <w:t>Here's the code:</w:t>
      </w:r>
    </w:p>
    <w:p w14:paraId="2C34BB3C" w14:textId="77777777" w:rsidR="00FA0A8E" w:rsidRPr="00065720" w:rsidRDefault="00FA0A8E" w:rsidP="00FA0A8E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lastRenderedPageBreak/>
        <w:t xml:space="preserve">Public Function </w:t>
      </w:r>
      <w:proofErr w:type="spellStart"/>
      <w:r w:rsidRPr="00065720">
        <w:rPr>
          <w:rStyle w:val="CodeInline"/>
          <w:lang w:val="en-US"/>
        </w:rPr>
        <w:t>RemoveSpaces</w:t>
      </w:r>
      <w:proofErr w:type="spellEnd"/>
      <w:r w:rsidRPr="00065720">
        <w:rPr>
          <w:rStyle w:val="CodeInline"/>
          <w:lang w:val="en-US"/>
        </w:rPr>
        <w:t>(</w:t>
      </w:r>
      <w:proofErr w:type="spellStart"/>
      <w:r w:rsidRPr="00065720">
        <w:rPr>
          <w:rStyle w:val="CodeInline"/>
          <w:lang w:val="en-US"/>
        </w:rPr>
        <w:t>strInput</w:t>
      </w:r>
      <w:proofErr w:type="spellEnd"/>
      <w:r w:rsidRPr="00065720">
        <w:rPr>
          <w:rStyle w:val="CodeInline"/>
          <w:lang w:val="en-US"/>
        </w:rPr>
        <w:t xml:space="preserve"> As String)</w:t>
      </w:r>
    </w:p>
    <w:p w14:paraId="2C34BB3D" w14:textId="77777777" w:rsidR="00FA0A8E" w:rsidRPr="00065720" w:rsidRDefault="00FA0A8E" w:rsidP="00FA0A8E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>' Removes all spaces from a string of text</w:t>
      </w:r>
    </w:p>
    <w:p w14:paraId="2C34BB3E" w14:textId="77777777" w:rsidR="00FA0A8E" w:rsidRPr="00065720" w:rsidRDefault="00FA0A8E" w:rsidP="00FA0A8E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>Test:</w:t>
      </w:r>
    </w:p>
    <w:p w14:paraId="2C34BB3F" w14:textId="77777777" w:rsidR="00FA0A8E" w:rsidRPr="00065720" w:rsidRDefault="00FA0A8E" w:rsidP="00FA0A8E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 xml:space="preserve">   If </w:t>
      </w:r>
      <w:proofErr w:type="spellStart"/>
      <w:r w:rsidRPr="00065720">
        <w:rPr>
          <w:rStyle w:val="CodeInline"/>
          <w:lang w:val="en-US"/>
        </w:rPr>
        <w:t>InStr</w:t>
      </w:r>
      <w:proofErr w:type="spellEnd"/>
      <w:r w:rsidRPr="00065720">
        <w:rPr>
          <w:rStyle w:val="CodeInline"/>
          <w:lang w:val="en-US"/>
        </w:rPr>
        <w:t>(</w:t>
      </w:r>
      <w:proofErr w:type="spellStart"/>
      <w:r w:rsidRPr="00065720">
        <w:rPr>
          <w:rStyle w:val="CodeInline"/>
          <w:lang w:val="en-US"/>
        </w:rPr>
        <w:t>strInput</w:t>
      </w:r>
      <w:proofErr w:type="spellEnd"/>
      <w:r w:rsidRPr="00065720">
        <w:rPr>
          <w:rStyle w:val="CodeInline"/>
          <w:lang w:val="en-US"/>
        </w:rPr>
        <w:t>, " ") = 0 Then</w:t>
      </w:r>
    </w:p>
    <w:p w14:paraId="2C34BB40" w14:textId="77777777" w:rsidR="00FA0A8E" w:rsidRPr="00065720" w:rsidRDefault="00FA0A8E" w:rsidP="00FA0A8E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>      </w:t>
      </w:r>
      <w:proofErr w:type="spellStart"/>
      <w:r w:rsidRPr="00065720">
        <w:rPr>
          <w:rStyle w:val="CodeInline"/>
          <w:lang w:val="en-US"/>
        </w:rPr>
        <w:t>RemoveSpaces</w:t>
      </w:r>
      <w:proofErr w:type="spellEnd"/>
      <w:r w:rsidRPr="00065720">
        <w:rPr>
          <w:rStyle w:val="CodeInline"/>
          <w:lang w:val="en-US"/>
        </w:rPr>
        <w:t xml:space="preserve"> = </w:t>
      </w:r>
      <w:proofErr w:type="spellStart"/>
      <w:r w:rsidRPr="00065720">
        <w:rPr>
          <w:rStyle w:val="CodeInline"/>
          <w:lang w:val="en-US"/>
        </w:rPr>
        <w:t>strInput</w:t>
      </w:r>
      <w:proofErr w:type="spellEnd"/>
    </w:p>
    <w:p w14:paraId="2C34BB41" w14:textId="77777777" w:rsidR="00FA0A8E" w:rsidRPr="00065720" w:rsidRDefault="00FA0A8E" w:rsidP="00FA0A8E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>   Else</w:t>
      </w:r>
    </w:p>
    <w:p w14:paraId="2C34BB42" w14:textId="77777777" w:rsidR="00FA0A8E" w:rsidRPr="00065720" w:rsidRDefault="00FA0A8E" w:rsidP="00FA0A8E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>      </w:t>
      </w:r>
      <w:proofErr w:type="spellStart"/>
      <w:r w:rsidRPr="00065720">
        <w:rPr>
          <w:rStyle w:val="CodeInline"/>
          <w:lang w:val="en-US"/>
        </w:rPr>
        <w:t>strInput</w:t>
      </w:r>
      <w:proofErr w:type="spellEnd"/>
      <w:r w:rsidRPr="00065720">
        <w:rPr>
          <w:rStyle w:val="CodeInline"/>
          <w:lang w:val="en-US"/>
        </w:rPr>
        <w:t xml:space="preserve"> = Left(</w:t>
      </w:r>
      <w:proofErr w:type="spellStart"/>
      <w:r w:rsidRPr="00065720">
        <w:rPr>
          <w:rStyle w:val="CodeInline"/>
          <w:lang w:val="en-US"/>
        </w:rPr>
        <w:t>strInput</w:t>
      </w:r>
      <w:proofErr w:type="spellEnd"/>
      <w:r w:rsidRPr="00065720">
        <w:rPr>
          <w:rStyle w:val="CodeInline"/>
          <w:lang w:val="en-US"/>
        </w:rPr>
        <w:t xml:space="preserve">, </w:t>
      </w:r>
      <w:proofErr w:type="spellStart"/>
      <w:r w:rsidRPr="00065720">
        <w:rPr>
          <w:rStyle w:val="CodeInline"/>
          <w:lang w:val="en-US"/>
        </w:rPr>
        <w:t>InStr</w:t>
      </w:r>
      <w:proofErr w:type="spellEnd"/>
      <w:r w:rsidRPr="00065720">
        <w:rPr>
          <w:rStyle w:val="CodeInline"/>
          <w:lang w:val="en-US"/>
        </w:rPr>
        <w:t>(</w:t>
      </w:r>
      <w:proofErr w:type="spellStart"/>
      <w:r w:rsidRPr="00065720">
        <w:rPr>
          <w:rStyle w:val="CodeInline"/>
          <w:lang w:val="en-US"/>
        </w:rPr>
        <w:t>strInput</w:t>
      </w:r>
      <w:proofErr w:type="spellEnd"/>
      <w:r w:rsidRPr="00065720">
        <w:rPr>
          <w:rStyle w:val="CodeInline"/>
          <w:lang w:val="en-US"/>
        </w:rPr>
        <w:t>, " ") - 1) _</w:t>
      </w:r>
    </w:p>
    <w:p w14:paraId="2C34BB43" w14:textId="77777777" w:rsidR="00FA0A8E" w:rsidRPr="00065720" w:rsidRDefault="00FA0A8E" w:rsidP="00FA0A8E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>      &amp; Right(</w:t>
      </w:r>
      <w:proofErr w:type="spellStart"/>
      <w:r w:rsidRPr="00065720">
        <w:rPr>
          <w:rStyle w:val="CodeInline"/>
          <w:lang w:val="en-US"/>
        </w:rPr>
        <w:t>strInput</w:t>
      </w:r>
      <w:proofErr w:type="spellEnd"/>
      <w:r w:rsidRPr="00065720">
        <w:rPr>
          <w:rStyle w:val="CodeInline"/>
          <w:lang w:val="en-US"/>
        </w:rPr>
        <w:t>, Len(</w:t>
      </w:r>
      <w:proofErr w:type="spellStart"/>
      <w:r w:rsidRPr="00065720">
        <w:rPr>
          <w:rStyle w:val="CodeInline"/>
          <w:lang w:val="en-US"/>
        </w:rPr>
        <w:t>strInput</w:t>
      </w:r>
      <w:proofErr w:type="spellEnd"/>
      <w:r w:rsidRPr="00065720">
        <w:rPr>
          <w:rStyle w:val="CodeInline"/>
          <w:lang w:val="en-US"/>
        </w:rPr>
        <w:t xml:space="preserve">) - </w:t>
      </w:r>
      <w:proofErr w:type="spellStart"/>
      <w:r w:rsidRPr="00065720">
        <w:rPr>
          <w:rStyle w:val="CodeInline"/>
          <w:lang w:val="en-US"/>
        </w:rPr>
        <w:t>InStr</w:t>
      </w:r>
      <w:proofErr w:type="spellEnd"/>
      <w:r w:rsidRPr="00065720">
        <w:rPr>
          <w:rStyle w:val="CodeInline"/>
          <w:lang w:val="en-US"/>
        </w:rPr>
        <w:t>(</w:t>
      </w:r>
      <w:proofErr w:type="spellStart"/>
      <w:r w:rsidRPr="00065720">
        <w:rPr>
          <w:rStyle w:val="CodeInline"/>
          <w:lang w:val="en-US"/>
        </w:rPr>
        <w:t>strInput</w:t>
      </w:r>
      <w:proofErr w:type="spellEnd"/>
      <w:r w:rsidRPr="00065720">
        <w:rPr>
          <w:rStyle w:val="CodeInline"/>
          <w:lang w:val="en-US"/>
        </w:rPr>
        <w:t>, " "))</w:t>
      </w:r>
    </w:p>
    <w:p w14:paraId="2C34BB44" w14:textId="77777777" w:rsidR="00FA0A8E" w:rsidRPr="00065720" w:rsidRDefault="00FA0A8E" w:rsidP="00FA0A8E">
      <w:pPr>
        <w:pStyle w:val="BodyTextCont"/>
        <w:rPr>
          <w:rStyle w:val="CodeInline"/>
          <w:lang w:val="en-US"/>
        </w:rPr>
      </w:pPr>
      <w:r w:rsidRPr="00065720">
        <w:rPr>
          <w:rStyle w:val="Emphasis"/>
          <w:lang w:val="en-US"/>
        </w:rPr>
        <w:t>    </w:t>
      </w:r>
      <w:r w:rsidRPr="00065720">
        <w:rPr>
          <w:rStyle w:val="CodeInline"/>
          <w:lang w:val="en-US"/>
        </w:rPr>
        <w:t>  </w:t>
      </w:r>
      <w:proofErr w:type="spellStart"/>
      <w:r w:rsidRPr="00065720">
        <w:rPr>
          <w:rStyle w:val="CodeInline"/>
          <w:lang w:val="en-US"/>
        </w:rPr>
        <w:t>GoTo</w:t>
      </w:r>
      <w:proofErr w:type="spellEnd"/>
      <w:r w:rsidRPr="00065720">
        <w:rPr>
          <w:rStyle w:val="CodeInline"/>
          <w:lang w:val="en-US"/>
        </w:rPr>
        <w:t xml:space="preserve"> Test</w:t>
      </w:r>
    </w:p>
    <w:p w14:paraId="2C34BB45" w14:textId="77777777" w:rsidR="00FA0A8E" w:rsidRPr="00065720" w:rsidRDefault="00FA0A8E" w:rsidP="00FA0A8E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>   End If</w:t>
      </w:r>
    </w:p>
    <w:p w14:paraId="2C34BB46" w14:textId="77777777" w:rsidR="00F37AFE" w:rsidRPr="00065720" w:rsidRDefault="00FA0A8E" w:rsidP="00FA0A8E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>End Function</w:t>
      </w:r>
    </w:p>
    <w:p w14:paraId="2C34BB47" w14:textId="77777777" w:rsidR="00FA0A8E" w:rsidRPr="00065720" w:rsidRDefault="007619A2" w:rsidP="007619A2">
      <w:pPr>
        <w:pStyle w:val="Heading2"/>
        <w:rPr>
          <w:i/>
          <w:iCs/>
          <w:lang w:val="en-US"/>
        </w:rPr>
      </w:pPr>
      <w:r w:rsidRPr="00065720">
        <w:rPr>
          <w:lang w:val="en-US"/>
        </w:rPr>
        <w:t>Sum Color</w:t>
      </w:r>
      <w:r w:rsidR="0027307D" w:rsidRPr="00065720">
        <w:rPr>
          <w:lang w:val="en-US"/>
        </w:rPr>
        <w:t>s</w:t>
      </w:r>
    </w:p>
    <w:p w14:paraId="2C34BB49" w14:textId="77777777" w:rsidR="007619A2" w:rsidRPr="00065720" w:rsidRDefault="007619A2" w:rsidP="007619A2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 xml:space="preserve">Function </w:t>
      </w:r>
      <w:proofErr w:type="spellStart"/>
      <w:r w:rsidRPr="00065720">
        <w:rPr>
          <w:rStyle w:val="CodeInline"/>
          <w:lang w:val="en-US"/>
        </w:rPr>
        <w:t>SumColor</w:t>
      </w:r>
      <w:proofErr w:type="spellEnd"/>
      <w:r w:rsidRPr="00065720">
        <w:rPr>
          <w:rStyle w:val="CodeInline"/>
          <w:lang w:val="en-US"/>
        </w:rPr>
        <w:t>(</w:t>
      </w:r>
      <w:proofErr w:type="spellStart"/>
      <w:r w:rsidRPr="00065720">
        <w:rPr>
          <w:rStyle w:val="CodeInline"/>
          <w:lang w:val="en-US"/>
        </w:rPr>
        <w:t>rColor</w:t>
      </w:r>
      <w:proofErr w:type="spellEnd"/>
      <w:r w:rsidRPr="00065720">
        <w:rPr>
          <w:rStyle w:val="CodeInline"/>
          <w:lang w:val="en-US"/>
        </w:rPr>
        <w:t xml:space="preserve"> As Range, </w:t>
      </w:r>
      <w:proofErr w:type="spellStart"/>
      <w:r w:rsidRPr="00065720">
        <w:rPr>
          <w:rStyle w:val="CodeInline"/>
          <w:lang w:val="en-US"/>
        </w:rPr>
        <w:t>rSumRange</w:t>
      </w:r>
      <w:proofErr w:type="spellEnd"/>
      <w:r w:rsidRPr="00065720">
        <w:rPr>
          <w:rStyle w:val="CodeInline"/>
          <w:lang w:val="en-US"/>
        </w:rPr>
        <w:t xml:space="preserve"> As Range)</w:t>
      </w:r>
    </w:p>
    <w:p w14:paraId="2C34BB4A" w14:textId="77777777" w:rsidR="007619A2" w:rsidRPr="00065720" w:rsidRDefault="007619A2" w:rsidP="007619A2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>'Sums cells based on a specified fill color.</w:t>
      </w:r>
    </w:p>
    <w:p w14:paraId="2C34BB4B" w14:textId="77777777" w:rsidR="007619A2" w:rsidRPr="00065720" w:rsidRDefault="007619A2" w:rsidP="007619A2">
      <w:pPr>
        <w:pStyle w:val="BodyTextCont"/>
        <w:rPr>
          <w:rStyle w:val="CodeInline"/>
          <w:lang w:val="en-US"/>
        </w:rPr>
      </w:pPr>
    </w:p>
    <w:p w14:paraId="2C34BB4C" w14:textId="77777777" w:rsidR="007619A2" w:rsidRPr="00065720" w:rsidRDefault="007619A2" w:rsidP="007619A2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ab/>
        <w:t xml:space="preserve">Dim </w:t>
      </w:r>
      <w:proofErr w:type="spellStart"/>
      <w:r w:rsidRPr="00065720">
        <w:rPr>
          <w:rStyle w:val="CodeInline"/>
          <w:lang w:val="en-US"/>
        </w:rPr>
        <w:t>rCell</w:t>
      </w:r>
      <w:proofErr w:type="spellEnd"/>
      <w:r w:rsidRPr="00065720">
        <w:rPr>
          <w:rStyle w:val="CodeInline"/>
          <w:lang w:val="en-US"/>
        </w:rPr>
        <w:t xml:space="preserve"> As Range</w:t>
      </w:r>
    </w:p>
    <w:p w14:paraId="2C34BB4D" w14:textId="77777777" w:rsidR="007619A2" w:rsidRPr="00065720" w:rsidRDefault="007619A2" w:rsidP="007619A2">
      <w:pPr>
        <w:pStyle w:val="BodyTextCont"/>
        <w:rPr>
          <w:rStyle w:val="CodeInline"/>
          <w:lang w:val="en-US"/>
        </w:rPr>
      </w:pPr>
    </w:p>
    <w:p w14:paraId="2C34BB4E" w14:textId="77777777" w:rsidR="007619A2" w:rsidRPr="00065720" w:rsidRDefault="007619A2" w:rsidP="007619A2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ab/>
        <w:t xml:space="preserve">Dim </w:t>
      </w:r>
      <w:proofErr w:type="spellStart"/>
      <w:r w:rsidRPr="00065720">
        <w:rPr>
          <w:rStyle w:val="CodeInline"/>
          <w:lang w:val="en-US"/>
        </w:rPr>
        <w:t>iCol</w:t>
      </w:r>
      <w:proofErr w:type="spellEnd"/>
      <w:r w:rsidRPr="00065720">
        <w:rPr>
          <w:rStyle w:val="CodeInline"/>
          <w:lang w:val="en-US"/>
        </w:rPr>
        <w:t xml:space="preserve"> As Integer</w:t>
      </w:r>
    </w:p>
    <w:p w14:paraId="2C34BB4F" w14:textId="77777777" w:rsidR="007619A2" w:rsidRPr="00065720" w:rsidRDefault="007619A2" w:rsidP="007619A2">
      <w:pPr>
        <w:pStyle w:val="BodyTextCont"/>
        <w:rPr>
          <w:rStyle w:val="CodeInline"/>
          <w:lang w:val="en-US"/>
        </w:rPr>
      </w:pPr>
    </w:p>
    <w:p w14:paraId="2C34BB50" w14:textId="77777777" w:rsidR="007619A2" w:rsidRPr="00614D9C" w:rsidRDefault="007619A2" w:rsidP="007619A2">
      <w:pPr>
        <w:pStyle w:val="BodyTextCont"/>
        <w:rPr>
          <w:rStyle w:val="CodeInline"/>
          <w:lang w:val="it-IT"/>
        </w:rPr>
      </w:pPr>
      <w:r w:rsidRPr="00065720">
        <w:rPr>
          <w:rStyle w:val="CodeInline"/>
          <w:lang w:val="en-US"/>
        </w:rPr>
        <w:tab/>
      </w:r>
      <w:proofErr w:type="spellStart"/>
      <w:r w:rsidRPr="00614D9C">
        <w:rPr>
          <w:rStyle w:val="CodeInline"/>
          <w:lang w:val="it-IT"/>
        </w:rPr>
        <w:t>Dim</w:t>
      </w:r>
      <w:proofErr w:type="spellEnd"/>
      <w:r w:rsidRPr="00614D9C">
        <w:rPr>
          <w:rStyle w:val="CodeInline"/>
          <w:lang w:val="it-IT"/>
        </w:rPr>
        <w:t xml:space="preserve"> </w:t>
      </w:r>
      <w:proofErr w:type="spellStart"/>
      <w:r w:rsidRPr="00614D9C">
        <w:rPr>
          <w:rStyle w:val="CodeInline"/>
          <w:lang w:val="it-IT"/>
        </w:rPr>
        <w:t>vResult</w:t>
      </w:r>
      <w:proofErr w:type="spellEnd"/>
    </w:p>
    <w:p w14:paraId="2C34BB51" w14:textId="77777777" w:rsidR="007619A2" w:rsidRPr="00614D9C" w:rsidRDefault="007619A2" w:rsidP="007619A2">
      <w:pPr>
        <w:pStyle w:val="BodyTextCont"/>
        <w:rPr>
          <w:rStyle w:val="CodeInline"/>
          <w:lang w:val="it-IT"/>
        </w:rPr>
      </w:pPr>
    </w:p>
    <w:p w14:paraId="2C34BB52" w14:textId="77777777" w:rsidR="007619A2" w:rsidRPr="00614D9C" w:rsidRDefault="007619A2" w:rsidP="007619A2">
      <w:pPr>
        <w:pStyle w:val="BodyTextCont"/>
        <w:rPr>
          <w:rStyle w:val="CodeInline"/>
          <w:lang w:val="it-IT"/>
        </w:rPr>
      </w:pPr>
      <w:r w:rsidRPr="00614D9C">
        <w:rPr>
          <w:rStyle w:val="CodeInline"/>
          <w:lang w:val="it-IT"/>
        </w:rPr>
        <w:tab/>
      </w:r>
      <w:proofErr w:type="spellStart"/>
      <w:r w:rsidRPr="00614D9C">
        <w:rPr>
          <w:rStyle w:val="CodeInline"/>
          <w:lang w:val="it-IT"/>
        </w:rPr>
        <w:t>iCol</w:t>
      </w:r>
      <w:proofErr w:type="spellEnd"/>
      <w:r w:rsidRPr="00614D9C">
        <w:rPr>
          <w:rStyle w:val="CodeInline"/>
          <w:lang w:val="it-IT"/>
        </w:rPr>
        <w:t xml:space="preserve"> = </w:t>
      </w:r>
      <w:proofErr w:type="spellStart"/>
      <w:r w:rsidRPr="00614D9C">
        <w:rPr>
          <w:rStyle w:val="CodeInline"/>
          <w:lang w:val="it-IT"/>
        </w:rPr>
        <w:t>rColor.Interior.ColorIndex</w:t>
      </w:r>
      <w:proofErr w:type="spellEnd"/>
    </w:p>
    <w:p w14:paraId="2C34BB53" w14:textId="77777777" w:rsidR="007619A2" w:rsidRPr="00065720" w:rsidRDefault="007619A2" w:rsidP="007619A2">
      <w:pPr>
        <w:pStyle w:val="BodyTextCont"/>
        <w:rPr>
          <w:rStyle w:val="CodeInline"/>
          <w:lang w:val="en-US"/>
        </w:rPr>
      </w:pPr>
      <w:r w:rsidRPr="00614D9C">
        <w:rPr>
          <w:rStyle w:val="CodeInline"/>
          <w:lang w:val="it-IT"/>
        </w:rPr>
        <w:tab/>
      </w:r>
      <w:r w:rsidRPr="00614D9C">
        <w:rPr>
          <w:rStyle w:val="CodeInline"/>
          <w:lang w:val="it-IT"/>
        </w:rPr>
        <w:tab/>
      </w:r>
      <w:r w:rsidRPr="00065720">
        <w:rPr>
          <w:rStyle w:val="CodeInline"/>
          <w:lang w:val="en-US"/>
        </w:rPr>
        <w:t xml:space="preserve">For Each </w:t>
      </w:r>
      <w:proofErr w:type="spellStart"/>
      <w:r w:rsidRPr="00065720">
        <w:rPr>
          <w:rStyle w:val="CodeInline"/>
          <w:lang w:val="en-US"/>
        </w:rPr>
        <w:t>rCell</w:t>
      </w:r>
      <w:proofErr w:type="spellEnd"/>
      <w:r w:rsidRPr="00065720">
        <w:rPr>
          <w:rStyle w:val="CodeInline"/>
          <w:lang w:val="en-US"/>
        </w:rPr>
        <w:t xml:space="preserve"> In </w:t>
      </w:r>
      <w:proofErr w:type="spellStart"/>
      <w:r w:rsidRPr="00065720">
        <w:rPr>
          <w:rStyle w:val="CodeInline"/>
          <w:lang w:val="en-US"/>
        </w:rPr>
        <w:t>rSumRange</w:t>
      </w:r>
      <w:proofErr w:type="spellEnd"/>
    </w:p>
    <w:p w14:paraId="2C34BB54" w14:textId="77777777" w:rsidR="007619A2" w:rsidRPr="00065720" w:rsidRDefault="007619A2" w:rsidP="007619A2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ab/>
      </w:r>
      <w:r w:rsidRPr="00065720">
        <w:rPr>
          <w:rStyle w:val="CodeInline"/>
          <w:lang w:val="en-US"/>
        </w:rPr>
        <w:tab/>
      </w:r>
      <w:r w:rsidRPr="00065720">
        <w:rPr>
          <w:rStyle w:val="CodeInline"/>
          <w:lang w:val="en-US"/>
        </w:rPr>
        <w:tab/>
        <w:t xml:space="preserve">If </w:t>
      </w:r>
      <w:proofErr w:type="spellStart"/>
      <w:r w:rsidRPr="00065720">
        <w:rPr>
          <w:rStyle w:val="CodeInline"/>
          <w:lang w:val="en-US"/>
        </w:rPr>
        <w:t>rCell.Interior.ColorIndex</w:t>
      </w:r>
      <w:proofErr w:type="spellEnd"/>
      <w:r w:rsidRPr="00065720">
        <w:rPr>
          <w:rStyle w:val="CodeInline"/>
          <w:lang w:val="en-US"/>
        </w:rPr>
        <w:t xml:space="preserve"> = </w:t>
      </w:r>
      <w:proofErr w:type="spellStart"/>
      <w:r w:rsidRPr="00065720">
        <w:rPr>
          <w:rStyle w:val="CodeInline"/>
          <w:lang w:val="en-US"/>
        </w:rPr>
        <w:t>iCol</w:t>
      </w:r>
      <w:proofErr w:type="spellEnd"/>
      <w:r w:rsidRPr="00065720">
        <w:rPr>
          <w:rStyle w:val="CodeInline"/>
          <w:lang w:val="en-US"/>
        </w:rPr>
        <w:t xml:space="preserve"> Then</w:t>
      </w:r>
    </w:p>
    <w:p w14:paraId="2C34BB55" w14:textId="77777777" w:rsidR="007619A2" w:rsidRPr="00065720" w:rsidRDefault="007619A2" w:rsidP="007619A2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ab/>
      </w:r>
      <w:r w:rsidRPr="00065720">
        <w:rPr>
          <w:rStyle w:val="CodeInline"/>
          <w:lang w:val="en-US"/>
        </w:rPr>
        <w:tab/>
      </w:r>
      <w:r w:rsidRPr="00065720">
        <w:rPr>
          <w:rStyle w:val="CodeInline"/>
          <w:lang w:val="en-US"/>
        </w:rPr>
        <w:tab/>
      </w:r>
      <w:r w:rsidRPr="00065720">
        <w:rPr>
          <w:rStyle w:val="CodeInline"/>
          <w:lang w:val="en-US"/>
        </w:rPr>
        <w:tab/>
      </w:r>
      <w:proofErr w:type="spellStart"/>
      <w:r w:rsidRPr="00065720">
        <w:rPr>
          <w:rStyle w:val="CodeInline"/>
          <w:lang w:val="en-US"/>
        </w:rPr>
        <w:t>vResult</w:t>
      </w:r>
      <w:proofErr w:type="spellEnd"/>
      <w:r w:rsidRPr="00065720">
        <w:rPr>
          <w:rStyle w:val="CodeInline"/>
          <w:lang w:val="en-US"/>
        </w:rPr>
        <w:t xml:space="preserve"> = </w:t>
      </w:r>
      <w:proofErr w:type="spellStart"/>
      <w:r w:rsidRPr="00065720">
        <w:rPr>
          <w:rStyle w:val="CodeInline"/>
          <w:lang w:val="en-US"/>
        </w:rPr>
        <w:t>WorksheetFunction.Sum</w:t>
      </w:r>
      <w:proofErr w:type="spellEnd"/>
      <w:r w:rsidRPr="00065720">
        <w:rPr>
          <w:rStyle w:val="CodeInline"/>
          <w:lang w:val="en-US"/>
        </w:rPr>
        <w:t>(</w:t>
      </w:r>
      <w:proofErr w:type="spellStart"/>
      <w:r w:rsidRPr="00065720">
        <w:rPr>
          <w:rStyle w:val="CodeInline"/>
          <w:lang w:val="en-US"/>
        </w:rPr>
        <w:t>rCell</w:t>
      </w:r>
      <w:proofErr w:type="spellEnd"/>
      <w:r w:rsidRPr="00065720">
        <w:rPr>
          <w:rStyle w:val="CodeInline"/>
          <w:lang w:val="en-US"/>
        </w:rPr>
        <w:t xml:space="preserve">) + </w:t>
      </w:r>
      <w:proofErr w:type="spellStart"/>
      <w:r w:rsidRPr="00065720">
        <w:rPr>
          <w:rStyle w:val="CodeInline"/>
          <w:lang w:val="en-US"/>
        </w:rPr>
        <w:t>vResult</w:t>
      </w:r>
      <w:proofErr w:type="spellEnd"/>
    </w:p>
    <w:p w14:paraId="2C34BB56" w14:textId="77777777" w:rsidR="007619A2" w:rsidRPr="00065720" w:rsidRDefault="007619A2" w:rsidP="007619A2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ab/>
      </w:r>
      <w:r w:rsidRPr="00065720">
        <w:rPr>
          <w:rStyle w:val="CodeInline"/>
          <w:lang w:val="en-US"/>
        </w:rPr>
        <w:tab/>
      </w:r>
      <w:r w:rsidRPr="00065720">
        <w:rPr>
          <w:rStyle w:val="CodeInline"/>
          <w:lang w:val="en-US"/>
        </w:rPr>
        <w:tab/>
        <w:t>End If</w:t>
      </w:r>
    </w:p>
    <w:p w14:paraId="2C34BB57" w14:textId="77777777" w:rsidR="007619A2" w:rsidRPr="00065720" w:rsidRDefault="007619A2" w:rsidP="007619A2">
      <w:pPr>
        <w:pStyle w:val="BodyTextCont"/>
        <w:rPr>
          <w:rStyle w:val="CodeInline"/>
          <w:lang w:val="en-US"/>
        </w:rPr>
      </w:pPr>
    </w:p>
    <w:p w14:paraId="2C34BB58" w14:textId="77777777" w:rsidR="007619A2" w:rsidRPr="00065720" w:rsidRDefault="007619A2" w:rsidP="007619A2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ab/>
      </w:r>
      <w:r w:rsidRPr="00065720">
        <w:rPr>
          <w:rStyle w:val="CodeInline"/>
          <w:lang w:val="en-US"/>
        </w:rPr>
        <w:tab/>
        <w:t xml:space="preserve">Next </w:t>
      </w:r>
      <w:proofErr w:type="spellStart"/>
      <w:r w:rsidRPr="00065720">
        <w:rPr>
          <w:rStyle w:val="CodeInline"/>
          <w:lang w:val="en-US"/>
        </w:rPr>
        <w:t>rCell</w:t>
      </w:r>
      <w:proofErr w:type="spellEnd"/>
    </w:p>
    <w:p w14:paraId="2C34BB59" w14:textId="77777777" w:rsidR="007619A2" w:rsidRPr="00065720" w:rsidRDefault="007619A2" w:rsidP="007619A2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ab/>
      </w:r>
      <w:proofErr w:type="spellStart"/>
      <w:r w:rsidRPr="00065720">
        <w:rPr>
          <w:rStyle w:val="CodeInline"/>
          <w:lang w:val="en-US"/>
        </w:rPr>
        <w:t>SumColor</w:t>
      </w:r>
      <w:proofErr w:type="spellEnd"/>
      <w:r w:rsidRPr="00065720">
        <w:rPr>
          <w:rStyle w:val="CodeInline"/>
          <w:lang w:val="en-US"/>
        </w:rPr>
        <w:t xml:space="preserve"> = </w:t>
      </w:r>
      <w:proofErr w:type="spellStart"/>
      <w:r w:rsidRPr="00065720">
        <w:rPr>
          <w:rStyle w:val="CodeInline"/>
          <w:lang w:val="en-US"/>
        </w:rPr>
        <w:t>vResult</w:t>
      </w:r>
      <w:proofErr w:type="spellEnd"/>
    </w:p>
    <w:p w14:paraId="2C34BB5A" w14:textId="77777777" w:rsidR="007619A2" w:rsidRPr="00065720" w:rsidRDefault="007619A2" w:rsidP="007619A2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>End Function</w:t>
      </w:r>
    </w:p>
    <w:p w14:paraId="2C34BB5C" w14:textId="77777777" w:rsidR="00222541" w:rsidRPr="00065720" w:rsidRDefault="00A362D8" w:rsidP="00A362D8">
      <w:pPr>
        <w:pStyle w:val="Heading2"/>
        <w:rPr>
          <w:lang w:val="en-US"/>
        </w:rPr>
      </w:pPr>
      <w:r w:rsidRPr="00065720">
        <w:rPr>
          <w:lang w:val="en-US"/>
        </w:rPr>
        <w:lastRenderedPageBreak/>
        <w:t>Count Colors</w:t>
      </w:r>
    </w:p>
    <w:p w14:paraId="2C34BB5D" w14:textId="5E24871E" w:rsidR="00A362D8" w:rsidRPr="00065720" w:rsidRDefault="00A362D8" w:rsidP="00B87AD8">
      <w:pPr>
        <w:pStyle w:val="BodyTextCont"/>
        <w:rPr>
          <w:lang w:val="en-US"/>
        </w:rPr>
      </w:pPr>
    </w:p>
    <w:p w14:paraId="2C34BB5E" w14:textId="77777777" w:rsidR="00A362D8" w:rsidRPr="00065720" w:rsidRDefault="00A362D8" w:rsidP="00A362D8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 xml:space="preserve">Function </w:t>
      </w:r>
      <w:proofErr w:type="spellStart"/>
      <w:r w:rsidRPr="00065720">
        <w:rPr>
          <w:rStyle w:val="CodeInline"/>
          <w:lang w:val="en-US"/>
        </w:rPr>
        <w:t>CountColor</w:t>
      </w:r>
      <w:proofErr w:type="spellEnd"/>
      <w:r w:rsidRPr="00065720">
        <w:rPr>
          <w:rStyle w:val="CodeInline"/>
          <w:lang w:val="en-US"/>
        </w:rPr>
        <w:t>(</w:t>
      </w:r>
      <w:proofErr w:type="spellStart"/>
      <w:r w:rsidRPr="00065720">
        <w:rPr>
          <w:rStyle w:val="CodeInline"/>
          <w:lang w:val="en-US"/>
        </w:rPr>
        <w:t>rColor</w:t>
      </w:r>
      <w:proofErr w:type="spellEnd"/>
      <w:r w:rsidRPr="00065720">
        <w:rPr>
          <w:rStyle w:val="CodeInline"/>
          <w:lang w:val="en-US"/>
        </w:rPr>
        <w:t xml:space="preserve"> As Range, </w:t>
      </w:r>
      <w:proofErr w:type="spellStart"/>
      <w:r w:rsidRPr="00065720">
        <w:rPr>
          <w:rStyle w:val="CodeInline"/>
          <w:lang w:val="en-US"/>
        </w:rPr>
        <w:t>rSumRange</w:t>
      </w:r>
      <w:proofErr w:type="spellEnd"/>
      <w:r w:rsidRPr="00065720">
        <w:rPr>
          <w:rStyle w:val="CodeInline"/>
          <w:lang w:val="en-US"/>
        </w:rPr>
        <w:t xml:space="preserve"> As Range)</w:t>
      </w:r>
    </w:p>
    <w:p w14:paraId="2C34BB5F" w14:textId="77777777" w:rsidR="00A362D8" w:rsidRPr="00065720" w:rsidRDefault="00A362D8" w:rsidP="00A362D8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>'Counts cells based on a specified fill color</w:t>
      </w:r>
    </w:p>
    <w:p w14:paraId="2C34BB60" w14:textId="77777777" w:rsidR="00A362D8" w:rsidRPr="00065720" w:rsidRDefault="00A362D8" w:rsidP="00A362D8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 xml:space="preserve">Dim </w:t>
      </w:r>
      <w:proofErr w:type="spellStart"/>
      <w:r w:rsidRPr="00065720">
        <w:rPr>
          <w:rStyle w:val="CodeInline"/>
          <w:lang w:val="en-US"/>
        </w:rPr>
        <w:t>rCell</w:t>
      </w:r>
      <w:proofErr w:type="spellEnd"/>
      <w:r w:rsidRPr="00065720">
        <w:rPr>
          <w:rStyle w:val="CodeInline"/>
          <w:lang w:val="en-US"/>
        </w:rPr>
        <w:t xml:space="preserve"> As Range</w:t>
      </w:r>
    </w:p>
    <w:p w14:paraId="2C34BB61" w14:textId="77777777" w:rsidR="00A362D8" w:rsidRPr="00065720" w:rsidRDefault="00A362D8" w:rsidP="00A362D8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 xml:space="preserve">Dim </w:t>
      </w:r>
      <w:proofErr w:type="spellStart"/>
      <w:r w:rsidRPr="00065720">
        <w:rPr>
          <w:rStyle w:val="CodeInline"/>
          <w:lang w:val="en-US"/>
        </w:rPr>
        <w:t>iCol</w:t>
      </w:r>
      <w:proofErr w:type="spellEnd"/>
      <w:r w:rsidRPr="00065720">
        <w:rPr>
          <w:rStyle w:val="CodeInline"/>
          <w:lang w:val="en-US"/>
        </w:rPr>
        <w:t xml:space="preserve"> As Integer</w:t>
      </w:r>
    </w:p>
    <w:p w14:paraId="2C34BB62" w14:textId="77777777" w:rsidR="00A362D8" w:rsidRPr="00614D9C" w:rsidRDefault="00A362D8" w:rsidP="00A362D8">
      <w:pPr>
        <w:pStyle w:val="BodyTextCont"/>
        <w:rPr>
          <w:rStyle w:val="CodeInline"/>
          <w:lang w:val="it-IT"/>
        </w:rPr>
      </w:pPr>
      <w:proofErr w:type="spellStart"/>
      <w:r w:rsidRPr="00614D9C">
        <w:rPr>
          <w:rStyle w:val="CodeInline"/>
          <w:lang w:val="it-IT"/>
        </w:rPr>
        <w:t>Dim</w:t>
      </w:r>
      <w:proofErr w:type="spellEnd"/>
      <w:r w:rsidRPr="00614D9C">
        <w:rPr>
          <w:rStyle w:val="CodeInline"/>
          <w:lang w:val="it-IT"/>
        </w:rPr>
        <w:t xml:space="preserve"> </w:t>
      </w:r>
      <w:proofErr w:type="spellStart"/>
      <w:r w:rsidRPr="00614D9C">
        <w:rPr>
          <w:rStyle w:val="CodeInline"/>
          <w:lang w:val="it-IT"/>
        </w:rPr>
        <w:t>vResult</w:t>
      </w:r>
      <w:proofErr w:type="spellEnd"/>
    </w:p>
    <w:p w14:paraId="2C34BB63" w14:textId="77777777" w:rsidR="00A362D8" w:rsidRPr="00614D9C" w:rsidRDefault="00A362D8" w:rsidP="00A362D8">
      <w:pPr>
        <w:pStyle w:val="BodyTextCont"/>
        <w:rPr>
          <w:rStyle w:val="CodeInline"/>
          <w:lang w:val="it-IT"/>
        </w:rPr>
      </w:pPr>
      <w:proofErr w:type="spellStart"/>
      <w:r w:rsidRPr="00614D9C">
        <w:rPr>
          <w:rStyle w:val="CodeInline"/>
          <w:lang w:val="it-IT"/>
        </w:rPr>
        <w:t>iCol</w:t>
      </w:r>
      <w:proofErr w:type="spellEnd"/>
      <w:r w:rsidRPr="00614D9C">
        <w:rPr>
          <w:rStyle w:val="CodeInline"/>
          <w:lang w:val="it-IT"/>
        </w:rPr>
        <w:t xml:space="preserve"> = </w:t>
      </w:r>
      <w:proofErr w:type="spellStart"/>
      <w:r w:rsidRPr="00614D9C">
        <w:rPr>
          <w:rStyle w:val="CodeInline"/>
          <w:lang w:val="it-IT"/>
        </w:rPr>
        <w:t>rColor.Interior.ColorIndex</w:t>
      </w:r>
      <w:proofErr w:type="spellEnd"/>
    </w:p>
    <w:p w14:paraId="2C34BB64" w14:textId="77777777" w:rsidR="00A362D8" w:rsidRPr="00065720" w:rsidRDefault="00A362D8" w:rsidP="00A362D8">
      <w:pPr>
        <w:pStyle w:val="BodyTextCont"/>
        <w:rPr>
          <w:rStyle w:val="CodeInline"/>
          <w:lang w:val="en-US"/>
        </w:rPr>
      </w:pPr>
      <w:r w:rsidRPr="00614D9C">
        <w:rPr>
          <w:rStyle w:val="CodeInline"/>
          <w:lang w:val="it-IT"/>
        </w:rPr>
        <w:t xml:space="preserve">   </w:t>
      </w:r>
      <w:r w:rsidRPr="00065720">
        <w:rPr>
          <w:rStyle w:val="CodeInline"/>
          <w:lang w:val="en-US"/>
        </w:rPr>
        <w:t xml:space="preserve">For Each </w:t>
      </w:r>
      <w:proofErr w:type="spellStart"/>
      <w:r w:rsidRPr="00065720">
        <w:rPr>
          <w:rStyle w:val="CodeInline"/>
          <w:lang w:val="en-US"/>
        </w:rPr>
        <w:t>rCell</w:t>
      </w:r>
      <w:proofErr w:type="spellEnd"/>
      <w:r w:rsidRPr="00065720">
        <w:rPr>
          <w:rStyle w:val="CodeInline"/>
          <w:lang w:val="en-US"/>
        </w:rPr>
        <w:t xml:space="preserve"> In </w:t>
      </w:r>
      <w:proofErr w:type="spellStart"/>
      <w:r w:rsidRPr="00065720">
        <w:rPr>
          <w:rStyle w:val="CodeInline"/>
          <w:lang w:val="en-US"/>
        </w:rPr>
        <w:t>rSumRange</w:t>
      </w:r>
      <w:proofErr w:type="spellEnd"/>
    </w:p>
    <w:p w14:paraId="2C34BB65" w14:textId="77777777" w:rsidR="00A362D8" w:rsidRPr="00065720" w:rsidRDefault="00A362D8" w:rsidP="00A362D8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 xml:space="preserve">    If </w:t>
      </w:r>
      <w:proofErr w:type="spellStart"/>
      <w:r w:rsidRPr="00065720">
        <w:rPr>
          <w:rStyle w:val="CodeInline"/>
          <w:lang w:val="en-US"/>
        </w:rPr>
        <w:t>rCell.Interior.ColorIndex</w:t>
      </w:r>
      <w:proofErr w:type="spellEnd"/>
      <w:r w:rsidRPr="00065720">
        <w:rPr>
          <w:rStyle w:val="CodeInline"/>
          <w:lang w:val="en-US"/>
        </w:rPr>
        <w:t xml:space="preserve"> = </w:t>
      </w:r>
      <w:proofErr w:type="spellStart"/>
      <w:r w:rsidRPr="00065720">
        <w:rPr>
          <w:rStyle w:val="CodeInline"/>
          <w:lang w:val="en-US"/>
        </w:rPr>
        <w:t>iCol</w:t>
      </w:r>
      <w:proofErr w:type="spellEnd"/>
      <w:r w:rsidRPr="00065720">
        <w:rPr>
          <w:rStyle w:val="CodeInline"/>
          <w:lang w:val="en-US"/>
        </w:rPr>
        <w:t xml:space="preserve"> Then</w:t>
      </w:r>
    </w:p>
    <w:p w14:paraId="2C34BB66" w14:textId="77777777" w:rsidR="00A362D8" w:rsidRPr="00065720" w:rsidRDefault="00A362D8" w:rsidP="00A362D8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 xml:space="preserve">         </w:t>
      </w:r>
      <w:proofErr w:type="spellStart"/>
      <w:r w:rsidRPr="00065720">
        <w:rPr>
          <w:rStyle w:val="CodeInline"/>
          <w:lang w:val="en-US"/>
        </w:rPr>
        <w:t>vResult</w:t>
      </w:r>
      <w:proofErr w:type="spellEnd"/>
      <w:r w:rsidRPr="00065720">
        <w:rPr>
          <w:rStyle w:val="CodeInline"/>
          <w:lang w:val="en-US"/>
        </w:rPr>
        <w:t xml:space="preserve"> = </w:t>
      </w:r>
      <w:proofErr w:type="spellStart"/>
      <w:r w:rsidRPr="00065720">
        <w:rPr>
          <w:rStyle w:val="CodeInline"/>
          <w:lang w:val="en-US"/>
        </w:rPr>
        <w:t>vResult</w:t>
      </w:r>
      <w:proofErr w:type="spellEnd"/>
      <w:r w:rsidRPr="00065720">
        <w:rPr>
          <w:rStyle w:val="CodeInline"/>
          <w:lang w:val="en-US"/>
        </w:rPr>
        <w:t xml:space="preserve"> + 1</w:t>
      </w:r>
    </w:p>
    <w:p w14:paraId="2C34BB67" w14:textId="77777777" w:rsidR="00A362D8" w:rsidRPr="00065720" w:rsidRDefault="00A362D8" w:rsidP="00A362D8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 xml:space="preserve">    End If</w:t>
      </w:r>
    </w:p>
    <w:p w14:paraId="2C34BB68" w14:textId="77777777" w:rsidR="00A362D8" w:rsidRPr="00065720" w:rsidRDefault="00A362D8" w:rsidP="00A362D8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 xml:space="preserve">   Next </w:t>
      </w:r>
      <w:proofErr w:type="spellStart"/>
      <w:r w:rsidRPr="00065720">
        <w:rPr>
          <w:rStyle w:val="CodeInline"/>
          <w:lang w:val="en-US"/>
        </w:rPr>
        <w:t>rCell</w:t>
      </w:r>
      <w:proofErr w:type="spellEnd"/>
    </w:p>
    <w:p w14:paraId="2C34BB69" w14:textId="77777777" w:rsidR="00A362D8" w:rsidRPr="00065720" w:rsidRDefault="00A362D8" w:rsidP="00A362D8">
      <w:pPr>
        <w:pStyle w:val="BodyTextCont"/>
        <w:rPr>
          <w:rStyle w:val="CodeInline"/>
          <w:lang w:val="en-US"/>
        </w:rPr>
      </w:pPr>
      <w:proofErr w:type="spellStart"/>
      <w:r w:rsidRPr="00065720">
        <w:rPr>
          <w:rStyle w:val="CodeInline"/>
          <w:lang w:val="en-US"/>
        </w:rPr>
        <w:t>CountColor</w:t>
      </w:r>
      <w:proofErr w:type="spellEnd"/>
      <w:r w:rsidRPr="00065720">
        <w:rPr>
          <w:rStyle w:val="CodeInline"/>
          <w:lang w:val="en-US"/>
        </w:rPr>
        <w:t xml:space="preserve"> = </w:t>
      </w:r>
      <w:proofErr w:type="spellStart"/>
      <w:r w:rsidRPr="00065720">
        <w:rPr>
          <w:rStyle w:val="CodeInline"/>
          <w:lang w:val="en-US"/>
        </w:rPr>
        <w:t>vResult</w:t>
      </w:r>
      <w:proofErr w:type="spellEnd"/>
    </w:p>
    <w:p w14:paraId="2C34BB6A" w14:textId="77777777" w:rsidR="00A362D8" w:rsidRPr="00065720" w:rsidRDefault="00A362D8" w:rsidP="00A362D8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>End Function</w:t>
      </w:r>
    </w:p>
    <w:p w14:paraId="2C34BB6B" w14:textId="3A608143" w:rsidR="000D27CE" w:rsidRPr="00065720" w:rsidRDefault="000D27CE" w:rsidP="00A362D8">
      <w:pPr>
        <w:pStyle w:val="BodyTextCont"/>
        <w:rPr>
          <w:rStyle w:val="Emphasis"/>
          <w:lang w:val="en-US"/>
        </w:rPr>
      </w:pPr>
    </w:p>
    <w:p w14:paraId="2C34BB6D" w14:textId="75C6D163" w:rsidR="000D27CE" w:rsidRPr="00065720" w:rsidRDefault="000D27CE" w:rsidP="00C05D17">
      <w:pPr>
        <w:pStyle w:val="Heading2"/>
        <w:rPr>
          <w:rStyle w:val="Emphasis"/>
          <w:i w:val="0"/>
          <w:iCs w:val="0"/>
          <w:lang w:val="en-US"/>
        </w:rPr>
      </w:pPr>
      <w:r w:rsidRPr="00065720">
        <w:rPr>
          <w:rStyle w:val="Emphasis"/>
          <w:i w:val="0"/>
          <w:iCs w:val="0"/>
          <w:lang w:val="en-US"/>
        </w:rPr>
        <w:t xml:space="preserve">Sort </w:t>
      </w:r>
      <w:r w:rsidR="00FC0141" w:rsidRPr="00065720">
        <w:rPr>
          <w:rStyle w:val="Emphasis"/>
          <w:i w:val="0"/>
          <w:iCs w:val="0"/>
          <w:lang w:val="en-US"/>
        </w:rPr>
        <w:t>U</w:t>
      </w:r>
      <w:r w:rsidRPr="00065720">
        <w:rPr>
          <w:rStyle w:val="Emphasis"/>
          <w:i w:val="0"/>
          <w:iCs w:val="0"/>
          <w:lang w:val="en-US"/>
        </w:rPr>
        <w:t xml:space="preserve">sing </w:t>
      </w:r>
      <w:r w:rsidR="00FC0141" w:rsidRPr="00065720">
        <w:rPr>
          <w:rStyle w:val="Emphasis"/>
          <w:i w:val="0"/>
          <w:iCs w:val="0"/>
          <w:lang w:val="en-US"/>
        </w:rPr>
        <w:t>C</w:t>
      </w:r>
      <w:r w:rsidRPr="00065720">
        <w:rPr>
          <w:rStyle w:val="Emphasis"/>
          <w:i w:val="0"/>
          <w:iCs w:val="0"/>
          <w:lang w:val="en-US"/>
        </w:rPr>
        <w:t>olors</w:t>
      </w:r>
    </w:p>
    <w:p w14:paraId="2C34BB6F" w14:textId="6AFA4B35" w:rsidR="000D27CE" w:rsidRPr="00065720" w:rsidRDefault="00FC0141" w:rsidP="0027307D">
      <w:pPr>
        <w:pStyle w:val="BodyTextCont"/>
        <w:rPr>
          <w:rStyle w:val="Emphasis"/>
          <w:i w:val="0"/>
          <w:iCs w:val="0"/>
          <w:lang w:val="en-US"/>
        </w:rPr>
      </w:pPr>
      <w:r w:rsidRPr="00065720">
        <w:rPr>
          <w:rStyle w:val="Emphasis"/>
          <w:i w:val="0"/>
          <w:iCs w:val="0"/>
          <w:lang w:val="en-US"/>
        </w:rPr>
        <w:t>Here's t</w:t>
      </w:r>
      <w:r w:rsidR="00FA010E" w:rsidRPr="00065720">
        <w:rPr>
          <w:rStyle w:val="Emphasis"/>
          <w:i w:val="0"/>
          <w:iCs w:val="0"/>
          <w:lang w:val="en-US"/>
        </w:rPr>
        <w:t>he code:</w:t>
      </w:r>
    </w:p>
    <w:p w14:paraId="2C34BB70" w14:textId="77777777" w:rsidR="00FA010E" w:rsidRPr="00065720" w:rsidRDefault="00FA010E" w:rsidP="00FA010E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 xml:space="preserve">Function </w:t>
      </w:r>
      <w:proofErr w:type="spellStart"/>
      <w:r w:rsidRPr="00065720">
        <w:rPr>
          <w:rStyle w:val="CodeInline"/>
          <w:lang w:val="en-US"/>
        </w:rPr>
        <w:t>ColorRank</w:t>
      </w:r>
      <w:proofErr w:type="spellEnd"/>
      <w:r w:rsidRPr="00065720">
        <w:rPr>
          <w:rStyle w:val="CodeInline"/>
          <w:lang w:val="en-US"/>
        </w:rPr>
        <w:t>(</w:t>
      </w:r>
      <w:proofErr w:type="spellStart"/>
      <w:r w:rsidRPr="00065720">
        <w:rPr>
          <w:rStyle w:val="CodeInline"/>
          <w:lang w:val="en-US"/>
        </w:rPr>
        <w:t>ColorOrder</w:t>
      </w:r>
      <w:proofErr w:type="spellEnd"/>
      <w:r w:rsidRPr="00065720">
        <w:rPr>
          <w:rStyle w:val="CodeInline"/>
          <w:lang w:val="en-US"/>
        </w:rPr>
        <w:t xml:space="preserve"> As Range, </w:t>
      </w:r>
      <w:proofErr w:type="spellStart"/>
      <w:r w:rsidRPr="00065720">
        <w:rPr>
          <w:rStyle w:val="CodeInline"/>
          <w:lang w:val="en-US"/>
        </w:rPr>
        <w:t>LookCell</w:t>
      </w:r>
      <w:proofErr w:type="spellEnd"/>
      <w:r w:rsidRPr="00065720">
        <w:rPr>
          <w:rStyle w:val="CodeInline"/>
          <w:lang w:val="en-US"/>
        </w:rPr>
        <w:t xml:space="preserve"> As Range)</w:t>
      </w:r>
    </w:p>
    <w:p w14:paraId="2C34BB71" w14:textId="77777777" w:rsidR="00FA010E" w:rsidRPr="00065720" w:rsidRDefault="00FA010E" w:rsidP="00FA010E">
      <w:pPr>
        <w:pStyle w:val="BodyTextCont"/>
        <w:rPr>
          <w:rStyle w:val="CodeInline"/>
          <w:lang w:val="en-US"/>
        </w:rPr>
      </w:pPr>
    </w:p>
    <w:p w14:paraId="2C34BB72" w14:textId="77777777" w:rsidR="00FA010E" w:rsidRPr="00065720" w:rsidRDefault="00FA010E" w:rsidP="00FA010E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ab/>
        <w:t xml:space="preserve">Dim </w:t>
      </w:r>
      <w:proofErr w:type="spellStart"/>
      <w:r w:rsidRPr="00065720">
        <w:rPr>
          <w:rStyle w:val="CodeInline"/>
          <w:lang w:val="en-US"/>
        </w:rPr>
        <w:t>i</w:t>
      </w:r>
      <w:proofErr w:type="spellEnd"/>
      <w:r w:rsidRPr="00065720">
        <w:rPr>
          <w:rStyle w:val="CodeInline"/>
          <w:lang w:val="en-US"/>
        </w:rPr>
        <w:t xml:space="preserve"> As Integer</w:t>
      </w:r>
    </w:p>
    <w:p w14:paraId="2C34BB73" w14:textId="77777777" w:rsidR="00FA010E" w:rsidRPr="00065720" w:rsidRDefault="00FA010E" w:rsidP="00FA010E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ab/>
        <w:t>Dim ICol1 As Integer</w:t>
      </w:r>
    </w:p>
    <w:p w14:paraId="2C34BB74" w14:textId="77777777" w:rsidR="00FA010E" w:rsidRPr="00065720" w:rsidRDefault="00FA010E" w:rsidP="00FA010E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ab/>
        <w:t>Dim ICol2 As Integer</w:t>
      </w:r>
    </w:p>
    <w:p w14:paraId="2C34BB75" w14:textId="77777777" w:rsidR="00FA010E" w:rsidRPr="00065720" w:rsidRDefault="00FA010E" w:rsidP="00FA010E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ab/>
      </w:r>
      <w:proofErr w:type="spellStart"/>
      <w:r w:rsidRPr="00065720">
        <w:rPr>
          <w:rStyle w:val="CodeInline"/>
          <w:lang w:val="en-US"/>
        </w:rPr>
        <w:t>i</w:t>
      </w:r>
      <w:proofErr w:type="spellEnd"/>
      <w:r w:rsidRPr="00065720">
        <w:rPr>
          <w:rStyle w:val="CodeInline"/>
          <w:lang w:val="en-US"/>
        </w:rPr>
        <w:t xml:space="preserve"> = 1</w:t>
      </w:r>
    </w:p>
    <w:p w14:paraId="2C34BB76" w14:textId="77777777" w:rsidR="00FA010E" w:rsidRPr="00065720" w:rsidRDefault="00FA010E" w:rsidP="00FA010E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ab/>
        <w:t>ICol2 = -1</w:t>
      </w:r>
    </w:p>
    <w:p w14:paraId="2C34BB77" w14:textId="77777777" w:rsidR="00FA010E" w:rsidRPr="00065720" w:rsidRDefault="00FA010E" w:rsidP="00FA010E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ab/>
      </w:r>
      <w:proofErr w:type="spellStart"/>
      <w:r w:rsidRPr="00065720">
        <w:rPr>
          <w:rStyle w:val="CodeInline"/>
          <w:lang w:val="en-US"/>
        </w:rPr>
        <w:t>ColorRank</w:t>
      </w:r>
      <w:proofErr w:type="spellEnd"/>
      <w:r w:rsidRPr="00065720">
        <w:rPr>
          <w:rStyle w:val="CodeInline"/>
          <w:lang w:val="en-US"/>
        </w:rPr>
        <w:t xml:space="preserve"> = 0</w:t>
      </w:r>
    </w:p>
    <w:p w14:paraId="2C34BB78" w14:textId="77777777" w:rsidR="00FA010E" w:rsidRPr="00065720" w:rsidRDefault="00FA010E" w:rsidP="00FA010E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ab/>
        <w:t>'Loop until match is found</w:t>
      </w:r>
    </w:p>
    <w:p w14:paraId="2C34BB79" w14:textId="77777777" w:rsidR="00FA010E" w:rsidRPr="00065720" w:rsidRDefault="00FA010E" w:rsidP="00FA010E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ab/>
        <w:t>Do Until ICol1 = ICol2</w:t>
      </w:r>
    </w:p>
    <w:p w14:paraId="2C34BB7A" w14:textId="77777777" w:rsidR="00FA010E" w:rsidRPr="00065720" w:rsidRDefault="00FA010E" w:rsidP="00FA010E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ab/>
      </w:r>
      <w:r w:rsidRPr="00065720">
        <w:rPr>
          <w:rStyle w:val="CodeInline"/>
          <w:lang w:val="en-US"/>
        </w:rPr>
        <w:tab/>
        <w:t>'Replace "Interior" with Font to sort by Font color</w:t>
      </w:r>
    </w:p>
    <w:p w14:paraId="2C34BB7B" w14:textId="77777777" w:rsidR="00FA010E" w:rsidRPr="00614D9C" w:rsidRDefault="00FA010E" w:rsidP="00FA010E">
      <w:pPr>
        <w:pStyle w:val="BodyTextCont"/>
        <w:rPr>
          <w:rStyle w:val="CodeInline"/>
          <w:lang w:val="it-IT"/>
        </w:rPr>
      </w:pPr>
      <w:r w:rsidRPr="00065720">
        <w:rPr>
          <w:rStyle w:val="CodeInline"/>
          <w:lang w:val="en-US"/>
        </w:rPr>
        <w:tab/>
      </w:r>
      <w:r w:rsidRPr="00065720">
        <w:rPr>
          <w:rStyle w:val="CodeInline"/>
          <w:lang w:val="en-US"/>
        </w:rPr>
        <w:tab/>
      </w:r>
      <w:r w:rsidRPr="00614D9C">
        <w:rPr>
          <w:rStyle w:val="CodeInline"/>
          <w:lang w:val="it-IT"/>
        </w:rPr>
        <w:t xml:space="preserve">ICol1 = </w:t>
      </w:r>
      <w:proofErr w:type="spellStart"/>
      <w:r w:rsidRPr="00614D9C">
        <w:rPr>
          <w:rStyle w:val="CodeInline"/>
          <w:lang w:val="it-IT"/>
        </w:rPr>
        <w:t>ColorOrder</w:t>
      </w:r>
      <w:proofErr w:type="spellEnd"/>
      <w:r w:rsidRPr="00614D9C">
        <w:rPr>
          <w:rStyle w:val="CodeInline"/>
          <w:lang w:val="it-IT"/>
        </w:rPr>
        <w:t>(i, 1).</w:t>
      </w:r>
      <w:proofErr w:type="spellStart"/>
      <w:r w:rsidRPr="00614D9C">
        <w:rPr>
          <w:rStyle w:val="CodeInline"/>
          <w:lang w:val="it-IT"/>
        </w:rPr>
        <w:t>Interior.ColorIndex</w:t>
      </w:r>
      <w:proofErr w:type="spellEnd"/>
    </w:p>
    <w:p w14:paraId="2C34BB7C" w14:textId="77777777" w:rsidR="00FA010E" w:rsidRPr="00614D9C" w:rsidRDefault="00FA010E" w:rsidP="00FA010E">
      <w:pPr>
        <w:pStyle w:val="BodyTextCont"/>
        <w:rPr>
          <w:rStyle w:val="CodeInline"/>
          <w:lang w:val="it-IT"/>
        </w:rPr>
      </w:pPr>
      <w:r w:rsidRPr="00614D9C">
        <w:rPr>
          <w:rStyle w:val="CodeInline"/>
          <w:lang w:val="it-IT"/>
        </w:rPr>
        <w:lastRenderedPageBreak/>
        <w:tab/>
      </w:r>
      <w:r w:rsidRPr="00614D9C">
        <w:rPr>
          <w:rStyle w:val="CodeInline"/>
          <w:lang w:val="it-IT"/>
        </w:rPr>
        <w:tab/>
        <w:t xml:space="preserve">ICol2 = </w:t>
      </w:r>
      <w:proofErr w:type="spellStart"/>
      <w:r w:rsidRPr="00614D9C">
        <w:rPr>
          <w:rStyle w:val="CodeInline"/>
          <w:lang w:val="it-IT"/>
        </w:rPr>
        <w:t>LookCell.Interior.ColorIndex</w:t>
      </w:r>
      <w:proofErr w:type="spellEnd"/>
    </w:p>
    <w:p w14:paraId="2C34BB7D" w14:textId="77777777" w:rsidR="00FA010E" w:rsidRPr="00614D9C" w:rsidRDefault="00FA010E" w:rsidP="00FA010E">
      <w:pPr>
        <w:pStyle w:val="BodyTextCont"/>
        <w:rPr>
          <w:rStyle w:val="CodeInline"/>
          <w:lang w:val="it-IT"/>
        </w:rPr>
      </w:pPr>
    </w:p>
    <w:p w14:paraId="2C34BB7E" w14:textId="77777777" w:rsidR="00FA010E" w:rsidRPr="00065720" w:rsidRDefault="00FA010E" w:rsidP="00FA010E">
      <w:pPr>
        <w:pStyle w:val="BodyTextCont"/>
        <w:rPr>
          <w:rStyle w:val="CodeInline"/>
          <w:lang w:val="en-US"/>
        </w:rPr>
      </w:pPr>
      <w:r w:rsidRPr="00614D9C">
        <w:rPr>
          <w:rStyle w:val="CodeInline"/>
          <w:lang w:val="it-IT"/>
        </w:rPr>
        <w:tab/>
      </w:r>
      <w:r w:rsidRPr="00614D9C">
        <w:rPr>
          <w:rStyle w:val="CodeInline"/>
          <w:lang w:val="it-IT"/>
        </w:rPr>
        <w:tab/>
      </w:r>
      <w:r w:rsidRPr="00614D9C">
        <w:rPr>
          <w:rStyle w:val="CodeInline"/>
          <w:lang w:val="it-IT"/>
        </w:rPr>
        <w:tab/>
      </w:r>
      <w:r w:rsidRPr="00065720">
        <w:rPr>
          <w:rStyle w:val="CodeInline"/>
          <w:lang w:val="en-US"/>
        </w:rPr>
        <w:t xml:space="preserve">If </w:t>
      </w:r>
      <w:proofErr w:type="spellStart"/>
      <w:r w:rsidRPr="00065720">
        <w:rPr>
          <w:rStyle w:val="CodeInline"/>
          <w:lang w:val="en-US"/>
        </w:rPr>
        <w:t>i</w:t>
      </w:r>
      <w:proofErr w:type="spellEnd"/>
      <w:r w:rsidRPr="00065720">
        <w:rPr>
          <w:rStyle w:val="CodeInline"/>
          <w:lang w:val="en-US"/>
        </w:rPr>
        <w:t xml:space="preserve"> = </w:t>
      </w:r>
      <w:proofErr w:type="spellStart"/>
      <w:r w:rsidRPr="00065720">
        <w:rPr>
          <w:rStyle w:val="CodeInline"/>
          <w:lang w:val="en-US"/>
        </w:rPr>
        <w:t>ColorOrder.Rows.Count</w:t>
      </w:r>
      <w:proofErr w:type="spellEnd"/>
      <w:r w:rsidRPr="00065720">
        <w:rPr>
          <w:rStyle w:val="CodeInline"/>
          <w:lang w:val="en-US"/>
        </w:rPr>
        <w:t xml:space="preserve"> + 1 Then</w:t>
      </w:r>
    </w:p>
    <w:p w14:paraId="2C34BB7F" w14:textId="77777777" w:rsidR="00FA010E" w:rsidRPr="00065720" w:rsidRDefault="00FA010E" w:rsidP="00FA010E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ab/>
      </w:r>
      <w:r w:rsidRPr="00065720">
        <w:rPr>
          <w:rStyle w:val="CodeInline"/>
          <w:lang w:val="en-US"/>
        </w:rPr>
        <w:tab/>
      </w:r>
      <w:r w:rsidRPr="00065720">
        <w:rPr>
          <w:rStyle w:val="CodeInline"/>
          <w:lang w:val="en-US"/>
        </w:rPr>
        <w:tab/>
      </w:r>
      <w:r w:rsidRPr="00065720">
        <w:rPr>
          <w:rStyle w:val="CodeInline"/>
          <w:lang w:val="en-US"/>
        </w:rPr>
        <w:tab/>
        <w:t>'No Match found place in Text</w:t>
      </w:r>
    </w:p>
    <w:p w14:paraId="2C34BB80" w14:textId="1F242BAA" w:rsidR="00FA010E" w:rsidRPr="00065720" w:rsidRDefault="00FA010E" w:rsidP="00020149">
      <w:pPr>
        <w:pStyle w:val="BodyTextCon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6840"/>
        </w:tabs>
        <w:rPr>
          <w:rStyle w:val="CodeInline"/>
          <w:lang w:val="en-US"/>
        </w:rPr>
      </w:pPr>
      <w:r w:rsidRPr="00065720">
        <w:rPr>
          <w:rStyle w:val="CodeInline"/>
          <w:lang w:val="en-US"/>
        </w:rPr>
        <w:tab/>
      </w:r>
      <w:r w:rsidRPr="00065720">
        <w:rPr>
          <w:rStyle w:val="CodeInline"/>
          <w:lang w:val="en-US"/>
        </w:rPr>
        <w:tab/>
      </w:r>
      <w:r w:rsidRPr="00065720">
        <w:rPr>
          <w:rStyle w:val="CodeInline"/>
          <w:lang w:val="en-US"/>
        </w:rPr>
        <w:tab/>
      </w:r>
      <w:r w:rsidRPr="00065720">
        <w:rPr>
          <w:rStyle w:val="CodeInline"/>
          <w:lang w:val="en-US"/>
        </w:rPr>
        <w:tab/>
      </w:r>
      <w:proofErr w:type="spellStart"/>
      <w:r w:rsidRPr="00065720">
        <w:rPr>
          <w:rStyle w:val="CodeInline"/>
          <w:lang w:val="en-US"/>
        </w:rPr>
        <w:t>ColorRank</w:t>
      </w:r>
      <w:proofErr w:type="spellEnd"/>
      <w:r w:rsidRPr="00065720">
        <w:rPr>
          <w:rStyle w:val="CodeInline"/>
          <w:lang w:val="en-US"/>
        </w:rPr>
        <w:t xml:space="preserve"> = "No color match!!!"</w:t>
      </w:r>
      <w:r w:rsidR="0027307D" w:rsidRPr="00065720">
        <w:rPr>
          <w:rStyle w:val="CodeInline"/>
          <w:lang w:val="en-US"/>
        </w:rPr>
        <w:tab/>
      </w:r>
      <w:r w:rsidR="0027307D" w:rsidRPr="00065720">
        <w:rPr>
          <w:rStyle w:val="CodeInline"/>
          <w:lang w:val="en-US"/>
        </w:rPr>
        <w:tab/>
      </w:r>
    </w:p>
    <w:p w14:paraId="2C34BB81" w14:textId="77777777" w:rsidR="00FA010E" w:rsidRPr="00065720" w:rsidRDefault="00FA010E" w:rsidP="00FA010E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ab/>
      </w:r>
      <w:r w:rsidRPr="00065720">
        <w:rPr>
          <w:rStyle w:val="CodeInline"/>
          <w:lang w:val="en-US"/>
        </w:rPr>
        <w:tab/>
      </w:r>
      <w:r w:rsidRPr="00065720">
        <w:rPr>
          <w:rStyle w:val="CodeInline"/>
          <w:lang w:val="en-US"/>
        </w:rPr>
        <w:tab/>
        <w:t>Exit Do</w:t>
      </w:r>
      <w:r w:rsidRPr="00065720">
        <w:rPr>
          <w:rStyle w:val="CodeInline"/>
          <w:lang w:val="en-US"/>
        </w:rPr>
        <w:tab/>
      </w:r>
      <w:r w:rsidRPr="00065720">
        <w:rPr>
          <w:rStyle w:val="CodeInline"/>
          <w:lang w:val="en-US"/>
        </w:rPr>
        <w:tab/>
      </w:r>
      <w:r w:rsidRPr="00065720">
        <w:rPr>
          <w:rStyle w:val="CodeInline"/>
          <w:lang w:val="en-US"/>
        </w:rPr>
        <w:tab/>
        <w:t>End If</w:t>
      </w:r>
    </w:p>
    <w:p w14:paraId="2C34BB82" w14:textId="77777777" w:rsidR="00FA010E" w:rsidRPr="00065720" w:rsidRDefault="00FA010E" w:rsidP="00FA010E">
      <w:pPr>
        <w:pStyle w:val="BodyTextCont"/>
        <w:rPr>
          <w:rStyle w:val="CodeInline"/>
          <w:lang w:val="en-US"/>
        </w:rPr>
      </w:pPr>
    </w:p>
    <w:p w14:paraId="2C34BB83" w14:textId="49ABD287" w:rsidR="00FA010E" w:rsidRPr="00065720" w:rsidRDefault="00FA010E" w:rsidP="00FA010E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ab/>
      </w:r>
      <w:r w:rsidRPr="00065720">
        <w:rPr>
          <w:rStyle w:val="CodeInline"/>
          <w:lang w:val="en-US"/>
        </w:rPr>
        <w:tab/>
        <w:t>'Pass the Row number of the color match</w:t>
      </w:r>
    </w:p>
    <w:p w14:paraId="2C34BB84" w14:textId="77777777" w:rsidR="00FA010E" w:rsidRPr="00065720" w:rsidRDefault="00FA010E" w:rsidP="00FA010E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ab/>
      </w:r>
      <w:r w:rsidRPr="00065720">
        <w:rPr>
          <w:rStyle w:val="CodeInline"/>
          <w:lang w:val="en-US"/>
        </w:rPr>
        <w:tab/>
      </w:r>
      <w:proofErr w:type="spellStart"/>
      <w:r w:rsidRPr="00065720">
        <w:rPr>
          <w:rStyle w:val="CodeInline"/>
          <w:lang w:val="en-US"/>
        </w:rPr>
        <w:t>ColorRank</w:t>
      </w:r>
      <w:proofErr w:type="spellEnd"/>
      <w:r w:rsidRPr="00065720">
        <w:rPr>
          <w:rStyle w:val="CodeInline"/>
          <w:lang w:val="en-US"/>
        </w:rPr>
        <w:t xml:space="preserve"> = </w:t>
      </w:r>
      <w:proofErr w:type="spellStart"/>
      <w:r w:rsidRPr="00065720">
        <w:rPr>
          <w:rStyle w:val="CodeInline"/>
          <w:lang w:val="en-US"/>
        </w:rPr>
        <w:t>i</w:t>
      </w:r>
      <w:proofErr w:type="spellEnd"/>
    </w:p>
    <w:p w14:paraId="2C34BB85" w14:textId="77777777" w:rsidR="00FA010E" w:rsidRPr="00065720" w:rsidRDefault="00FA010E" w:rsidP="00FA010E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ab/>
      </w:r>
      <w:r w:rsidRPr="00065720">
        <w:rPr>
          <w:rStyle w:val="CodeInline"/>
          <w:lang w:val="en-US"/>
        </w:rPr>
        <w:tab/>
      </w:r>
      <w:proofErr w:type="spellStart"/>
      <w:r w:rsidRPr="00065720">
        <w:rPr>
          <w:rStyle w:val="CodeInline"/>
          <w:lang w:val="en-US"/>
        </w:rPr>
        <w:t>i</w:t>
      </w:r>
      <w:proofErr w:type="spellEnd"/>
      <w:r w:rsidRPr="00065720">
        <w:rPr>
          <w:rStyle w:val="CodeInline"/>
          <w:lang w:val="en-US"/>
        </w:rPr>
        <w:t xml:space="preserve"> = </w:t>
      </w:r>
      <w:proofErr w:type="spellStart"/>
      <w:r w:rsidRPr="00065720">
        <w:rPr>
          <w:rStyle w:val="CodeInline"/>
          <w:lang w:val="en-US"/>
        </w:rPr>
        <w:t>i</w:t>
      </w:r>
      <w:proofErr w:type="spellEnd"/>
      <w:r w:rsidRPr="00065720">
        <w:rPr>
          <w:rStyle w:val="CodeInline"/>
          <w:lang w:val="en-US"/>
        </w:rPr>
        <w:t xml:space="preserve"> + 1</w:t>
      </w:r>
    </w:p>
    <w:p w14:paraId="2C34BB86" w14:textId="77777777" w:rsidR="00FA010E" w:rsidRPr="00065720" w:rsidRDefault="00FA010E" w:rsidP="00FA010E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ab/>
        <w:t>Loop</w:t>
      </w:r>
    </w:p>
    <w:p w14:paraId="2C34BB87" w14:textId="77777777" w:rsidR="00FA010E" w:rsidRPr="00065720" w:rsidRDefault="00FA010E" w:rsidP="00FA010E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>End Function</w:t>
      </w:r>
    </w:p>
    <w:p w14:paraId="2C34BB8A" w14:textId="5708DAAD" w:rsidR="004453D3" w:rsidRPr="00065720" w:rsidRDefault="004453D3" w:rsidP="00C05D17">
      <w:pPr>
        <w:pStyle w:val="Heading2"/>
        <w:rPr>
          <w:rStyle w:val="Emphasis"/>
          <w:i w:val="0"/>
          <w:iCs w:val="0"/>
          <w:lang w:val="en-US"/>
        </w:rPr>
      </w:pPr>
      <w:r w:rsidRPr="00065720">
        <w:rPr>
          <w:rStyle w:val="Emphasis"/>
          <w:i w:val="0"/>
          <w:iCs w:val="0"/>
          <w:lang w:val="en-US"/>
        </w:rPr>
        <w:t xml:space="preserve">Sum the </w:t>
      </w:r>
      <w:r w:rsidR="00FC0141" w:rsidRPr="00065720">
        <w:rPr>
          <w:rStyle w:val="Emphasis"/>
          <w:i w:val="0"/>
          <w:iCs w:val="0"/>
          <w:lang w:val="en-US"/>
        </w:rPr>
        <w:t>B</w:t>
      </w:r>
      <w:r w:rsidRPr="00065720">
        <w:rPr>
          <w:rStyle w:val="Emphasis"/>
          <w:i w:val="0"/>
          <w:iCs w:val="0"/>
          <w:lang w:val="en-US"/>
        </w:rPr>
        <w:t xml:space="preserve">ottom and </w:t>
      </w:r>
      <w:r w:rsidR="00FC0141" w:rsidRPr="00065720">
        <w:rPr>
          <w:rStyle w:val="Emphasis"/>
          <w:i w:val="0"/>
          <w:iCs w:val="0"/>
          <w:lang w:val="en-US"/>
        </w:rPr>
        <w:t>T</w:t>
      </w:r>
      <w:r w:rsidRPr="00065720">
        <w:rPr>
          <w:rStyle w:val="Emphasis"/>
          <w:i w:val="0"/>
          <w:iCs w:val="0"/>
          <w:lang w:val="en-US"/>
        </w:rPr>
        <w:t xml:space="preserve">op </w:t>
      </w:r>
      <w:r w:rsidR="00FC0141" w:rsidRPr="00065720">
        <w:rPr>
          <w:rStyle w:val="Emphasis"/>
          <w:i w:val="0"/>
          <w:iCs w:val="0"/>
          <w:lang w:val="en-US"/>
        </w:rPr>
        <w:t>N</w:t>
      </w:r>
      <w:r w:rsidRPr="00065720">
        <w:rPr>
          <w:rStyle w:val="Emphasis"/>
          <w:i w:val="0"/>
          <w:iCs w:val="0"/>
          <w:lang w:val="en-US"/>
        </w:rPr>
        <w:t>umber</w:t>
      </w:r>
      <w:r w:rsidR="0027307D" w:rsidRPr="00065720">
        <w:rPr>
          <w:rStyle w:val="Emphasis"/>
          <w:i w:val="0"/>
          <w:iCs w:val="0"/>
          <w:lang w:val="en-US"/>
        </w:rPr>
        <w:t>s</w:t>
      </w:r>
      <w:r w:rsidRPr="00065720">
        <w:rPr>
          <w:rStyle w:val="Emphasis"/>
          <w:i w:val="0"/>
          <w:iCs w:val="0"/>
          <w:lang w:val="en-US"/>
        </w:rPr>
        <w:t xml:space="preserve"> in a </w:t>
      </w:r>
      <w:r w:rsidR="00FC0141" w:rsidRPr="00065720">
        <w:rPr>
          <w:rStyle w:val="Emphasis"/>
          <w:i w:val="0"/>
          <w:iCs w:val="0"/>
          <w:lang w:val="en-US"/>
        </w:rPr>
        <w:t>R</w:t>
      </w:r>
      <w:r w:rsidRPr="00065720">
        <w:rPr>
          <w:rStyle w:val="Emphasis"/>
          <w:i w:val="0"/>
          <w:iCs w:val="0"/>
          <w:lang w:val="en-US"/>
        </w:rPr>
        <w:t>ange</w:t>
      </w:r>
    </w:p>
    <w:p w14:paraId="2C34BB8C" w14:textId="77777777" w:rsidR="00FC0141" w:rsidRPr="00065720" w:rsidRDefault="00FC0141" w:rsidP="00A362D8">
      <w:pPr>
        <w:pStyle w:val="BodyTextCont"/>
        <w:rPr>
          <w:lang w:val="en-US"/>
        </w:rPr>
      </w:pPr>
      <w:r w:rsidRPr="00065720">
        <w:rPr>
          <w:lang w:val="en-US"/>
        </w:rPr>
        <w:t xml:space="preserve">Here's the code: </w:t>
      </w:r>
    </w:p>
    <w:p w14:paraId="2C34BB8D" w14:textId="77777777" w:rsidR="004453D3" w:rsidRPr="00065720" w:rsidRDefault="004453D3" w:rsidP="004453D3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 xml:space="preserve">Function </w:t>
      </w:r>
      <w:proofErr w:type="spellStart"/>
      <w:r w:rsidRPr="00065720">
        <w:rPr>
          <w:rStyle w:val="CodeInline"/>
          <w:lang w:val="en-US"/>
        </w:rPr>
        <w:t>SumTopBottomN</w:t>
      </w:r>
      <w:proofErr w:type="spellEnd"/>
      <w:r w:rsidRPr="00065720">
        <w:rPr>
          <w:rStyle w:val="CodeInline"/>
          <w:lang w:val="en-US"/>
        </w:rPr>
        <w:t>(</w:t>
      </w:r>
      <w:proofErr w:type="spellStart"/>
      <w:r w:rsidRPr="00065720">
        <w:rPr>
          <w:rStyle w:val="CodeInline"/>
          <w:lang w:val="en-US"/>
        </w:rPr>
        <w:t>rRange</w:t>
      </w:r>
      <w:proofErr w:type="spellEnd"/>
      <w:r w:rsidRPr="00065720">
        <w:rPr>
          <w:rStyle w:val="CodeInline"/>
          <w:lang w:val="en-US"/>
        </w:rPr>
        <w:t xml:space="preserve"> As Range, N As Long, Optional </w:t>
      </w:r>
      <w:proofErr w:type="spellStart"/>
      <w:r w:rsidRPr="00065720">
        <w:rPr>
          <w:rStyle w:val="CodeInline"/>
          <w:lang w:val="en-US"/>
        </w:rPr>
        <w:t>bBottomN</w:t>
      </w:r>
      <w:proofErr w:type="spellEnd"/>
      <w:r w:rsidRPr="00065720">
        <w:rPr>
          <w:rStyle w:val="CodeInline"/>
          <w:lang w:val="en-US"/>
        </w:rPr>
        <w:t xml:space="preserve"> As Boolean) As Single</w:t>
      </w:r>
    </w:p>
    <w:p w14:paraId="2C34BB8E" w14:textId="77777777" w:rsidR="004453D3" w:rsidRPr="00065720" w:rsidRDefault="004453D3" w:rsidP="004453D3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 xml:space="preserve">Dim </w:t>
      </w:r>
      <w:proofErr w:type="spellStart"/>
      <w:r w:rsidRPr="00065720">
        <w:rPr>
          <w:rStyle w:val="CodeInline"/>
          <w:lang w:val="en-US"/>
        </w:rPr>
        <w:t>strAddress</w:t>
      </w:r>
      <w:proofErr w:type="spellEnd"/>
      <w:r w:rsidRPr="00065720">
        <w:rPr>
          <w:rStyle w:val="CodeInline"/>
          <w:lang w:val="en-US"/>
        </w:rPr>
        <w:t xml:space="preserve"> As String</w:t>
      </w:r>
    </w:p>
    <w:p w14:paraId="2C34BB8F" w14:textId="77777777" w:rsidR="004453D3" w:rsidRPr="00065720" w:rsidRDefault="004453D3" w:rsidP="004453D3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>On Error Resume Next</w:t>
      </w:r>
    </w:p>
    <w:p w14:paraId="2C34BB90" w14:textId="77777777" w:rsidR="004453D3" w:rsidRPr="00065720" w:rsidRDefault="004453D3" w:rsidP="004453D3">
      <w:pPr>
        <w:rPr>
          <w:rStyle w:val="CodeInline"/>
        </w:rPr>
      </w:pPr>
      <w:proofErr w:type="spellStart"/>
      <w:r w:rsidRPr="00065720">
        <w:rPr>
          <w:rStyle w:val="CodeInline"/>
        </w:rPr>
        <w:t>strAddress</w:t>
      </w:r>
      <w:proofErr w:type="spellEnd"/>
      <w:r w:rsidRPr="00065720">
        <w:rPr>
          <w:rStyle w:val="CodeInline"/>
        </w:rPr>
        <w:t xml:space="preserve"> = </w:t>
      </w:r>
      <w:proofErr w:type="spellStart"/>
      <w:r w:rsidRPr="00065720">
        <w:rPr>
          <w:rStyle w:val="CodeInline"/>
        </w:rPr>
        <w:t>rRange.Address</w:t>
      </w:r>
      <w:proofErr w:type="spellEnd"/>
    </w:p>
    <w:p w14:paraId="2C34BB91" w14:textId="77777777" w:rsidR="004453D3" w:rsidRPr="00065720" w:rsidRDefault="004453D3" w:rsidP="004453D3">
      <w:pPr>
        <w:rPr>
          <w:rStyle w:val="CodeInline"/>
        </w:rPr>
      </w:pPr>
      <w:r w:rsidRPr="00065720">
        <w:rPr>
          <w:rStyle w:val="CodeInline"/>
        </w:rPr>
        <w:t xml:space="preserve">    If </w:t>
      </w:r>
      <w:proofErr w:type="spellStart"/>
      <w:r w:rsidRPr="00065720">
        <w:rPr>
          <w:rStyle w:val="CodeInline"/>
        </w:rPr>
        <w:t>bBottomN</w:t>
      </w:r>
      <w:proofErr w:type="spellEnd"/>
      <w:r w:rsidRPr="00065720">
        <w:rPr>
          <w:rStyle w:val="CodeInline"/>
        </w:rPr>
        <w:t xml:space="preserve"> = False Then</w:t>
      </w:r>
    </w:p>
    <w:p w14:paraId="2C34BB92" w14:textId="77777777" w:rsidR="004453D3" w:rsidRPr="00065720" w:rsidRDefault="004453D3" w:rsidP="004453D3">
      <w:pPr>
        <w:rPr>
          <w:rStyle w:val="CodeInline"/>
        </w:rPr>
      </w:pPr>
      <w:r w:rsidRPr="00065720">
        <w:rPr>
          <w:rStyle w:val="CodeInline"/>
        </w:rPr>
        <w:t xml:space="preserve">        </w:t>
      </w:r>
      <w:proofErr w:type="spellStart"/>
      <w:r w:rsidRPr="00065720">
        <w:rPr>
          <w:rStyle w:val="CodeInline"/>
        </w:rPr>
        <w:t>SumTopBottomN</w:t>
      </w:r>
      <w:proofErr w:type="spellEnd"/>
      <w:r w:rsidRPr="00065720">
        <w:rPr>
          <w:rStyle w:val="CodeInline"/>
        </w:rPr>
        <w:t xml:space="preserve"> = Evaluate("=SUMPRODUCT((" _</w:t>
      </w:r>
    </w:p>
    <w:p w14:paraId="2C34BB93" w14:textId="77777777" w:rsidR="004453D3" w:rsidRPr="00065720" w:rsidRDefault="004453D3" w:rsidP="004453D3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 xml:space="preserve">            &amp; </w:t>
      </w:r>
      <w:proofErr w:type="spellStart"/>
      <w:r w:rsidRPr="00065720">
        <w:rPr>
          <w:rStyle w:val="CodeInline"/>
          <w:lang w:val="en-US"/>
        </w:rPr>
        <w:t>strAddress</w:t>
      </w:r>
      <w:proofErr w:type="spellEnd"/>
      <w:r w:rsidRPr="00065720">
        <w:rPr>
          <w:rStyle w:val="CodeInline"/>
          <w:lang w:val="en-US"/>
        </w:rPr>
        <w:t xml:space="preserve"> &amp; "&gt;=LARGE(" &amp; </w:t>
      </w:r>
      <w:proofErr w:type="spellStart"/>
      <w:r w:rsidRPr="00065720">
        <w:rPr>
          <w:rStyle w:val="CodeInline"/>
          <w:lang w:val="en-US"/>
        </w:rPr>
        <w:t>strAddress</w:t>
      </w:r>
      <w:proofErr w:type="spellEnd"/>
      <w:r w:rsidRPr="00065720">
        <w:rPr>
          <w:rStyle w:val="CodeInline"/>
          <w:lang w:val="en-US"/>
        </w:rPr>
        <w:t xml:space="preserve"> &amp; "," &amp; X &amp; "))*(" &amp; </w:t>
      </w:r>
      <w:proofErr w:type="spellStart"/>
      <w:r w:rsidRPr="00065720">
        <w:rPr>
          <w:rStyle w:val="CodeInline"/>
          <w:lang w:val="en-US"/>
        </w:rPr>
        <w:t>strAddress</w:t>
      </w:r>
      <w:proofErr w:type="spellEnd"/>
      <w:r w:rsidRPr="00065720">
        <w:rPr>
          <w:rStyle w:val="CodeInline"/>
          <w:lang w:val="en-US"/>
        </w:rPr>
        <w:t xml:space="preserve"> &amp; "))")</w:t>
      </w:r>
    </w:p>
    <w:p w14:paraId="2C34BB94" w14:textId="77777777" w:rsidR="004453D3" w:rsidRPr="00065720" w:rsidRDefault="004453D3" w:rsidP="004453D3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 xml:space="preserve">    Else</w:t>
      </w:r>
    </w:p>
    <w:p w14:paraId="2C34BB95" w14:textId="77777777" w:rsidR="004453D3" w:rsidRPr="00065720" w:rsidRDefault="004453D3" w:rsidP="004453D3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 xml:space="preserve">       </w:t>
      </w:r>
      <w:proofErr w:type="spellStart"/>
      <w:r w:rsidRPr="00065720">
        <w:rPr>
          <w:rStyle w:val="CodeInline"/>
          <w:lang w:val="en-US"/>
        </w:rPr>
        <w:t>SumTopBottomN</w:t>
      </w:r>
      <w:proofErr w:type="spellEnd"/>
      <w:r w:rsidRPr="00065720">
        <w:rPr>
          <w:rStyle w:val="CodeInline"/>
          <w:lang w:val="en-US"/>
        </w:rPr>
        <w:t xml:space="preserve"> = Evaluate("=SUMPRODUCT((" _</w:t>
      </w:r>
    </w:p>
    <w:p w14:paraId="2C34BB96" w14:textId="77777777" w:rsidR="004453D3" w:rsidRPr="00065720" w:rsidRDefault="004453D3" w:rsidP="004453D3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 xml:space="preserve">            &amp; </w:t>
      </w:r>
      <w:proofErr w:type="spellStart"/>
      <w:r w:rsidRPr="00065720">
        <w:rPr>
          <w:rStyle w:val="CodeInline"/>
          <w:lang w:val="en-US"/>
        </w:rPr>
        <w:t>strAddress</w:t>
      </w:r>
      <w:proofErr w:type="spellEnd"/>
      <w:r w:rsidRPr="00065720">
        <w:rPr>
          <w:rStyle w:val="CodeInline"/>
          <w:lang w:val="en-US"/>
        </w:rPr>
        <w:t xml:space="preserve"> &amp; "&lt;=SMALL(" &amp; </w:t>
      </w:r>
      <w:proofErr w:type="spellStart"/>
      <w:r w:rsidRPr="00065720">
        <w:rPr>
          <w:rStyle w:val="CodeInline"/>
          <w:lang w:val="en-US"/>
        </w:rPr>
        <w:t>strAddress</w:t>
      </w:r>
      <w:proofErr w:type="spellEnd"/>
      <w:r w:rsidRPr="00065720">
        <w:rPr>
          <w:rStyle w:val="CodeInline"/>
          <w:lang w:val="en-US"/>
        </w:rPr>
        <w:t xml:space="preserve"> &amp; "," &amp; X &amp; "))*(" &amp; </w:t>
      </w:r>
      <w:proofErr w:type="spellStart"/>
      <w:r w:rsidRPr="00065720">
        <w:rPr>
          <w:rStyle w:val="CodeInline"/>
          <w:lang w:val="en-US"/>
        </w:rPr>
        <w:t>strAddress</w:t>
      </w:r>
      <w:proofErr w:type="spellEnd"/>
      <w:r w:rsidRPr="00065720">
        <w:rPr>
          <w:rStyle w:val="CodeInline"/>
          <w:lang w:val="en-US"/>
        </w:rPr>
        <w:t xml:space="preserve"> &amp; "))")</w:t>
      </w:r>
    </w:p>
    <w:p w14:paraId="2C34BB97" w14:textId="77777777" w:rsidR="004453D3" w:rsidRPr="00065720" w:rsidRDefault="004453D3" w:rsidP="004453D3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 xml:space="preserve">    End If</w:t>
      </w:r>
    </w:p>
    <w:p w14:paraId="2C34BB98" w14:textId="77777777" w:rsidR="004453D3" w:rsidRPr="00065720" w:rsidRDefault="004453D3" w:rsidP="004453D3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>End Function</w:t>
      </w:r>
    </w:p>
    <w:p w14:paraId="2C34BB99" w14:textId="77777777" w:rsidR="004453D3" w:rsidRPr="00065720" w:rsidRDefault="004453D3" w:rsidP="004453D3">
      <w:pPr>
        <w:pStyle w:val="BodyTextCont"/>
        <w:rPr>
          <w:rStyle w:val="CodeInline"/>
          <w:lang w:val="en-US"/>
        </w:rPr>
      </w:pPr>
    </w:p>
    <w:p w14:paraId="4BC4FEE9" w14:textId="07476BB5" w:rsidR="00020149" w:rsidRPr="00065720" w:rsidRDefault="004453D3" w:rsidP="004453D3">
      <w:pPr>
        <w:pStyle w:val="BodyTextCont"/>
        <w:rPr>
          <w:lang w:val="en-US"/>
        </w:rPr>
      </w:pPr>
      <w:r w:rsidRPr="00065720">
        <w:rPr>
          <w:lang w:val="en-US"/>
        </w:rPr>
        <w:lastRenderedPageBreak/>
        <w:t xml:space="preserve">You will use this formula </w:t>
      </w:r>
      <w:r w:rsidR="00F92FA9" w:rsidRPr="00065720">
        <w:rPr>
          <w:lang w:val="en-US"/>
        </w:rPr>
        <w:t>in one of two ways.</w:t>
      </w:r>
    </w:p>
    <w:p w14:paraId="2C34BB9B" w14:textId="77777777" w:rsidR="004453D3" w:rsidRPr="00065720" w:rsidRDefault="004453D3" w:rsidP="004453D3">
      <w:pPr>
        <w:pStyle w:val="BodyTextCont"/>
        <w:rPr>
          <w:lang w:val="en-US"/>
        </w:rPr>
      </w:pPr>
      <w:r w:rsidRPr="00065720">
        <w:rPr>
          <w:rStyle w:val="Emphasis"/>
          <w:lang w:val="en-US"/>
        </w:rPr>
        <w:t>=</w:t>
      </w:r>
      <w:proofErr w:type="spellStart"/>
      <w:r w:rsidRPr="00065720">
        <w:rPr>
          <w:rStyle w:val="Emphasis"/>
          <w:lang w:val="en-US"/>
        </w:rPr>
        <w:t>SumTopBottomN</w:t>
      </w:r>
      <w:proofErr w:type="spellEnd"/>
      <w:r w:rsidRPr="00065720">
        <w:rPr>
          <w:rStyle w:val="Emphasis"/>
          <w:lang w:val="en-US"/>
        </w:rPr>
        <w:t>($A$2:$A$100,10)</w:t>
      </w:r>
      <w:r w:rsidRPr="00065720">
        <w:rPr>
          <w:lang w:val="en-US"/>
        </w:rPr>
        <w:t xml:space="preserve"> For top 10 </w:t>
      </w:r>
    </w:p>
    <w:p w14:paraId="2C34BB9C" w14:textId="77777777" w:rsidR="004453D3" w:rsidRPr="00065720" w:rsidRDefault="004453D3" w:rsidP="004453D3">
      <w:pPr>
        <w:pStyle w:val="BodyTextCont"/>
        <w:rPr>
          <w:lang w:val="en-US"/>
        </w:rPr>
      </w:pPr>
      <w:r w:rsidRPr="00065720">
        <w:rPr>
          <w:lang w:val="en-US"/>
        </w:rPr>
        <w:t xml:space="preserve">OR </w:t>
      </w:r>
    </w:p>
    <w:p w14:paraId="2C34BB9D" w14:textId="77777777" w:rsidR="004453D3" w:rsidRPr="00065720" w:rsidRDefault="004453D3" w:rsidP="004453D3">
      <w:pPr>
        <w:pStyle w:val="BodyTextCont"/>
        <w:rPr>
          <w:lang w:val="en-US"/>
        </w:rPr>
      </w:pPr>
      <w:r w:rsidRPr="00065720">
        <w:rPr>
          <w:rStyle w:val="Emphasis"/>
          <w:lang w:val="en-US"/>
        </w:rPr>
        <w:t>=</w:t>
      </w:r>
      <w:proofErr w:type="spellStart"/>
      <w:r w:rsidRPr="00065720">
        <w:rPr>
          <w:rStyle w:val="Emphasis"/>
          <w:lang w:val="en-US"/>
        </w:rPr>
        <w:t>SumTopBottomN</w:t>
      </w:r>
      <w:proofErr w:type="spellEnd"/>
      <w:r w:rsidRPr="00065720">
        <w:rPr>
          <w:rStyle w:val="Emphasis"/>
          <w:lang w:val="en-US"/>
        </w:rPr>
        <w:t>($A$2:$A$100,10,TRUE)</w:t>
      </w:r>
      <w:r w:rsidRPr="00065720">
        <w:rPr>
          <w:lang w:val="en-US"/>
        </w:rPr>
        <w:t xml:space="preserve"> For bottom 10</w:t>
      </w:r>
    </w:p>
    <w:p w14:paraId="2C34BB9F" w14:textId="77777777" w:rsidR="004453D3" w:rsidRPr="00065720" w:rsidRDefault="00826F1D" w:rsidP="00826F1D">
      <w:pPr>
        <w:pStyle w:val="Heading2"/>
        <w:rPr>
          <w:lang w:val="en-US"/>
        </w:rPr>
      </w:pPr>
      <w:r w:rsidRPr="00065720">
        <w:rPr>
          <w:lang w:val="en-US"/>
        </w:rPr>
        <w:t>Remove Formula</w:t>
      </w:r>
    </w:p>
    <w:p w14:paraId="2C34BBA1" w14:textId="77777777" w:rsidR="00413825" w:rsidRPr="00065720" w:rsidRDefault="00413825" w:rsidP="00826F1D">
      <w:pPr>
        <w:pStyle w:val="BodyTextCont"/>
        <w:rPr>
          <w:lang w:val="en-US"/>
        </w:rPr>
      </w:pPr>
      <w:r w:rsidRPr="00065720">
        <w:rPr>
          <w:lang w:val="en-US"/>
        </w:rPr>
        <w:t xml:space="preserve">Here's the code: </w:t>
      </w:r>
    </w:p>
    <w:p w14:paraId="2C34BBA2" w14:textId="77777777" w:rsidR="00826F1D" w:rsidRPr="00065720" w:rsidRDefault="00826F1D" w:rsidP="00826F1D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 xml:space="preserve">Sub </w:t>
      </w:r>
      <w:proofErr w:type="spellStart"/>
      <w:r w:rsidRPr="00065720">
        <w:rPr>
          <w:rStyle w:val="CodeInline"/>
          <w:lang w:val="en-US"/>
        </w:rPr>
        <w:t>Remove_All_Formulas_In_All_Sheets</w:t>
      </w:r>
      <w:proofErr w:type="spellEnd"/>
      <w:r w:rsidRPr="00065720">
        <w:rPr>
          <w:rStyle w:val="CodeInline"/>
          <w:lang w:val="en-US"/>
        </w:rPr>
        <w:t xml:space="preserve">  '</w:t>
      </w:r>
      <w:proofErr w:type="spellStart"/>
      <w:r w:rsidRPr="00065720">
        <w:rPr>
          <w:rStyle w:val="CodeInline"/>
          <w:lang w:val="en-US"/>
        </w:rPr>
        <w:t>No_formula_Macro</w:t>
      </w:r>
      <w:proofErr w:type="spellEnd"/>
      <w:r w:rsidRPr="00065720">
        <w:rPr>
          <w:rStyle w:val="CodeInline"/>
          <w:lang w:val="en-US"/>
        </w:rPr>
        <w:t>()</w:t>
      </w:r>
    </w:p>
    <w:p w14:paraId="2C34BBA3" w14:textId="77777777" w:rsidR="00826F1D" w:rsidRPr="00065720" w:rsidRDefault="00826F1D" w:rsidP="00826F1D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 xml:space="preserve">  'Striping a workbook of formulas</w:t>
      </w:r>
    </w:p>
    <w:p w14:paraId="2C34BBA4" w14:textId="77777777" w:rsidR="00826F1D" w:rsidRPr="00065720" w:rsidRDefault="00826F1D" w:rsidP="00826F1D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 xml:space="preserve">  Dim SH As Worksheet</w:t>
      </w:r>
    </w:p>
    <w:p w14:paraId="2C34BBA5" w14:textId="77777777" w:rsidR="00826F1D" w:rsidRPr="00065720" w:rsidRDefault="00826F1D" w:rsidP="00826F1D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 xml:space="preserve">  For Each SH In Worksheets</w:t>
      </w:r>
    </w:p>
    <w:p w14:paraId="2C34BBA6" w14:textId="77777777" w:rsidR="00826F1D" w:rsidRPr="00065720" w:rsidRDefault="00826F1D" w:rsidP="00826F1D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 xml:space="preserve">    </w:t>
      </w:r>
      <w:proofErr w:type="spellStart"/>
      <w:r w:rsidRPr="00065720">
        <w:rPr>
          <w:rStyle w:val="CodeInline"/>
          <w:lang w:val="en-US"/>
        </w:rPr>
        <w:t>SH.Activate</w:t>
      </w:r>
      <w:proofErr w:type="spellEnd"/>
    </w:p>
    <w:p w14:paraId="2C34BBA7" w14:textId="77777777" w:rsidR="00826F1D" w:rsidRPr="00065720" w:rsidRDefault="00826F1D" w:rsidP="00826F1D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 xml:space="preserve">    </w:t>
      </w:r>
      <w:proofErr w:type="spellStart"/>
      <w:r w:rsidRPr="00065720">
        <w:rPr>
          <w:rStyle w:val="CodeInline"/>
          <w:lang w:val="en-US"/>
        </w:rPr>
        <w:t>Application.ScreenUpdating</w:t>
      </w:r>
      <w:proofErr w:type="spellEnd"/>
      <w:r w:rsidRPr="00065720">
        <w:rPr>
          <w:rStyle w:val="CodeInline"/>
          <w:lang w:val="en-US"/>
        </w:rPr>
        <w:t xml:space="preserve"> = False</w:t>
      </w:r>
    </w:p>
    <w:p w14:paraId="2C34BBA8" w14:textId="77777777" w:rsidR="00826F1D" w:rsidRPr="00065720" w:rsidRDefault="00826F1D" w:rsidP="00826F1D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 xml:space="preserve">    </w:t>
      </w:r>
      <w:proofErr w:type="spellStart"/>
      <w:r w:rsidRPr="00065720">
        <w:rPr>
          <w:rStyle w:val="CodeInline"/>
          <w:lang w:val="en-US"/>
        </w:rPr>
        <w:t>Cells.Select</w:t>
      </w:r>
      <w:proofErr w:type="spellEnd"/>
    </w:p>
    <w:p w14:paraId="2C34BBA9" w14:textId="77777777" w:rsidR="00826F1D" w:rsidRPr="00065720" w:rsidRDefault="00826F1D" w:rsidP="00826F1D">
      <w:pPr>
        <w:rPr>
          <w:rStyle w:val="CodeInline"/>
        </w:rPr>
      </w:pPr>
      <w:r w:rsidRPr="00065720">
        <w:rPr>
          <w:rStyle w:val="CodeInline"/>
        </w:rPr>
        <w:t xml:space="preserve">    </w:t>
      </w:r>
      <w:proofErr w:type="spellStart"/>
      <w:r w:rsidRPr="00065720">
        <w:rPr>
          <w:rStyle w:val="CodeInline"/>
        </w:rPr>
        <w:t>Selection.Copy</w:t>
      </w:r>
      <w:proofErr w:type="spellEnd"/>
    </w:p>
    <w:p w14:paraId="2C34BBAA" w14:textId="77777777" w:rsidR="00826F1D" w:rsidRPr="00065720" w:rsidRDefault="00826F1D" w:rsidP="00826F1D">
      <w:pPr>
        <w:rPr>
          <w:rStyle w:val="CodeInline"/>
        </w:rPr>
      </w:pPr>
      <w:r w:rsidRPr="00065720">
        <w:rPr>
          <w:rStyle w:val="CodeInline"/>
        </w:rPr>
        <w:t xml:space="preserve">    </w:t>
      </w:r>
      <w:proofErr w:type="spellStart"/>
      <w:r w:rsidRPr="00065720">
        <w:rPr>
          <w:rStyle w:val="CodeInline"/>
        </w:rPr>
        <w:t>Selection.PasteSpecial</w:t>
      </w:r>
      <w:proofErr w:type="spellEnd"/>
      <w:r w:rsidRPr="00065720">
        <w:rPr>
          <w:rStyle w:val="CodeInline"/>
        </w:rPr>
        <w:t xml:space="preserve"> Paste:=</w:t>
      </w:r>
      <w:proofErr w:type="spellStart"/>
      <w:r w:rsidRPr="00065720">
        <w:rPr>
          <w:rStyle w:val="CodeInline"/>
        </w:rPr>
        <w:t>xlValues</w:t>
      </w:r>
      <w:proofErr w:type="spellEnd"/>
      <w:r w:rsidRPr="00065720">
        <w:rPr>
          <w:rStyle w:val="CodeInline"/>
        </w:rPr>
        <w:t>, Operation:=</w:t>
      </w:r>
      <w:proofErr w:type="spellStart"/>
      <w:r w:rsidRPr="00065720">
        <w:rPr>
          <w:rStyle w:val="CodeInline"/>
        </w:rPr>
        <w:t>xlNone</w:t>
      </w:r>
      <w:proofErr w:type="spellEnd"/>
      <w:r w:rsidRPr="00065720">
        <w:rPr>
          <w:rStyle w:val="CodeInline"/>
        </w:rPr>
        <w:t>, _</w:t>
      </w:r>
    </w:p>
    <w:p w14:paraId="2C34BBAB" w14:textId="77777777" w:rsidR="00826F1D" w:rsidRPr="00065720" w:rsidRDefault="00826F1D" w:rsidP="00826F1D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 xml:space="preserve">      </w:t>
      </w:r>
      <w:proofErr w:type="spellStart"/>
      <w:r w:rsidRPr="00065720">
        <w:rPr>
          <w:rStyle w:val="CodeInline"/>
          <w:lang w:val="en-US"/>
        </w:rPr>
        <w:t>SkipBlanks</w:t>
      </w:r>
      <w:proofErr w:type="spellEnd"/>
      <w:r w:rsidRPr="00065720">
        <w:rPr>
          <w:rStyle w:val="CodeInline"/>
          <w:lang w:val="en-US"/>
        </w:rPr>
        <w:t>:= False, Transpose:=False</w:t>
      </w:r>
    </w:p>
    <w:p w14:paraId="2C34BBAC" w14:textId="77777777" w:rsidR="00826F1D" w:rsidRPr="00065720" w:rsidRDefault="00826F1D" w:rsidP="00826F1D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 xml:space="preserve">  Next</w:t>
      </w:r>
    </w:p>
    <w:p w14:paraId="2C34BBAD" w14:textId="77777777" w:rsidR="00826F1D" w:rsidRPr="00065720" w:rsidRDefault="00826F1D" w:rsidP="00826F1D">
      <w:pPr>
        <w:rPr>
          <w:rStyle w:val="CodeInline"/>
        </w:rPr>
      </w:pPr>
      <w:r w:rsidRPr="00065720">
        <w:rPr>
          <w:rStyle w:val="CodeInline"/>
        </w:rPr>
        <w:t>End Sub</w:t>
      </w:r>
    </w:p>
    <w:p w14:paraId="2C34BBAE" w14:textId="52F85E1B" w:rsidR="00826F1D" w:rsidRPr="00065720" w:rsidRDefault="00826F1D" w:rsidP="00F92FA9">
      <w:pPr>
        <w:pStyle w:val="Heading2"/>
        <w:rPr>
          <w:rStyle w:val="Emphasis"/>
          <w:i w:val="0"/>
          <w:iCs w:val="0"/>
          <w:lang w:val="en-US"/>
        </w:rPr>
      </w:pPr>
      <w:r w:rsidRPr="00065720">
        <w:rPr>
          <w:rStyle w:val="Emphasis"/>
          <w:i w:val="0"/>
          <w:iCs w:val="0"/>
          <w:lang w:val="en-US"/>
        </w:rPr>
        <w:t xml:space="preserve">Replace </w:t>
      </w:r>
      <w:r w:rsidR="004B5BC6" w:rsidRPr="00065720">
        <w:rPr>
          <w:rStyle w:val="Emphasis"/>
          <w:i w:val="0"/>
          <w:iCs w:val="0"/>
          <w:lang w:val="en-US"/>
        </w:rPr>
        <w:t>E</w:t>
      </w:r>
      <w:r w:rsidRPr="00065720">
        <w:rPr>
          <w:rStyle w:val="Emphasis"/>
          <w:i w:val="0"/>
          <w:iCs w:val="0"/>
          <w:lang w:val="en-US"/>
        </w:rPr>
        <w:t xml:space="preserve">xternal </w:t>
      </w:r>
      <w:r w:rsidR="004B5BC6" w:rsidRPr="00065720">
        <w:rPr>
          <w:rStyle w:val="Emphasis"/>
          <w:i w:val="0"/>
          <w:iCs w:val="0"/>
          <w:lang w:val="en-US"/>
        </w:rPr>
        <w:t>L</w:t>
      </w:r>
      <w:r w:rsidRPr="00065720">
        <w:rPr>
          <w:rStyle w:val="Emphasis"/>
          <w:i w:val="0"/>
          <w:iCs w:val="0"/>
          <w:lang w:val="en-US"/>
        </w:rPr>
        <w:t xml:space="preserve">inks with </w:t>
      </w:r>
      <w:r w:rsidR="004B5BC6" w:rsidRPr="00065720">
        <w:rPr>
          <w:rStyle w:val="Emphasis"/>
          <w:i w:val="0"/>
          <w:iCs w:val="0"/>
          <w:lang w:val="en-US"/>
        </w:rPr>
        <w:t>T</w:t>
      </w:r>
      <w:r w:rsidRPr="00065720">
        <w:rPr>
          <w:rStyle w:val="Emphasis"/>
          <w:i w:val="0"/>
          <w:iCs w:val="0"/>
          <w:lang w:val="en-US"/>
        </w:rPr>
        <w:t xml:space="preserve">heir </w:t>
      </w:r>
      <w:r w:rsidR="004B5BC6" w:rsidRPr="00065720">
        <w:rPr>
          <w:rStyle w:val="Emphasis"/>
          <w:i w:val="0"/>
          <w:iCs w:val="0"/>
          <w:lang w:val="en-US"/>
        </w:rPr>
        <w:t>V</w:t>
      </w:r>
      <w:r w:rsidRPr="00065720">
        <w:rPr>
          <w:rStyle w:val="Emphasis"/>
          <w:i w:val="0"/>
          <w:iCs w:val="0"/>
          <w:lang w:val="en-US"/>
        </w:rPr>
        <w:t>alues</w:t>
      </w:r>
    </w:p>
    <w:p w14:paraId="2C34BBB0" w14:textId="77777777" w:rsidR="00413825" w:rsidRPr="00065720" w:rsidRDefault="00413825" w:rsidP="00A362D8">
      <w:pPr>
        <w:pStyle w:val="BodyTextCont"/>
        <w:rPr>
          <w:lang w:val="en-US"/>
        </w:rPr>
      </w:pPr>
      <w:r w:rsidRPr="00065720">
        <w:rPr>
          <w:lang w:val="en-US"/>
        </w:rPr>
        <w:t xml:space="preserve">Here's the code: </w:t>
      </w:r>
    </w:p>
    <w:p w14:paraId="2C34BBB1" w14:textId="77777777" w:rsidR="00826F1D" w:rsidRPr="00065720" w:rsidRDefault="00826F1D" w:rsidP="00826F1D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>Sub Tester3()</w:t>
      </w:r>
    </w:p>
    <w:p w14:paraId="2C34BBB2" w14:textId="77777777" w:rsidR="00826F1D" w:rsidRPr="00065720" w:rsidRDefault="00826F1D" w:rsidP="00826F1D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>Dim cell As Range</w:t>
      </w:r>
    </w:p>
    <w:p w14:paraId="2C34BBB3" w14:textId="77777777" w:rsidR="00826F1D" w:rsidRPr="00065720" w:rsidRDefault="00826F1D" w:rsidP="00826F1D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 xml:space="preserve">For Each cell In </w:t>
      </w:r>
      <w:proofErr w:type="spellStart"/>
      <w:r w:rsidRPr="00065720">
        <w:rPr>
          <w:rStyle w:val="CodeInline"/>
          <w:lang w:val="en-US"/>
        </w:rPr>
        <w:t>ActiveSheet.UsedRange.SpecialCells</w:t>
      </w:r>
      <w:proofErr w:type="spellEnd"/>
      <w:r w:rsidRPr="00065720">
        <w:rPr>
          <w:rStyle w:val="CodeInline"/>
          <w:lang w:val="en-US"/>
        </w:rPr>
        <w:t>(</w:t>
      </w:r>
      <w:proofErr w:type="spellStart"/>
      <w:r w:rsidRPr="00065720">
        <w:rPr>
          <w:rStyle w:val="CodeInline"/>
          <w:lang w:val="en-US"/>
        </w:rPr>
        <w:t>xlFormulas</w:t>
      </w:r>
      <w:proofErr w:type="spellEnd"/>
      <w:r w:rsidRPr="00065720">
        <w:rPr>
          <w:rStyle w:val="CodeInline"/>
          <w:lang w:val="en-US"/>
        </w:rPr>
        <w:t>)</w:t>
      </w:r>
    </w:p>
    <w:p w14:paraId="2C34BBB4" w14:textId="77777777" w:rsidR="00826F1D" w:rsidRPr="00065720" w:rsidRDefault="00826F1D" w:rsidP="00826F1D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 xml:space="preserve">  If </w:t>
      </w:r>
      <w:proofErr w:type="spellStart"/>
      <w:r w:rsidRPr="00065720">
        <w:rPr>
          <w:rStyle w:val="CodeInline"/>
          <w:lang w:val="en-US"/>
        </w:rPr>
        <w:t>InStr</w:t>
      </w:r>
      <w:proofErr w:type="spellEnd"/>
      <w:r w:rsidRPr="00065720">
        <w:rPr>
          <w:rStyle w:val="CodeInline"/>
          <w:lang w:val="en-US"/>
        </w:rPr>
        <w:t>(</w:t>
      </w:r>
      <w:proofErr w:type="spellStart"/>
      <w:r w:rsidRPr="00065720">
        <w:rPr>
          <w:rStyle w:val="CodeInline"/>
          <w:lang w:val="en-US"/>
        </w:rPr>
        <w:t>cell.Formula</w:t>
      </w:r>
      <w:proofErr w:type="spellEnd"/>
      <w:r w:rsidRPr="00065720">
        <w:rPr>
          <w:rStyle w:val="CodeInline"/>
          <w:lang w:val="en-US"/>
        </w:rPr>
        <w:t>, "[") Then</w:t>
      </w:r>
    </w:p>
    <w:p w14:paraId="2C34BBB5" w14:textId="77777777" w:rsidR="00826F1D" w:rsidRPr="00065720" w:rsidRDefault="00826F1D" w:rsidP="00826F1D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 xml:space="preserve">    </w:t>
      </w:r>
      <w:proofErr w:type="spellStart"/>
      <w:r w:rsidRPr="00065720">
        <w:rPr>
          <w:rStyle w:val="CodeInline"/>
          <w:lang w:val="en-US"/>
        </w:rPr>
        <w:t>cell.Formula</w:t>
      </w:r>
      <w:proofErr w:type="spellEnd"/>
      <w:r w:rsidRPr="00065720">
        <w:rPr>
          <w:rStyle w:val="CodeInline"/>
          <w:lang w:val="en-US"/>
        </w:rPr>
        <w:t xml:space="preserve"> = </w:t>
      </w:r>
      <w:proofErr w:type="spellStart"/>
      <w:r w:rsidRPr="00065720">
        <w:rPr>
          <w:rStyle w:val="CodeInline"/>
          <w:lang w:val="en-US"/>
        </w:rPr>
        <w:t>cell.Value</w:t>
      </w:r>
      <w:proofErr w:type="spellEnd"/>
    </w:p>
    <w:p w14:paraId="2C34BBB6" w14:textId="77777777" w:rsidR="00826F1D" w:rsidRPr="00065720" w:rsidRDefault="00826F1D" w:rsidP="00826F1D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 xml:space="preserve">  End If</w:t>
      </w:r>
    </w:p>
    <w:p w14:paraId="2C34BBB7" w14:textId="77777777" w:rsidR="00826F1D" w:rsidRPr="00065720" w:rsidRDefault="00826F1D" w:rsidP="00826F1D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>Next</w:t>
      </w:r>
    </w:p>
    <w:p w14:paraId="2C34BBB8" w14:textId="77777777" w:rsidR="00826F1D" w:rsidRPr="00065720" w:rsidRDefault="00826F1D" w:rsidP="00826F1D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>End Sub</w:t>
      </w:r>
    </w:p>
    <w:p w14:paraId="2C34BBB9" w14:textId="14FF7EAE" w:rsidR="00826F1D" w:rsidRPr="00065720" w:rsidRDefault="00F92FA9" w:rsidP="00F92FA9">
      <w:pPr>
        <w:pStyle w:val="Heading2"/>
        <w:rPr>
          <w:rStyle w:val="Emphasis"/>
          <w:i w:val="0"/>
          <w:iCs w:val="0"/>
          <w:lang w:val="en-US"/>
        </w:rPr>
      </w:pPr>
      <w:r w:rsidRPr="00065720">
        <w:rPr>
          <w:rStyle w:val="Emphasis"/>
          <w:i w:val="0"/>
          <w:iCs w:val="0"/>
          <w:lang w:val="en-US"/>
        </w:rPr>
        <w:lastRenderedPageBreak/>
        <w:t xml:space="preserve">Collect </w:t>
      </w:r>
      <w:r w:rsidR="000D27CE" w:rsidRPr="00065720">
        <w:rPr>
          <w:rStyle w:val="Emphasis"/>
          <w:i w:val="0"/>
          <w:iCs w:val="0"/>
          <w:lang w:val="en-US"/>
        </w:rPr>
        <w:t xml:space="preserve">Statistics on the </w:t>
      </w:r>
      <w:r w:rsidR="004B5BC6" w:rsidRPr="00065720">
        <w:rPr>
          <w:rStyle w:val="Emphasis"/>
          <w:i w:val="0"/>
          <w:iCs w:val="0"/>
          <w:lang w:val="en-US"/>
        </w:rPr>
        <w:t>W</w:t>
      </w:r>
      <w:r w:rsidR="000D27CE" w:rsidRPr="00065720">
        <w:rPr>
          <w:rStyle w:val="Emphasis"/>
          <w:i w:val="0"/>
          <w:iCs w:val="0"/>
          <w:lang w:val="en-US"/>
        </w:rPr>
        <w:t>orksheet</w:t>
      </w:r>
    </w:p>
    <w:p w14:paraId="2C34BBBB" w14:textId="77777777" w:rsidR="000D27CE" w:rsidRPr="00065720" w:rsidRDefault="000D27CE" w:rsidP="000D27CE">
      <w:pPr>
        <w:pStyle w:val="BodyTextCont"/>
        <w:rPr>
          <w:lang w:val="en-US"/>
        </w:rPr>
      </w:pPr>
    </w:p>
    <w:p w14:paraId="2C34BBBC" w14:textId="77777777" w:rsidR="004B5BC6" w:rsidRPr="00065720" w:rsidRDefault="004B5BC6" w:rsidP="000D27CE">
      <w:pPr>
        <w:pStyle w:val="BodyTextCont"/>
        <w:rPr>
          <w:lang w:val="en-US"/>
        </w:rPr>
      </w:pPr>
      <w:r w:rsidRPr="00065720">
        <w:rPr>
          <w:lang w:val="en-US"/>
        </w:rPr>
        <w:t xml:space="preserve">Here's the code: </w:t>
      </w:r>
    </w:p>
    <w:p w14:paraId="2C34BBBD" w14:textId="77777777" w:rsidR="000D27CE" w:rsidRPr="00065720" w:rsidRDefault="00604DFC" w:rsidP="000D27CE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>Function</w:t>
      </w:r>
      <w:r w:rsidR="000D27CE" w:rsidRPr="00065720">
        <w:rPr>
          <w:rStyle w:val="CodeInline"/>
          <w:lang w:val="en-US"/>
        </w:rPr>
        <w:t xml:space="preserve"> </w:t>
      </w:r>
      <w:proofErr w:type="spellStart"/>
      <w:r w:rsidR="000D27CE" w:rsidRPr="00065720">
        <w:rPr>
          <w:rStyle w:val="CodeInline"/>
          <w:lang w:val="en-US"/>
        </w:rPr>
        <w:t>SheetStats</w:t>
      </w:r>
      <w:proofErr w:type="spellEnd"/>
      <w:r w:rsidR="000D27CE" w:rsidRPr="00065720">
        <w:rPr>
          <w:rStyle w:val="CodeInline"/>
          <w:lang w:val="en-US"/>
        </w:rPr>
        <w:t>()</w:t>
      </w:r>
    </w:p>
    <w:p w14:paraId="2C34BBBE" w14:textId="77777777" w:rsidR="000D27CE" w:rsidRPr="00065720" w:rsidRDefault="000D27CE" w:rsidP="000D27CE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 xml:space="preserve">'Note in XL97 and above </w:t>
      </w:r>
      <w:proofErr w:type="spellStart"/>
      <w:r w:rsidRPr="00065720">
        <w:rPr>
          <w:rStyle w:val="CodeInline"/>
          <w:lang w:val="en-US"/>
        </w:rPr>
        <w:t>xlcelltypeconstants</w:t>
      </w:r>
      <w:proofErr w:type="spellEnd"/>
      <w:r w:rsidRPr="00065720">
        <w:rPr>
          <w:rStyle w:val="CodeInline"/>
          <w:lang w:val="en-US"/>
        </w:rPr>
        <w:t xml:space="preserve"> and </w:t>
      </w:r>
      <w:proofErr w:type="spellStart"/>
      <w:r w:rsidRPr="00065720">
        <w:rPr>
          <w:rStyle w:val="CodeInline"/>
          <w:lang w:val="en-US"/>
        </w:rPr>
        <w:t>xlcelltypeformula</w:t>
      </w:r>
      <w:proofErr w:type="spellEnd"/>
    </w:p>
    <w:p w14:paraId="2C34BBBF" w14:textId="77777777" w:rsidR="000D27CE" w:rsidRPr="00065720" w:rsidRDefault="000D27CE" w:rsidP="000D27CE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 xml:space="preserve">Set rng1 = </w:t>
      </w:r>
      <w:proofErr w:type="spellStart"/>
      <w:r w:rsidRPr="00065720">
        <w:rPr>
          <w:rStyle w:val="CodeInline"/>
          <w:lang w:val="en-US"/>
        </w:rPr>
        <w:t>ActiveSheet.UsedRange</w:t>
      </w:r>
      <w:proofErr w:type="spellEnd"/>
    </w:p>
    <w:p w14:paraId="2C34BBC0" w14:textId="77777777" w:rsidR="000D27CE" w:rsidRPr="00065720" w:rsidRDefault="000D27CE" w:rsidP="000D27CE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>On Error Resume Next</w:t>
      </w:r>
    </w:p>
    <w:p w14:paraId="2C34BBC1" w14:textId="77777777" w:rsidR="000D27CE" w:rsidRPr="00065720" w:rsidRDefault="000D27CE" w:rsidP="000D27CE">
      <w:pPr>
        <w:pStyle w:val="BodyTextCont"/>
        <w:rPr>
          <w:rStyle w:val="CodeInline"/>
          <w:lang w:val="en-US"/>
        </w:rPr>
      </w:pPr>
      <w:proofErr w:type="spellStart"/>
      <w:r w:rsidRPr="00065720">
        <w:rPr>
          <w:rStyle w:val="CodeInline"/>
          <w:lang w:val="en-US"/>
        </w:rPr>
        <w:t>numConstants</w:t>
      </w:r>
      <w:proofErr w:type="spellEnd"/>
      <w:r w:rsidRPr="00065720">
        <w:rPr>
          <w:rStyle w:val="CodeInline"/>
          <w:lang w:val="en-US"/>
        </w:rPr>
        <w:t xml:space="preserve"> = rng1.SpecialCells(</w:t>
      </w:r>
      <w:proofErr w:type="spellStart"/>
      <w:r w:rsidRPr="00065720">
        <w:rPr>
          <w:rStyle w:val="CodeInline"/>
          <w:lang w:val="en-US"/>
        </w:rPr>
        <w:t>xlConstants</w:t>
      </w:r>
      <w:proofErr w:type="spellEnd"/>
      <w:r w:rsidRPr="00065720">
        <w:rPr>
          <w:rStyle w:val="CodeInline"/>
          <w:lang w:val="en-US"/>
        </w:rPr>
        <w:t>).Count</w:t>
      </w:r>
    </w:p>
    <w:p w14:paraId="2C34BBC2" w14:textId="77777777" w:rsidR="000D27CE" w:rsidRPr="00065720" w:rsidRDefault="000D27CE" w:rsidP="000D27CE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 xml:space="preserve">If Err &lt;&gt; 0 Then </w:t>
      </w:r>
      <w:proofErr w:type="spellStart"/>
      <w:r w:rsidRPr="00065720">
        <w:rPr>
          <w:rStyle w:val="CodeInline"/>
          <w:lang w:val="en-US"/>
        </w:rPr>
        <w:t>numConstants</w:t>
      </w:r>
      <w:proofErr w:type="spellEnd"/>
      <w:r w:rsidRPr="00065720">
        <w:rPr>
          <w:rStyle w:val="CodeInline"/>
          <w:lang w:val="en-US"/>
        </w:rPr>
        <w:t xml:space="preserve"> = 0: Err = 0</w:t>
      </w:r>
    </w:p>
    <w:p w14:paraId="2C34BBC3" w14:textId="77777777" w:rsidR="000D27CE" w:rsidRPr="00065720" w:rsidRDefault="000D27CE" w:rsidP="000D27CE">
      <w:pPr>
        <w:pStyle w:val="BodyTextCont"/>
        <w:rPr>
          <w:rStyle w:val="CodeInline"/>
          <w:lang w:val="en-US"/>
        </w:rPr>
      </w:pPr>
      <w:proofErr w:type="spellStart"/>
      <w:r w:rsidRPr="00065720">
        <w:rPr>
          <w:rStyle w:val="CodeInline"/>
          <w:lang w:val="en-US"/>
        </w:rPr>
        <w:t>numerrors</w:t>
      </w:r>
      <w:proofErr w:type="spellEnd"/>
      <w:r w:rsidRPr="00065720">
        <w:rPr>
          <w:rStyle w:val="CodeInline"/>
          <w:lang w:val="en-US"/>
        </w:rPr>
        <w:t xml:space="preserve"> = rng1.SpecialCells(</w:t>
      </w:r>
      <w:proofErr w:type="spellStart"/>
      <w:r w:rsidRPr="00065720">
        <w:rPr>
          <w:rStyle w:val="CodeInline"/>
          <w:lang w:val="en-US"/>
        </w:rPr>
        <w:t>xlConstants</w:t>
      </w:r>
      <w:proofErr w:type="spellEnd"/>
      <w:r w:rsidRPr="00065720">
        <w:rPr>
          <w:rStyle w:val="CodeInline"/>
          <w:lang w:val="en-US"/>
        </w:rPr>
        <w:t xml:space="preserve">, </w:t>
      </w:r>
      <w:proofErr w:type="spellStart"/>
      <w:r w:rsidRPr="00065720">
        <w:rPr>
          <w:rStyle w:val="CodeInline"/>
          <w:lang w:val="en-US"/>
        </w:rPr>
        <w:t>xlErrors</w:t>
      </w:r>
      <w:proofErr w:type="spellEnd"/>
      <w:r w:rsidRPr="00065720">
        <w:rPr>
          <w:rStyle w:val="CodeInline"/>
          <w:lang w:val="en-US"/>
        </w:rPr>
        <w:t>).Count</w:t>
      </w:r>
    </w:p>
    <w:p w14:paraId="2C34BBC4" w14:textId="77777777" w:rsidR="000D27CE" w:rsidRPr="00065720" w:rsidRDefault="000D27CE" w:rsidP="000D27CE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 xml:space="preserve">If Err &lt;&gt; 0 Then </w:t>
      </w:r>
      <w:proofErr w:type="spellStart"/>
      <w:r w:rsidRPr="00065720">
        <w:rPr>
          <w:rStyle w:val="CodeInline"/>
          <w:lang w:val="en-US"/>
        </w:rPr>
        <w:t>numerrors</w:t>
      </w:r>
      <w:proofErr w:type="spellEnd"/>
      <w:r w:rsidRPr="00065720">
        <w:rPr>
          <w:rStyle w:val="CodeInline"/>
          <w:lang w:val="en-US"/>
        </w:rPr>
        <w:t xml:space="preserve"> = 0: Err = 0</w:t>
      </w:r>
    </w:p>
    <w:p w14:paraId="2C34BBC5" w14:textId="77777777" w:rsidR="000D27CE" w:rsidRPr="00065720" w:rsidRDefault="000D27CE" w:rsidP="000D27CE">
      <w:pPr>
        <w:pStyle w:val="BodyTextCont"/>
        <w:rPr>
          <w:rStyle w:val="CodeInline"/>
          <w:lang w:val="en-US"/>
        </w:rPr>
      </w:pPr>
      <w:proofErr w:type="spellStart"/>
      <w:r w:rsidRPr="00065720">
        <w:rPr>
          <w:rStyle w:val="CodeInline"/>
          <w:lang w:val="en-US"/>
        </w:rPr>
        <w:t>numLogical</w:t>
      </w:r>
      <w:proofErr w:type="spellEnd"/>
      <w:r w:rsidRPr="00065720">
        <w:rPr>
          <w:rStyle w:val="CodeInline"/>
          <w:lang w:val="en-US"/>
        </w:rPr>
        <w:t xml:space="preserve"> = rng1.SpecialCells(</w:t>
      </w:r>
      <w:proofErr w:type="spellStart"/>
      <w:r w:rsidRPr="00065720">
        <w:rPr>
          <w:rStyle w:val="CodeInline"/>
          <w:lang w:val="en-US"/>
        </w:rPr>
        <w:t>xlConstants</w:t>
      </w:r>
      <w:proofErr w:type="spellEnd"/>
      <w:r w:rsidRPr="00065720">
        <w:rPr>
          <w:rStyle w:val="CodeInline"/>
          <w:lang w:val="en-US"/>
        </w:rPr>
        <w:t xml:space="preserve">, </w:t>
      </w:r>
      <w:proofErr w:type="spellStart"/>
      <w:r w:rsidRPr="00065720">
        <w:rPr>
          <w:rStyle w:val="CodeInline"/>
          <w:lang w:val="en-US"/>
        </w:rPr>
        <w:t>xlLogical</w:t>
      </w:r>
      <w:proofErr w:type="spellEnd"/>
      <w:r w:rsidRPr="00065720">
        <w:rPr>
          <w:rStyle w:val="CodeInline"/>
          <w:lang w:val="en-US"/>
        </w:rPr>
        <w:t>).Count</w:t>
      </w:r>
    </w:p>
    <w:p w14:paraId="2C34BBC6" w14:textId="77777777" w:rsidR="000D27CE" w:rsidRPr="00065720" w:rsidRDefault="000D27CE" w:rsidP="000D27CE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 xml:space="preserve">If Err &lt;&gt; 0 Then </w:t>
      </w:r>
      <w:proofErr w:type="spellStart"/>
      <w:r w:rsidRPr="00065720">
        <w:rPr>
          <w:rStyle w:val="CodeInline"/>
          <w:lang w:val="en-US"/>
        </w:rPr>
        <w:t>numLogical</w:t>
      </w:r>
      <w:proofErr w:type="spellEnd"/>
      <w:r w:rsidRPr="00065720">
        <w:rPr>
          <w:rStyle w:val="CodeInline"/>
          <w:lang w:val="en-US"/>
        </w:rPr>
        <w:t xml:space="preserve"> = 0: Err = 0</w:t>
      </w:r>
    </w:p>
    <w:p w14:paraId="2C34BBC7" w14:textId="77777777" w:rsidR="000D27CE" w:rsidRPr="00065720" w:rsidRDefault="000D27CE" w:rsidP="000D27CE">
      <w:pPr>
        <w:pStyle w:val="BodyTextCont"/>
        <w:rPr>
          <w:rStyle w:val="CodeInline"/>
          <w:lang w:val="en-US"/>
        </w:rPr>
      </w:pPr>
      <w:proofErr w:type="spellStart"/>
      <w:r w:rsidRPr="00065720">
        <w:rPr>
          <w:rStyle w:val="CodeInline"/>
          <w:lang w:val="en-US"/>
        </w:rPr>
        <w:t>numText</w:t>
      </w:r>
      <w:proofErr w:type="spellEnd"/>
      <w:r w:rsidRPr="00065720">
        <w:rPr>
          <w:rStyle w:val="CodeInline"/>
          <w:lang w:val="en-US"/>
        </w:rPr>
        <w:t xml:space="preserve"> = rng1.SpecialCells(</w:t>
      </w:r>
      <w:proofErr w:type="spellStart"/>
      <w:r w:rsidRPr="00065720">
        <w:rPr>
          <w:rStyle w:val="CodeInline"/>
          <w:lang w:val="en-US"/>
        </w:rPr>
        <w:t>xlConstants</w:t>
      </w:r>
      <w:proofErr w:type="spellEnd"/>
      <w:r w:rsidRPr="00065720">
        <w:rPr>
          <w:rStyle w:val="CodeInline"/>
          <w:lang w:val="en-US"/>
        </w:rPr>
        <w:t xml:space="preserve">, </w:t>
      </w:r>
      <w:proofErr w:type="spellStart"/>
      <w:r w:rsidRPr="00065720">
        <w:rPr>
          <w:rStyle w:val="CodeInline"/>
          <w:lang w:val="en-US"/>
        </w:rPr>
        <w:t>xlTextValues</w:t>
      </w:r>
      <w:proofErr w:type="spellEnd"/>
      <w:r w:rsidRPr="00065720">
        <w:rPr>
          <w:rStyle w:val="CodeInline"/>
          <w:lang w:val="en-US"/>
        </w:rPr>
        <w:t>).Count</w:t>
      </w:r>
    </w:p>
    <w:p w14:paraId="2C34BBC8" w14:textId="77777777" w:rsidR="000D27CE" w:rsidRPr="00065720" w:rsidRDefault="000D27CE" w:rsidP="000D27CE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 xml:space="preserve">If Err &lt;&gt; 0 Then </w:t>
      </w:r>
      <w:proofErr w:type="spellStart"/>
      <w:r w:rsidRPr="00065720">
        <w:rPr>
          <w:rStyle w:val="CodeInline"/>
          <w:lang w:val="en-US"/>
        </w:rPr>
        <w:t>numText</w:t>
      </w:r>
      <w:proofErr w:type="spellEnd"/>
      <w:r w:rsidRPr="00065720">
        <w:rPr>
          <w:rStyle w:val="CodeInline"/>
          <w:lang w:val="en-US"/>
        </w:rPr>
        <w:t xml:space="preserve"> = 0: Err = 0</w:t>
      </w:r>
    </w:p>
    <w:p w14:paraId="2C34BBC9" w14:textId="77777777" w:rsidR="000D27CE" w:rsidRPr="00065720" w:rsidRDefault="000D27CE" w:rsidP="000D27CE">
      <w:pPr>
        <w:pStyle w:val="BodyTextCont"/>
        <w:rPr>
          <w:rStyle w:val="CodeInline"/>
          <w:lang w:val="en-US"/>
        </w:rPr>
      </w:pPr>
      <w:proofErr w:type="spellStart"/>
      <w:r w:rsidRPr="00065720">
        <w:rPr>
          <w:rStyle w:val="CodeInline"/>
          <w:lang w:val="en-US"/>
        </w:rPr>
        <w:t>numNumbers</w:t>
      </w:r>
      <w:proofErr w:type="spellEnd"/>
      <w:r w:rsidRPr="00065720">
        <w:rPr>
          <w:rStyle w:val="CodeInline"/>
          <w:lang w:val="en-US"/>
        </w:rPr>
        <w:t xml:space="preserve"> = rng1.SpecialCells(</w:t>
      </w:r>
      <w:proofErr w:type="spellStart"/>
      <w:r w:rsidRPr="00065720">
        <w:rPr>
          <w:rStyle w:val="CodeInline"/>
          <w:lang w:val="en-US"/>
        </w:rPr>
        <w:t>xlConstants</w:t>
      </w:r>
      <w:proofErr w:type="spellEnd"/>
      <w:r w:rsidRPr="00065720">
        <w:rPr>
          <w:rStyle w:val="CodeInline"/>
          <w:lang w:val="en-US"/>
        </w:rPr>
        <w:t xml:space="preserve">, </w:t>
      </w:r>
      <w:proofErr w:type="spellStart"/>
      <w:r w:rsidRPr="00065720">
        <w:rPr>
          <w:rStyle w:val="CodeInline"/>
          <w:lang w:val="en-US"/>
        </w:rPr>
        <w:t>xlNumbers</w:t>
      </w:r>
      <w:proofErr w:type="spellEnd"/>
      <w:r w:rsidRPr="00065720">
        <w:rPr>
          <w:rStyle w:val="CodeInline"/>
          <w:lang w:val="en-US"/>
        </w:rPr>
        <w:t>).Count</w:t>
      </w:r>
    </w:p>
    <w:p w14:paraId="2C34BBCA" w14:textId="77777777" w:rsidR="000D27CE" w:rsidRPr="00065720" w:rsidRDefault="000D27CE" w:rsidP="000D27CE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 xml:space="preserve">If Err &lt;&gt; 0 Then </w:t>
      </w:r>
      <w:proofErr w:type="spellStart"/>
      <w:r w:rsidRPr="00065720">
        <w:rPr>
          <w:rStyle w:val="CodeInline"/>
          <w:lang w:val="en-US"/>
        </w:rPr>
        <w:t>numNumbers</w:t>
      </w:r>
      <w:proofErr w:type="spellEnd"/>
      <w:r w:rsidRPr="00065720">
        <w:rPr>
          <w:rStyle w:val="CodeInline"/>
          <w:lang w:val="en-US"/>
        </w:rPr>
        <w:t xml:space="preserve"> = 0: Err = 0</w:t>
      </w:r>
    </w:p>
    <w:p w14:paraId="2C34BBCB" w14:textId="77777777" w:rsidR="000D27CE" w:rsidRPr="00065720" w:rsidRDefault="000D27CE" w:rsidP="000D27CE">
      <w:pPr>
        <w:pStyle w:val="BodyTextCont"/>
        <w:rPr>
          <w:rStyle w:val="CodeInline"/>
          <w:lang w:val="en-US"/>
        </w:rPr>
      </w:pPr>
      <w:proofErr w:type="spellStart"/>
      <w:r w:rsidRPr="00065720">
        <w:rPr>
          <w:rStyle w:val="CodeInline"/>
          <w:lang w:val="en-US"/>
        </w:rPr>
        <w:t>numformulas</w:t>
      </w:r>
      <w:proofErr w:type="spellEnd"/>
      <w:r w:rsidRPr="00065720">
        <w:rPr>
          <w:rStyle w:val="CodeInline"/>
          <w:lang w:val="en-US"/>
        </w:rPr>
        <w:t xml:space="preserve"> = rng1.SpecialCells(</w:t>
      </w:r>
      <w:proofErr w:type="spellStart"/>
      <w:r w:rsidRPr="00065720">
        <w:rPr>
          <w:rStyle w:val="CodeInline"/>
          <w:lang w:val="en-US"/>
        </w:rPr>
        <w:t>xlFormulas</w:t>
      </w:r>
      <w:proofErr w:type="spellEnd"/>
      <w:r w:rsidRPr="00065720">
        <w:rPr>
          <w:rStyle w:val="CodeInline"/>
          <w:lang w:val="en-US"/>
        </w:rPr>
        <w:t>).Count</w:t>
      </w:r>
    </w:p>
    <w:p w14:paraId="2C34BBCC" w14:textId="77777777" w:rsidR="000D27CE" w:rsidRPr="00065720" w:rsidRDefault="000D27CE" w:rsidP="000D27CE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 xml:space="preserve">If Err &lt;&gt; 0 Then </w:t>
      </w:r>
      <w:proofErr w:type="spellStart"/>
      <w:r w:rsidRPr="00065720">
        <w:rPr>
          <w:rStyle w:val="CodeInline"/>
          <w:lang w:val="en-US"/>
        </w:rPr>
        <w:t>numformulas</w:t>
      </w:r>
      <w:proofErr w:type="spellEnd"/>
      <w:r w:rsidRPr="00065720">
        <w:rPr>
          <w:rStyle w:val="CodeInline"/>
          <w:lang w:val="en-US"/>
        </w:rPr>
        <w:t xml:space="preserve"> = 0: Err = 0</w:t>
      </w:r>
    </w:p>
    <w:p w14:paraId="2C34BBCD" w14:textId="77777777" w:rsidR="000D27CE" w:rsidRPr="00065720" w:rsidRDefault="000D27CE" w:rsidP="000D27CE">
      <w:pPr>
        <w:pStyle w:val="BodyTextCont"/>
        <w:rPr>
          <w:rStyle w:val="CodeInline"/>
          <w:lang w:val="en-US"/>
        </w:rPr>
      </w:pPr>
      <w:proofErr w:type="spellStart"/>
      <w:r w:rsidRPr="00065720">
        <w:rPr>
          <w:rStyle w:val="CodeInline"/>
          <w:lang w:val="en-US"/>
        </w:rPr>
        <w:t>numBlanks</w:t>
      </w:r>
      <w:proofErr w:type="spellEnd"/>
      <w:r w:rsidRPr="00065720">
        <w:rPr>
          <w:rStyle w:val="CodeInline"/>
          <w:lang w:val="en-US"/>
        </w:rPr>
        <w:t xml:space="preserve"> = rng1.SpecialCells(</w:t>
      </w:r>
      <w:proofErr w:type="spellStart"/>
      <w:r w:rsidRPr="00065720">
        <w:rPr>
          <w:rStyle w:val="CodeInline"/>
          <w:lang w:val="en-US"/>
        </w:rPr>
        <w:t>xlBlanks</w:t>
      </w:r>
      <w:proofErr w:type="spellEnd"/>
      <w:r w:rsidRPr="00065720">
        <w:rPr>
          <w:rStyle w:val="CodeInline"/>
          <w:lang w:val="en-US"/>
        </w:rPr>
        <w:t>).Count</w:t>
      </w:r>
    </w:p>
    <w:p w14:paraId="2C34BBCE" w14:textId="77777777" w:rsidR="000D27CE" w:rsidRPr="00065720" w:rsidRDefault="000D27CE" w:rsidP="000D27CE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 xml:space="preserve">If Err &lt;&gt; 0 Then </w:t>
      </w:r>
      <w:proofErr w:type="spellStart"/>
      <w:r w:rsidRPr="00065720">
        <w:rPr>
          <w:rStyle w:val="CodeInline"/>
          <w:lang w:val="en-US"/>
        </w:rPr>
        <w:t>numBlanks</w:t>
      </w:r>
      <w:proofErr w:type="spellEnd"/>
      <w:r w:rsidRPr="00065720">
        <w:rPr>
          <w:rStyle w:val="CodeInline"/>
          <w:lang w:val="en-US"/>
        </w:rPr>
        <w:t xml:space="preserve"> = 0: Err = 0</w:t>
      </w:r>
    </w:p>
    <w:p w14:paraId="2C34BBCF" w14:textId="77777777" w:rsidR="000D27CE" w:rsidRPr="00065720" w:rsidRDefault="000D27CE" w:rsidP="000D27CE">
      <w:pPr>
        <w:pStyle w:val="BodyTextCont"/>
        <w:rPr>
          <w:rStyle w:val="CodeInline"/>
          <w:lang w:val="en-US"/>
        </w:rPr>
      </w:pPr>
    </w:p>
    <w:p w14:paraId="2C34BBD0" w14:textId="77777777" w:rsidR="000D27CE" w:rsidRPr="00065720" w:rsidRDefault="000D27CE" w:rsidP="000D27CE">
      <w:pPr>
        <w:pStyle w:val="BodyTextCont"/>
        <w:rPr>
          <w:rStyle w:val="CodeInline"/>
          <w:lang w:val="en-US"/>
        </w:rPr>
      </w:pPr>
      <w:proofErr w:type="spellStart"/>
      <w:r w:rsidRPr="00065720">
        <w:rPr>
          <w:rStyle w:val="CodeInline"/>
          <w:lang w:val="en-US"/>
        </w:rPr>
        <w:t>Msg</w:t>
      </w:r>
      <w:proofErr w:type="spellEnd"/>
      <w:r w:rsidRPr="00065720">
        <w:rPr>
          <w:rStyle w:val="CodeInline"/>
          <w:lang w:val="en-US"/>
        </w:rPr>
        <w:t xml:space="preserve"> = "Address:     " &amp; </w:t>
      </w:r>
      <w:proofErr w:type="spellStart"/>
      <w:r w:rsidRPr="00065720">
        <w:rPr>
          <w:rStyle w:val="CodeInline"/>
          <w:lang w:val="en-US"/>
        </w:rPr>
        <w:t>Chr</w:t>
      </w:r>
      <w:proofErr w:type="spellEnd"/>
      <w:r w:rsidRPr="00065720">
        <w:rPr>
          <w:rStyle w:val="CodeInline"/>
          <w:lang w:val="en-US"/>
        </w:rPr>
        <w:t xml:space="preserve">(9) &amp; rng1.Address &amp; </w:t>
      </w:r>
      <w:proofErr w:type="spellStart"/>
      <w:r w:rsidRPr="00065720">
        <w:rPr>
          <w:rStyle w:val="CodeInline"/>
          <w:lang w:val="en-US"/>
        </w:rPr>
        <w:t>Chr</w:t>
      </w:r>
      <w:proofErr w:type="spellEnd"/>
      <w:r w:rsidRPr="00065720">
        <w:rPr>
          <w:rStyle w:val="CodeInline"/>
          <w:lang w:val="en-US"/>
        </w:rPr>
        <w:t>(10) &amp; _</w:t>
      </w:r>
    </w:p>
    <w:p w14:paraId="2C34BBD1" w14:textId="77777777" w:rsidR="000D27CE" w:rsidRPr="00065720" w:rsidRDefault="000D27CE" w:rsidP="000D27CE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 xml:space="preserve">      "Last Row:    " &amp; </w:t>
      </w:r>
      <w:proofErr w:type="spellStart"/>
      <w:r w:rsidRPr="00065720">
        <w:rPr>
          <w:rStyle w:val="CodeInline"/>
          <w:lang w:val="en-US"/>
        </w:rPr>
        <w:t>Chr</w:t>
      </w:r>
      <w:proofErr w:type="spellEnd"/>
      <w:r w:rsidRPr="00065720">
        <w:rPr>
          <w:rStyle w:val="CodeInline"/>
          <w:lang w:val="en-US"/>
        </w:rPr>
        <w:t xml:space="preserve">(9) &amp; rng1.Rows(rng1.Rows.Count).Row &amp; </w:t>
      </w:r>
      <w:proofErr w:type="spellStart"/>
      <w:r w:rsidRPr="00065720">
        <w:rPr>
          <w:rStyle w:val="CodeInline"/>
          <w:lang w:val="en-US"/>
        </w:rPr>
        <w:t>Chr</w:t>
      </w:r>
      <w:proofErr w:type="spellEnd"/>
      <w:r w:rsidRPr="00065720">
        <w:rPr>
          <w:rStyle w:val="CodeInline"/>
          <w:lang w:val="en-US"/>
        </w:rPr>
        <w:t>(10) &amp; _</w:t>
      </w:r>
    </w:p>
    <w:p w14:paraId="2C34BBD2" w14:textId="77777777" w:rsidR="000D27CE" w:rsidRPr="00065720" w:rsidRDefault="000D27CE" w:rsidP="000D27CE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 xml:space="preserve">      "Last Column: " &amp; </w:t>
      </w:r>
      <w:proofErr w:type="spellStart"/>
      <w:r w:rsidRPr="00065720">
        <w:rPr>
          <w:rStyle w:val="CodeInline"/>
          <w:lang w:val="en-US"/>
        </w:rPr>
        <w:t>Chr</w:t>
      </w:r>
      <w:proofErr w:type="spellEnd"/>
      <w:r w:rsidRPr="00065720">
        <w:rPr>
          <w:rStyle w:val="CodeInline"/>
          <w:lang w:val="en-US"/>
        </w:rPr>
        <w:t xml:space="preserve">(9) &amp; rng1.Columns(rng1.Columns.Count).Column &amp; </w:t>
      </w:r>
      <w:proofErr w:type="spellStart"/>
      <w:r w:rsidRPr="00065720">
        <w:rPr>
          <w:rStyle w:val="CodeInline"/>
          <w:lang w:val="en-US"/>
        </w:rPr>
        <w:t>Chr</w:t>
      </w:r>
      <w:proofErr w:type="spellEnd"/>
      <w:r w:rsidRPr="00065720">
        <w:rPr>
          <w:rStyle w:val="CodeInline"/>
          <w:lang w:val="en-US"/>
        </w:rPr>
        <w:t>(10) &amp; _</w:t>
      </w:r>
    </w:p>
    <w:p w14:paraId="2C34BBD3" w14:textId="77777777" w:rsidR="000D27CE" w:rsidRPr="00065720" w:rsidRDefault="000D27CE" w:rsidP="000D27CE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 xml:space="preserve">      "Total Cells: " &amp; </w:t>
      </w:r>
      <w:proofErr w:type="spellStart"/>
      <w:r w:rsidRPr="00065720">
        <w:rPr>
          <w:rStyle w:val="CodeInline"/>
          <w:lang w:val="en-US"/>
        </w:rPr>
        <w:t>Chr</w:t>
      </w:r>
      <w:proofErr w:type="spellEnd"/>
      <w:r w:rsidRPr="00065720">
        <w:rPr>
          <w:rStyle w:val="CodeInline"/>
          <w:lang w:val="en-US"/>
        </w:rPr>
        <w:t xml:space="preserve">(9) &amp; rng1.Count &amp; </w:t>
      </w:r>
      <w:proofErr w:type="spellStart"/>
      <w:r w:rsidRPr="00065720">
        <w:rPr>
          <w:rStyle w:val="CodeInline"/>
          <w:lang w:val="en-US"/>
        </w:rPr>
        <w:t>Chr</w:t>
      </w:r>
      <w:proofErr w:type="spellEnd"/>
      <w:r w:rsidRPr="00065720">
        <w:rPr>
          <w:rStyle w:val="CodeInline"/>
          <w:lang w:val="en-US"/>
        </w:rPr>
        <w:t>(10) &amp; _</w:t>
      </w:r>
    </w:p>
    <w:p w14:paraId="2C34BBD4" w14:textId="77777777" w:rsidR="000D27CE" w:rsidRPr="00065720" w:rsidRDefault="000D27CE" w:rsidP="000D27CE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 xml:space="preserve">      "   Formulas: " &amp; </w:t>
      </w:r>
      <w:proofErr w:type="spellStart"/>
      <w:r w:rsidRPr="00065720">
        <w:rPr>
          <w:rStyle w:val="CodeInline"/>
          <w:lang w:val="en-US"/>
        </w:rPr>
        <w:t>Chr</w:t>
      </w:r>
      <w:proofErr w:type="spellEnd"/>
      <w:r w:rsidRPr="00065720">
        <w:rPr>
          <w:rStyle w:val="CodeInline"/>
          <w:lang w:val="en-US"/>
        </w:rPr>
        <w:t xml:space="preserve">(9) &amp; </w:t>
      </w:r>
      <w:proofErr w:type="spellStart"/>
      <w:r w:rsidRPr="00065720">
        <w:rPr>
          <w:rStyle w:val="CodeInline"/>
          <w:lang w:val="en-US"/>
        </w:rPr>
        <w:t>numformulas</w:t>
      </w:r>
      <w:proofErr w:type="spellEnd"/>
      <w:r w:rsidRPr="00065720">
        <w:rPr>
          <w:rStyle w:val="CodeInline"/>
          <w:lang w:val="en-US"/>
        </w:rPr>
        <w:t xml:space="preserve"> &amp; </w:t>
      </w:r>
      <w:proofErr w:type="spellStart"/>
      <w:r w:rsidRPr="00065720">
        <w:rPr>
          <w:rStyle w:val="CodeInline"/>
          <w:lang w:val="en-US"/>
        </w:rPr>
        <w:t>Chr</w:t>
      </w:r>
      <w:proofErr w:type="spellEnd"/>
      <w:r w:rsidRPr="00065720">
        <w:rPr>
          <w:rStyle w:val="CodeInline"/>
          <w:lang w:val="en-US"/>
        </w:rPr>
        <w:t>(10) &amp; _</w:t>
      </w:r>
    </w:p>
    <w:p w14:paraId="2C34BBD5" w14:textId="77777777" w:rsidR="000D27CE" w:rsidRPr="00065720" w:rsidRDefault="000D27CE" w:rsidP="000D27CE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 xml:space="preserve">      "   Blanks:   " &amp; </w:t>
      </w:r>
      <w:proofErr w:type="spellStart"/>
      <w:r w:rsidRPr="00065720">
        <w:rPr>
          <w:rStyle w:val="CodeInline"/>
          <w:lang w:val="en-US"/>
        </w:rPr>
        <w:t>Chr</w:t>
      </w:r>
      <w:proofErr w:type="spellEnd"/>
      <w:r w:rsidRPr="00065720">
        <w:rPr>
          <w:rStyle w:val="CodeInline"/>
          <w:lang w:val="en-US"/>
        </w:rPr>
        <w:t xml:space="preserve">(9) &amp; </w:t>
      </w:r>
      <w:proofErr w:type="spellStart"/>
      <w:r w:rsidRPr="00065720">
        <w:rPr>
          <w:rStyle w:val="CodeInline"/>
          <w:lang w:val="en-US"/>
        </w:rPr>
        <w:t>numBlanks</w:t>
      </w:r>
      <w:proofErr w:type="spellEnd"/>
      <w:r w:rsidRPr="00065720">
        <w:rPr>
          <w:rStyle w:val="CodeInline"/>
          <w:lang w:val="en-US"/>
        </w:rPr>
        <w:t xml:space="preserve"> &amp; </w:t>
      </w:r>
      <w:proofErr w:type="spellStart"/>
      <w:r w:rsidRPr="00065720">
        <w:rPr>
          <w:rStyle w:val="CodeInline"/>
          <w:lang w:val="en-US"/>
        </w:rPr>
        <w:t>Chr</w:t>
      </w:r>
      <w:proofErr w:type="spellEnd"/>
      <w:r w:rsidRPr="00065720">
        <w:rPr>
          <w:rStyle w:val="CodeInline"/>
          <w:lang w:val="en-US"/>
        </w:rPr>
        <w:t>(10) &amp; _</w:t>
      </w:r>
    </w:p>
    <w:p w14:paraId="2C34BBD6" w14:textId="77777777" w:rsidR="000D27CE" w:rsidRPr="00065720" w:rsidRDefault="000D27CE" w:rsidP="000D27CE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 xml:space="preserve">      "   Constants:" &amp; </w:t>
      </w:r>
      <w:proofErr w:type="spellStart"/>
      <w:r w:rsidRPr="00065720">
        <w:rPr>
          <w:rStyle w:val="CodeInline"/>
          <w:lang w:val="en-US"/>
        </w:rPr>
        <w:t>Chr</w:t>
      </w:r>
      <w:proofErr w:type="spellEnd"/>
      <w:r w:rsidRPr="00065720">
        <w:rPr>
          <w:rStyle w:val="CodeInline"/>
          <w:lang w:val="en-US"/>
        </w:rPr>
        <w:t xml:space="preserve">(9) &amp; </w:t>
      </w:r>
      <w:proofErr w:type="spellStart"/>
      <w:r w:rsidRPr="00065720">
        <w:rPr>
          <w:rStyle w:val="CodeInline"/>
          <w:lang w:val="en-US"/>
        </w:rPr>
        <w:t>numConstants</w:t>
      </w:r>
      <w:proofErr w:type="spellEnd"/>
      <w:r w:rsidRPr="00065720">
        <w:rPr>
          <w:rStyle w:val="CodeInline"/>
          <w:lang w:val="en-US"/>
        </w:rPr>
        <w:t xml:space="preserve"> &amp; </w:t>
      </w:r>
      <w:proofErr w:type="spellStart"/>
      <w:r w:rsidRPr="00065720">
        <w:rPr>
          <w:rStyle w:val="CodeInline"/>
          <w:lang w:val="en-US"/>
        </w:rPr>
        <w:t>Chr</w:t>
      </w:r>
      <w:proofErr w:type="spellEnd"/>
      <w:r w:rsidRPr="00065720">
        <w:rPr>
          <w:rStyle w:val="CodeInline"/>
          <w:lang w:val="en-US"/>
        </w:rPr>
        <w:t>(10)</w:t>
      </w:r>
    </w:p>
    <w:p w14:paraId="2C34BBD7" w14:textId="77777777" w:rsidR="000D27CE" w:rsidRPr="00065720" w:rsidRDefault="000D27CE" w:rsidP="000D27CE">
      <w:pPr>
        <w:pStyle w:val="BodyTextCont"/>
        <w:rPr>
          <w:rStyle w:val="CodeInline"/>
          <w:lang w:val="en-US"/>
        </w:rPr>
      </w:pPr>
    </w:p>
    <w:p w14:paraId="2C34BBD8" w14:textId="77777777" w:rsidR="000D27CE" w:rsidRPr="00065720" w:rsidRDefault="000D27CE" w:rsidP="000D27CE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 xml:space="preserve">Mg2 = "Errors:      " &amp; </w:t>
      </w:r>
      <w:proofErr w:type="spellStart"/>
      <w:r w:rsidRPr="00065720">
        <w:rPr>
          <w:rStyle w:val="CodeInline"/>
          <w:lang w:val="en-US"/>
        </w:rPr>
        <w:t>Chr</w:t>
      </w:r>
      <w:proofErr w:type="spellEnd"/>
      <w:r w:rsidRPr="00065720">
        <w:rPr>
          <w:rStyle w:val="CodeInline"/>
          <w:lang w:val="en-US"/>
        </w:rPr>
        <w:t xml:space="preserve">(9) &amp; </w:t>
      </w:r>
      <w:proofErr w:type="spellStart"/>
      <w:r w:rsidRPr="00065720">
        <w:rPr>
          <w:rStyle w:val="CodeInline"/>
          <w:lang w:val="en-US"/>
        </w:rPr>
        <w:t>numerrors</w:t>
      </w:r>
      <w:proofErr w:type="spellEnd"/>
      <w:r w:rsidRPr="00065720">
        <w:rPr>
          <w:rStyle w:val="CodeInline"/>
          <w:lang w:val="en-US"/>
        </w:rPr>
        <w:t xml:space="preserve"> &amp; </w:t>
      </w:r>
      <w:proofErr w:type="spellStart"/>
      <w:r w:rsidRPr="00065720">
        <w:rPr>
          <w:rStyle w:val="CodeInline"/>
          <w:lang w:val="en-US"/>
        </w:rPr>
        <w:t>Chr</w:t>
      </w:r>
      <w:proofErr w:type="spellEnd"/>
      <w:r w:rsidRPr="00065720">
        <w:rPr>
          <w:rStyle w:val="CodeInline"/>
          <w:lang w:val="en-US"/>
        </w:rPr>
        <w:t>(10) &amp; _</w:t>
      </w:r>
    </w:p>
    <w:p w14:paraId="2C34BBD9" w14:textId="77777777" w:rsidR="000D27CE" w:rsidRPr="00065720" w:rsidRDefault="000D27CE" w:rsidP="000D27CE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lastRenderedPageBreak/>
        <w:t xml:space="preserve">      "Logical:     " &amp; </w:t>
      </w:r>
      <w:proofErr w:type="spellStart"/>
      <w:r w:rsidRPr="00065720">
        <w:rPr>
          <w:rStyle w:val="CodeInline"/>
          <w:lang w:val="en-US"/>
        </w:rPr>
        <w:t>Chr</w:t>
      </w:r>
      <w:proofErr w:type="spellEnd"/>
      <w:r w:rsidRPr="00065720">
        <w:rPr>
          <w:rStyle w:val="CodeInline"/>
          <w:lang w:val="en-US"/>
        </w:rPr>
        <w:t xml:space="preserve">(9) &amp; </w:t>
      </w:r>
      <w:proofErr w:type="spellStart"/>
      <w:r w:rsidRPr="00065720">
        <w:rPr>
          <w:rStyle w:val="CodeInline"/>
          <w:lang w:val="en-US"/>
        </w:rPr>
        <w:t>numLogical</w:t>
      </w:r>
      <w:proofErr w:type="spellEnd"/>
      <w:r w:rsidRPr="00065720">
        <w:rPr>
          <w:rStyle w:val="CodeInline"/>
          <w:lang w:val="en-US"/>
        </w:rPr>
        <w:t xml:space="preserve"> &amp; </w:t>
      </w:r>
      <w:proofErr w:type="spellStart"/>
      <w:r w:rsidRPr="00065720">
        <w:rPr>
          <w:rStyle w:val="CodeInline"/>
          <w:lang w:val="en-US"/>
        </w:rPr>
        <w:t>Chr</w:t>
      </w:r>
      <w:proofErr w:type="spellEnd"/>
      <w:r w:rsidRPr="00065720">
        <w:rPr>
          <w:rStyle w:val="CodeInline"/>
          <w:lang w:val="en-US"/>
        </w:rPr>
        <w:t>(10) &amp; _</w:t>
      </w:r>
    </w:p>
    <w:p w14:paraId="2C34BBDA" w14:textId="77777777" w:rsidR="000D27CE" w:rsidRPr="00065720" w:rsidRDefault="000D27CE" w:rsidP="000D27CE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 xml:space="preserve">      "Text:        " &amp; </w:t>
      </w:r>
      <w:proofErr w:type="spellStart"/>
      <w:r w:rsidRPr="00065720">
        <w:rPr>
          <w:rStyle w:val="CodeInline"/>
          <w:lang w:val="en-US"/>
        </w:rPr>
        <w:t>Chr</w:t>
      </w:r>
      <w:proofErr w:type="spellEnd"/>
      <w:r w:rsidRPr="00065720">
        <w:rPr>
          <w:rStyle w:val="CodeInline"/>
          <w:lang w:val="en-US"/>
        </w:rPr>
        <w:t xml:space="preserve">(9) &amp; </w:t>
      </w:r>
      <w:proofErr w:type="spellStart"/>
      <w:r w:rsidRPr="00065720">
        <w:rPr>
          <w:rStyle w:val="CodeInline"/>
          <w:lang w:val="en-US"/>
        </w:rPr>
        <w:t>numText</w:t>
      </w:r>
      <w:proofErr w:type="spellEnd"/>
      <w:r w:rsidRPr="00065720">
        <w:rPr>
          <w:rStyle w:val="CodeInline"/>
          <w:lang w:val="en-US"/>
        </w:rPr>
        <w:t xml:space="preserve"> &amp; </w:t>
      </w:r>
      <w:proofErr w:type="spellStart"/>
      <w:r w:rsidRPr="00065720">
        <w:rPr>
          <w:rStyle w:val="CodeInline"/>
          <w:lang w:val="en-US"/>
        </w:rPr>
        <w:t>Chr</w:t>
      </w:r>
      <w:proofErr w:type="spellEnd"/>
      <w:r w:rsidRPr="00065720">
        <w:rPr>
          <w:rStyle w:val="CodeInline"/>
          <w:lang w:val="en-US"/>
        </w:rPr>
        <w:t>(10) &amp; _</w:t>
      </w:r>
    </w:p>
    <w:p w14:paraId="2C34BBDB" w14:textId="77777777" w:rsidR="000D27CE" w:rsidRPr="00065720" w:rsidRDefault="000D27CE" w:rsidP="000D27CE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 xml:space="preserve">      "Numbers:     " &amp; </w:t>
      </w:r>
      <w:proofErr w:type="spellStart"/>
      <w:r w:rsidRPr="00065720">
        <w:rPr>
          <w:rStyle w:val="CodeInline"/>
          <w:lang w:val="en-US"/>
        </w:rPr>
        <w:t>Chr</w:t>
      </w:r>
      <w:proofErr w:type="spellEnd"/>
      <w:r w:rsidRPr="00065720">
        <w:rPr>
          <w:rStyle w:val="CodeInline"/>
          <w:lang w:val="en-US"/>
        </w:rPr>
        <w:t xml:space="preserve">(9) &amp; </w:t>
      </w:r>
      <w:proofErr w:type="spellStart"/>
      <w:r w:rsidRPr="00065720">
        <w:rPr>
          <w:rStyle w:val="CodeInline"/>
          <w:lang w:val="en-US"/>
        </w:rPr>
        <w:t>numNumbers</w:t>
      </w:r>
      <w:proofErr w:type="spellEnd"/>
    </w:p>
    <w:p w14:paraId="2C34BBDC" w14:textId="77777777" w:rsidR="000D27CE" w:rsidRPr="00065720" w:rsidRDefault="000D27CE" w:rsidP="000D27CE">
      <w:pPr>
        <w:pStyle w:val="BodyTextCont"/>
        <w:rPr>
          <w:rStyle w:val="CodeInline"/>
          <w:lang w:val="en-US"/>
        </w:rPr>
      </w:pPr>
    </w:p>
    <w:p w14:paraId="2C34BBDD" w14:textId="77777777" w:rsidR="000D27CE" w:rsidRPr="00065720" w:rsidRDefault="000D27CE" w:rsidP="000D27CE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 xml:space="preserve"> title1 = "</w:t>
      </w:r>
      <w:proofErr w:type="spellStart"/>
      <w:r w:rsidRPr="00065720">
        <w:rPr>
          <w:rStyle w:val="CodeInline"/>
          <w:lang w:val="en-US"/>
        </w:rPr>
        <w:t>SheetStats</w:t>
      </w:r>
      <w:proofErr w:type="spellEnd"/>
      <w:r w:rsidRPr="00065720">
        <w:rPr>
          <w:rStyle w:val="CodeInline"/>
          <w:lang w:val="en-US"/>
        </w:rPr>
        <w:t xml:space="preserve"> for " &amp; </w:t>
      </w:r>
      <w:proofErr w:type="spellStart"/>
      <w:r w:rsidRPr="00065720">
        <w:rPr>
          <w:rStyle w:val="CodeInline"/>
          <w:lang w:val="en-US"/>
        </w:rPr>
        <w:t>Application.ActiveSheet.Name</w:t>
      </w:r>
      <w:proofErr w:type="spellEnd"/>
      <w:r w:rsidRPr="00065720">
        <w:rPr>
          <w:rStyle w:val="CodeInline"/>
          <w:lang w:val="en-US"/>
        </w:rPr>
        <w:t xml:space="preserve"> &amp; _</w:t>
      </w:r>
    </w:p>
    <w:p w14:paraId="2C34BBDE" w14:textId="77777777" w:rsidR="000D27CE" w:rsidRPr="00065720" w:rsidRDefault="000D27CE" w:rsidP="000D27CE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 xml:space="preserve">      " in " &amp; </w:t>
      </w:r>
      <w:proofErr w:type="spellStart"/>
      <w:r w:rsidRPr="00065720">
        <w:rPr>
          <w:rStyle w:val="CodeInline"/>
          <w:lang w:val="en-US"/>
        </w:rPr>
        <w:t>Application.ActiveWorkbook.FullName</w:t>
      </w:r>
      <w:proofErr w:type="spellEnd"/>
    </w:p>
    <w:p w14:paraId="2C34BBDF" w14:textId="77777777" w:rsidR="000D27CE" w:rsidRPr="00065720" w:rsidRDefault="000D27CE" w:rsidP="000D27CE">
      <w:pPr>
        <w:pStyle w:val="BodyTextCont"/>
        <w:rPr>
          <w:rStyle w:val="CodeInline"/>
          <w:lang w:val="en-US"/>
        </w:rPr>
      </w:pPr>
    </w:p>
    <w:p w14:paraId="2C34BBE0" w14:textId="77777777" w:rsidR="000D27CE" w:rsidRPr="00065720" w:rsidRDefault="000D27CE" w:rsidP="000D27CE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 xml:space="preserve"> </w:t>
      </w:r>
      <w:proofErr w:type="spellStart"/>
      <w:r w:rsidRPr="00065720">
        <w:rPr>
          <w:rStyle w:val="CodeInline"/>
          <w:lang w:val="en-US"/>
        </w:rPr>
        <w:t>iANS</w:t>
      </w:r>
      <w:proofErr w:type="spellEnd"/>
      <w:r w:rsidRPr="00065720">
        <w:rPr>
          <w:rStyle w:val="CodeInline"/>
          <w:lang w:val="en-US"/>
        </w:rPr>
        <w:t xml:space="preserve"> = </w:t>
      </w:r>
      <w:proofErr w:type="spellStart"/>
      <w:r w:rsidRPr="00065720">
        <w:rPr>
          <w:rStyle w:val="CodeInline"/>
          <w:lang w:val="en-US"/>
        </w:rPr>
        <w:t>MsgBox</w:t>
      </w:r>
      <w:proofErr w:type="spellEnd"/>
      <w:r w:rsidRPr="00065720">
        <w:rPr>
          <w:rStyle w:val="CodeInline"/>
          <w:lang w:val="en-US"/>
        </w:rPr>
        <w:t>(</w:t>
      </w:r>
      <w:proofErr w:type="spellStart"/>
      <w:r w:rsidRPr="00065720">
        <w:rPr>
          <w:rStyle w:val="CodeInline"/>
          <w:lang w:val="en-US"/>
        </w:rPr>
        <w:t>Msg</w:t>
      </w:r>
      <w:proofErr w:type="spellEnd"/>
      <w:r w:rsidRPr="00065720">
        <w:rPr>
          <w:rStyle w:val="CodeInline"/>
          <w:lang w:val="en-US"/>
        </w:rPr>
        <w:t xml:space="preserve"> &amp; Mg2, , title1)</w:t>
      </w:r>
    </w:p>
    <w:p w14:paraId="2C34BBE1" w14:textId="77777777" w:rsidR="000D27CE" w:rsidRPr="00065720" w:rsidRDefault="000D27CE" w:rsidP="000D27CE">
      <w:pPr>
        <w:pStyle w:val="BodyTextCont"/>
        <w:rPr>
          <w:rStyle w:val="CodeInline"/>
          <w:lang w:val="en-US"/>
        </w:rPr>
      </w:pPr>
    </w:p>
    <w:p w14:paraId="2C34BBE2" w14:textId="77777777" w:rsidR="000D27CE" w:rsidRPr="00065720" w:rsidRDefault="000D27CE" w:rsidP="000D27CE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 xml:space="preserve">End </w:t>
      </w:r>
      <w:r w:rsidR="00604DFC" w:rsidRPr="00065720">
        <w:rPr>
          <w:rStyle w:val="CodeInline"/>
          <w:lang w:val="en-US"/>
        </w:rPr>
        <w:t>Function</w:t>
      </w:r>
    </w:p>
    <w:p w14:paraId="2C34BBE4" w14:textId="77777777" w:rsidR="000D27CE" w:rsidRPr="00065720" w:rsidRDefault="000D27CE" w:rsidP="000D27CE">
      <w:pPr>
        <w:pStyle w:val="BodyTextCont"/>
        <w:rPr>
          <w:rStyle w:val="CodeInline"/>
          <w:lang w:val="en-US"/>
        </w:rPr>
      </w:pPr>
    </w:p>
    <w:p w14:paraId="2C34BBE6" w14:textId="1E0620C4" w:rsidR="007E0E90" w:rsidRPr="00065720" w:rsidRDefault="007E0E90" w:rsidP="007E0E90">
      <w:pPr>
        <w:pStyle w:val="Heading2"/>
        <w:rPr>
          <w:lang w:val="en-US"/>
        </w:rPr>
      </w:pPr>
      <w:r w:rsidRPr="00065720">
        <w:rPr>
          <w:lang w:val="en-US"/>
        </w:rPr>
        <w:t>Look</w:t>
      </w:r>
      <w:r w:rsidR="004B5BC6" w:rsidRPr="00065720">
        <w:rPr>
          <w:lang w:val="en-US"/>
        </w:rPr>
        <w:t xml:space="preserve"> U</w:t>
      </w:r>
      <w:r w:rsidRPr="00065720">
        <w:rPr>
          <w:lang w:val="en-US"/>
        </w:rPr>
        <w:t xml:space="preserve">p </w:t>
      </w:r>
      <w:r w:rsidR="004B5BC6" w:rsidRPr="00065720">
        <w:rPr>
          <w:lang w:val="en-US"/>
        </w:rPr>
        <w:t>Information i</w:t>
      </w:r>
      <w:r w:rsidRPr="00065720">
        <w:rPr>
          <w:lang w:val="en-US"/>
        </w:rPr>
        <w:t>n All Sheets in an Excel Workbook</w:t>
      </w:r>
    </w:p>
    <w:p w14:paraId="2C34BBEA" w14:textId="77777777" w:rsidR="00413825" w:rsidRPr="00065720" w:rsidRDefault="00413825" w:rsidP="007E0E90">
      <w:pPr>
        <w:pStyle w:val="BodyTextCont"/>
        <w:rPr>
          <w:lang w:val="en-US"/>
        </w:rPr>
      </w:pPr>
      <w:bookmarkStart w:id="2" w:name="_GoBack"/>
      <w:bookmarkEnd w:id="2"/>
      <w:r w:rsidRPr="00065720">
        <w:rPr>
          <w:lang w:val="en-US"/>
        </w:rPr>
        <w:t xml:space="preserve">Here's the code: </w:t>
      </w:r>
    </w:p>
    <w:p w14:paraId="2C34BBEB" w14:textId="77777777" w:rsidR="007E0E90" w:rsidRPr="00065720" w:rsidRDefault="007E0E90" w:rsidP="007E0E90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 xml:space="preserve">Function </w:t>
      </w:r>
      <w:proofErr w:type="spellStart"/>
      <w:r w:rsidRPr="00065720">
        <w:rPr>
          <w:rStyle w:val="CodeInline"/>
          <w:lang w:val="en-US"/>
        </w:rPr>
        <w:t>VLOOKAllSheets</w:t>
      </w:r>
      <w:proofErr w:type="spellEnd"/>
      <w:r w:rsidRPr="00065720">
        <w:rPr>
          <w:rStyle w:val="CodeInline"/>
          <w:lang w:val="en-US"/>
        </w:rPr>
        <w:t>(</w:t>
      </w:r>
      <w:proofErr w:type="spellStart"/>
      <w:r w:rsidRPr="00065720">
        <w:rPr>
          <w:rStyle w:val="CodeInline"/>
          <w:lang w:val="en-US"/>
        </w:rPr>
        <w:t>Look_Value</w:t>
      </w:r>
      <w:proofErr w:type="spellEnd"/>
      <w:r w:rsidRPr="00065720">
        <w:rPr>
          <w:rStyle w:val="CodeInline"/>
          <w:lang w:val="en-US"/>
        </w:rPr>
        <w:t xml:space="preserve"> As Variant, </w:t>
      </w:r>
      <w:proofErr w:type="spellStart"/>
      <w:r w:rsidRPr="00065720">
        <w:rPr>
          <w:rStyle w:val="CodeInline"/>
          <w:lang w:val="en-US"/>
        </w:rPr>
        <w:t>Tble_Array</w:t>
      </w:r>
      <w:proofErr w:type="spellEnd"/>
      <w:r w:rsidRPr="00065720">
        <w:rPr>
          <w:rStyle w:val="CodeInline"/>
          <w:lang w:val="en-US"/>
        </w:rPr>
        <w:t xml:space="preserve"> As Range, _</w:t>
      </w:r>
    </w:p>
    <w:p w14:paraId="2C34BBEC" w14:textId="77777777" w:rsidR="007E0E90" w:rsidRPr="00065720" w:rsidRDefault="007E0E90" w:rsidP="007E0E90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 xml:space="preserve">                          </w:t>
      </w:r>
      <w:proofErr w:type="spellStart"/>
      <w:r w:rsidRPr="00065720">
        <w:rPr>
          <w:rStyle w:val="CodeInline"/>
          <w:lang w:val="en-US"/>
        </w:rPr>
        <w:t>Col_num</w:t>
      </w:r>
      <w:proofErr w:type="spellEnd"/>
      <w:r w:rsidRPr="00065720">
        <w:rPr>
          <w:rStyle w:val="CodeInline"/>
          <w:lang w:val="en-US"/>
        </w:rPr>
        <w:t xml:space="preserve"> as Integer, Optional </w:t>
      </w:r>
      <w:proofErr w:type="spellStart"/>
      <w:r w:rsidRPr="00065720">
        <w:rPr>
          <w:rStyle w:val="CodeInline"/>
          <w:lang w:val="en-US"/>
        </w:rPr>
        <w:t>Range_look</w:t>
      </w:r>
      <w:proofErr w:type="spellEnd"/>
      <w:r w:rsidRPr="00065720">
        <w:rPr>
          <w:rStyle w:val="CodeInline"/>
          <w:lang w:val="en-US"/>
        </w:rPr>
        <w:t xml:space="preserve"> as Boolean)</w:t>
      </w:r>
    </w:p>
    <w:p w14:paraId="2C34BBED" w14:textId="77777777" w:rsidR="007E0E90" w:rsidRPr="00065720" w:rsidRDefault="007E0E90" w:rsidP="007E0E90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>'Use VLOOKUP to Look across ALL Worksheets and stops at the first match found.</w:t>
      </w:r>
    </w:p>
    <w:p w14:paraId="2C34BBEE" w14:textId="77777777" w:rsidR="007E0E90" w:rsidRPr="00065720" w:rsidRDefault="007E0E90" w:rsidP="007E0E90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 xml:space="preserve">Dim </w:t>
      </w:r>
      <w:proofErr w:type="spellStart"/>
      <w:r w:rsidRPr="00065720">
        <w:rPr>
          <w:rStyle w:val="CodeInline"/>
          <w:lang w:val="en-US"/>
        </w:rPr>
        <w:t>wSheet</w:t>
      </w:r>
      <w:proofErr w:type="spellEnd"/>
      <w:r w:rsidRPr="00065720">
        <w:rPr>
          <w:rStyle w:val="CodeInline"/>
          <w:lang w:val="en-US"/>
        </w:rPr>
        <w:t xml:space="preserve"> As Worksheet</w:t>
      </w:r>
    </w:p>
    <w:p w14:paraId="2C34BBEF" w14:textId="77777777" w:rsidR="007E0E90" w:rsidRPr="00065720" w:rsidRDefault="007E0E90" w:rsidP="007E0E90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 xml:space="preserve">Dim </w:t>
      </w:r>
      <w:proofErr w:type="spellStart"/>
      <w:r w:rsidRPr="00065720">
        <w:rPr>
          <w:rStyle w:val="CodeInline"/>
          <w:lang w:val="en-US"/>
        </w:rPr>
        <w:t>vFound</w:t>
      </w:r>
      <w:proofErr w:type="spellEnd"/>
    </w:p>
    <w:p w14:paraId="2C34BBF0" w14:textId="77777777" w:rsidR="007E0E90" w:rsidRPr="00065720" w:rsidRDefault="007E0E90" w:rsidP="007E0E90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>On Error Resume Next</w:t>
      </w:r>
    </w:p>
    <w:p w14:paraId="2C34BBF1" w14:textId="77777777" w:rsidR="007E0E90" w:rsidRPr="00065720" w:rsidRDefault="007E0E90" w:rsidP="007E0E90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ab/>
        <w:t xml:space="preserve">For Each </w:t>
      </w:r>
      <w:proofErr w:type="spellStart"/>
      <w:r w:rsidRPr="00065720">
        <w:rPr>
          <w:rStyle w:val="CodeInline"/>
          <w:lang w:val="en-US"/>
        </w:rPr>
        <w:t>wSheet</w:t>
      </w:r>
      <w:proofErr w:type="spellEnd"/>
      <w:r w:rsidRPr="00065720">
        <w:rPr>
          <w:rStyle w:val="CodeInline"/>
          <w:lang w:val="en-US"/>
        </w:rPr>
        <w:t xml:space="preserve"> In </w:t>
      </w:r>
      <w:proofErr w:type="spellStart"/>
      <w:r w:rsidRPr="00065720">
        <w:rPr>
          <w:rStyle w:val="CodeInline"/>
          <w:lang w:val="en-US"/>
        </w:rPr>
        <w:t>ActiveWorkbook.Worksheets</w:t>
      </w:r>
      <w:proofErr w:type="spellEnd"/>
    </w:p>
    <w:p w14:paraId="2C34BBF2" w14:textId="77777777" w:rsidR="007E0E90" w:rsidRPr="00065720" w:rsidRDefault="007E0E90" w:rsidP="007E0E90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ab/>
      </w:r>
      <w:r w:rsidRPr="00065720">
        <w:rPr>
          <w:rStyle w:val="CodeInline"/>
          <w:lang w:val="en-US"/>
        </w:rPr>
        <w:tab/>
        <w:t xml:space="preserve">With </w:t>
      </w:r>
      <w:proofErr w:type="spellStart"/>
      <w:r w:rsidRPr="00065720">
        <w:rPr>
          <w:rStyle w:val="CodeInline"/>
          <w:lang w:val="en-US"/>
        </w:rPr>
        <w:t>wSheet</w:t>
      </w:r>
      <w:proofErr w:type="spellEnd"/>
    </w:p>
    <w:p w14:paraId="2C34BBF3" w14:textId="77777777" w:rsidR="007E0E90" w:rsidRPr="00065720" w:rsidRDefault="007E0E90" w:rsidP="007E0E90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ab/>
      </w:r>
      <w:r w:rsidRPr="00065720">
        <w:rPr>
          <w:rStyle w:val="CodeInline"/>
          <w:lang w:val="en-US"/>
        </w:rPr>
        <w:tab/>
        <w:t xml:space="preserve">Set </w:t>
      </w:r>
      <w:proofErr w:type="spellStart"/>
      <w:r w:rsidRPr="00065720">
        <w:rPr>
          <w:rStyle w:val="CodeInline"/>
          <w:lang w:val="en-US"/>
        </w:rPr>
        <w:t>Tble_Array</w:t>
      </w:r>
      <w:proofErr w:type="spellEnd"/>
      <w:r w:rsidRPr="00065720">
        <w:rPr>
          <w:rStyle w:val="CodeInline"/>
          <w:lang w:val="en-US"/>
        </w:rPr>
        <w:t xml:space="preserve"> = .Range(</w:t>
      </w:r>
      <w:proofErr w:type="spellStart"/>
      <w:r w:rsidRPr="00065720">
        <w:rPr>
          <w:rStyle w:val="CodeInline"/>
          <w:lang w:val="en-US"/>
        </w:rPr>
        <w:t>Tble_Array.Address</w:t>
      </w:r>
      <w:proofErr w:type="spellEnd"/>
      <w:r w:rsidRPr="00065720">
        <w:rPr>
          <w:rStyle w:val="CodeInline"/>
          <w:lang w:val="en-US"/>
        </w:rPr>
        <w:t>)</w:t>
      </w:r>
    </w:p>
    <w:p w14:paraId="2C34BBF4" w14:textId="77777777" w:rsidR="007E0E90" w:rsidRPr="00065720" w:rsidRDefault="007E0E90" w:rsidP="007E0E90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ab/>
      </w:r>
      <w:r w:rsidRPr="00065720">
        <w:rPr>
          <w:rStyle w:val="CodeInline"/>
          <w:lang w:val="en-US"/>
        </w:rPr>
        <w:tab/>
      </w:r>
      <w:r w:rsidRPr="00065720">
        <w:rPr>
          <w:rStyle w:val="CodeInline"/>
          <w:lang w:val="en-US"/>
        </w:rPr>
        <w:tab/>
      </w:r>
      <w:proofErr w:type="spellStart"/>
      <w:r w:rsidRPr="00065720">
        <w:rPr>
          <w:rStyle w:val="CodeInline"/>
          <w:lang w:val="en-US"/>
        </w:rPr>
        <w:t>vFound</w:t>
      </w:r>
      <w:proofErr w:type="spellEnd"/>
      <w:r w:rsidRPr="00065720">
        <w:rPr>
          <w:rStyle w:val="CodeInline"/>
          <w:lang w:val="en-US"/>
        </w:rPr>
        <w:t xml:space="preserve"> = </w:t>
      </w:r>
      <w:proofErr w:type="spellStart"/>
      <w:r w:rsidRPr="00065720">
        <w:rPr>
          <w:rStyle w:val="CodeInline"/>
          <w:lang w:val="en-US"/>
        </w:rPr>
        <w:t>WorksheetFunction.VLookup</w:t>
      </w:r>
      <w:proofErr w:type="spellEnd"/>
      <w:r w:rsidRPr="00065720">
        <w:rPr>
          <w:rStyle w:val="CodeInline"/>
          <w:lang w:val="en-US"/>
        </w:rPr>
        <w:t xml:space="preserve"> _</w:t>
      </w:r>
    </w:p>
    <w:p w14:paraId="2C34BBF5" w14:textId="77777777" w:rsidR="007E0E90" w:rsidRPr="00065720" w:rsidRDefault="007E0E90" w:rsidP="007E0E90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ab/>
      </w:r>
      <w:r w:rsidRPr="00065720">
        <w:rPr>
          <w:rStyle w:val="CodeInline"/>
          <w:lang w:val="en-US"/>
        </w:rPr>
        <w:tab/>
      </w:r>
      <w:r w:rsidRPr="00065720">
        <w:rPr>
          <w:rStyle w:val="CodeInline"/>
          <w:lang w:val="en-US"/>
        </w:rPr>
        <w:tab/>
        <w:t>(</w:t>
      </w:r>
      <w:proofErr w:type="spellStart"/>
      <w:r w:rsidRPr="00065720">
        <w:rPr>
          <w:rStyle w:val="CodeInline"/>
          <w:lang w:val="en-US"/>
        </w:rPr>
        <w:t>Look_Value</w:t>
      </w:r>
      <w:proofErr w:type="spellEnd"/>
      <w:r w:rsidRPr="00065720">
        <w:rPr>
          <w:rStyle w:val="CodeInline"/>
          <w:lang w:val="en-US"/>
        </w:rPr>
        <w:t xml:space="preserve">, </w:t>
      </w:r>
      <w:proofErr w:type="spellStart"/>
      <w:r w:rsidRPr="00065720">
        <w:rPr>
          <w:rStyle w:val="CodeInline"/>
          <w:lang w:val="en-US"/>
        </w:rPr>
        <w:t>Tble_Array</w:t>
      </w:r>
      <w:proofErr w:type="spellEnd"/>
      <w:r w:rsidRPr="00065720">
        <w:rPr>
          <w:rStyle w:val="CodeInline"/>
          <w:lang w:val="en-US"/>
        </w:rPr>
        <w:t>, _</w:t>
      </w:r>
    </w:p>
    <w:p w14:paraId="2C34BBF6" w14:textId="77777777" w:rsidR="007E0E90" w:rsidRPr="00065720" w:rsidRDefault="007E0E90" w:rsidP="007E0E90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ab/>
      </w:r>
      <w:r w:rsidRPr="00065720">
        <w:rPr>
          <w:rStyle w:val="CodeInline"/>
          <w:lang w:val="en-US"/>
        </w:rPr>
        <w:tab/>
      </w:r>
      <w:r w:rsidRPr="00065720">
        <w:rPr>
          <w:rStyle w:val="CodeInline"/>
          <w:lang w:val="en-US"/>
        </w:rPr>
        <w:tab/>
      </w:r>
      <w:proofErr w:type="spellStart"/>
      <w:r w:rsidRPr="00065720">
        <w:rPr>
          <w:rStyle w:val="CodeInline"/>
          <w:lang w:val="en-US"/>
        </w:rPr>
        <w:t>Col_num</w:t>
      </w:r>
      <w:proofErr w:type="spellEnd"/>
      <w:r w:rsidRPr="00065720">
        <w:rPr>
          <w:rStyle w:val="CodeInline"/>
          <w:lang w:val="en-US"/>
        </w:rPr>
        <w:t xml:space="preserve">, </w:t>
      </w:r>
      <w:proofErr w:type="spellStart"/>
      <w:r w:rsidRPr="00065720">
        <w:rPr>
          <w:rStyle w:val="CodeInline"/>
          <w:lang w:val="en-US"/>
        </w:rPr>
        <w:t>Range_look</w:t>
      </w:r>
      <w:proofErr w:type="spellEnd"/>
      <w:r w:rsidRPr="00065720">
        <w:rPr>
          <w:rStyle w:val="CodeInline"/>
          <w:lang w:val="en-US"/>
        </w:rPr>
        <w:t>)</w:t>
      </w:r>
    </w:p>
    <w:p w14:paraId="2C34BBF7" w14:textId="77777777" w:rsidR="007E0E90" w:rsidRPr="00065720" w:rsidRDefault="007E0E90" w:rsidP="007E0E90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ab/>
      </w:r>
      <w:r w:rsidRPr="00065720">
        <w:rPr>
          <w:rStyle w:val="CodeInline"/>
          <w:lang w:val="en-US"/>
        </w:rPr>
        <w:tab/>
        <w:t>End With</w:t>
      </w:r>
    </w:p>
    <w:p w14:paraId="2C34BBF8" w14:textId="77777777" w:rsidR="007E0E90" w:rsidRPr="00065720" w:rsidRDefault="007E0E90" w:rsidP="007E0E90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ab/>
      </w:r>
      <w:r w:rsidRPr="00065720">
        <w:rPr>
          <w:rStyle w:val="CodeInline"/>
          <w:lang w:val="en-US"/>
        </w:rPr>
        <w:tab/>
        <w:t xml:space="preserve">If Not </w:t>
      </w:r>
      <w:proofErr w:type="spellStart"/>
      <w:r w:rsidRPr="00065720">
        <w:rPr>
          <w:rStyle w:val="CodeInline"/>
          <w:lang w:val="en-US"/>
        </w:rPr>
        <w:t>IsEmpty</w:t>
      </w:r>
      <w:proofErr w:type="spellEnd"/>
      <w:r w:rsidRPr="00065720">
        <w:rPr>
          <w:rStyle w:val="CodeInline"/>
          <w:lang w:val="en-US"/>
        </w:rPr>
        <w:t>(</w:t>
      </w:r>
      <w:proofErr w:type="spellStart"/>
      <w:r w:rsidRPr="00065720">
        <w:rPr>
          <w:rStyle w:val="CodeInline"/>
          <w:lang w:val="en-US"/>
        </w:rPr>
        <w:t>vFound</w:t>
      </w:r>
      <w:proofErr w:type="spellEnd"/>
      <w:r w:rsidRPr="00065720">
        <w:rPr>
          <w:rStyle w:val="CodeInline"/>
          <w:lang w:val="en-US"/>
        </w:rPr>
        <w:t>) Then Exit For</w:t>
      </w:r>
    </w:p>
    <w:p w14:paraId="2C34BBF9" w14:textId="77777777" w:rsidR="007E0E90" w:rsidRPr="00065720" w:rsidRDefault="007E0E90" w:rsidP="007E0E90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ab/>
        <w:t xml:space="preserve">Next </w:t>
      </w:r>
      <w:proofErr w:type="spellStart"/>
      <w:r w:rsidRPr="00065720">
        <w:rPr>
          <w:rStyle w:val="CodeInline"/>
          <w:lang w:val="en-US"/>
        </w:rPr>
        <w:t>wSheet</w:t>
      </w:r>
      <w:proofErr w:type="spellEnd"/>
    </w:p>
    <w:p w14:paraId="2C34BBFA" w14:textId="77777777" w:rsidR="007E0E90" w:rsidRPr="00065720" w:rsidRDefault="007E0E90" w:rsidP="007E0E90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ab/>
        <w:t xml:space="preserve">Set </w:t>
      </w:r>
      <w:proofErr w:type="spellStart"/>
      <w:r w:rsidRPr="00065720">
        <w:rPr>
          <w:rStyle w:val="CodeInline"/>
          <w:lang w:val="en-US"/>
        </w:rPr>
        <w:t>Tble_Array</w:t>
      </w:r>
      <w:proofErr w:type="spellEnd"/>
      <w:r w:rsidRPr="00065720">
        <w:rPr>
          <w:rStyle w:val="CodeInline"/>
          <w:lang w:val="en-US"/>
        </w:rPr>
        <w:t xml:space="preserve"> = Nothing</w:t>
      </w:r>
    </w:p>
    <w:p w14:paraId="2C34BBFB" w14:textId="77777777" w:rsidR="007E0E90" w:rsidRPr="00065720" w:rsidRDefault="007E0E90" w:rsidP="007E0E90">
      <w:pPr>
        <w:pStyle w:val="BodyTextCont"/>
        <w:rPr>
          <w:rStyle w:val="CodeInline"/>
          <w:lang w:val="en-US"/>
        </w:rPr>
      </w:pPr>
      <w:r w:rsidRPr="00065720">
        <w:rPr>
          <w:rStyle w:val="CodeInline"/>
          <w:lang w:val="en-US"/>
        </w:rPr>
        <w:tab/>
      </w:r>
      <w:proofErr w:type="spellStart"/>
      <w:r w:rsidRPr="00065720">
        <w:rPr>
          <w:rStyle w:val="CodeInline"/>
          <w:lang w:val="en-US"/>
        </w:rPr>
        <w:t>VLOOKAllSheets</w:t>
      </w:r>
      <w:proofErr w:type="spellEnd"/>
      <w:r w:rsidRPr="00065720">
        <w:rPr>
          <w:rStyle w:val="CodeInline"/>
          <w:lang w:val="en-US"/>
        </w:rPr>
        <w:t xml:space="preserve"> = </w:t>
      </w:r>
      <w:proofErr w:type="spellStart"/>
      <w:r w:rsidRPr="00065720">
        <w:rPr>
          <w:rStyle w:val="CodeInline"/>
          <w:lang w:val="en-US"/>
        </w:rPr>
        <w:t>vFound</w:t>
      </w:r>
      <w:proofErr w:type="spellEnd"/>
    </w:p>
    <w:p w14:paraId="2C34BBFC" w14:textId="77777777" w:rsidR="007E0E90" w:rsidRPr="00065720" w:rsidRDefault="007E0E90" w:rsidP="007E0E90">
      <w:pPr>
        <w:pStyle w:val="BodyTextCont"/>
        <w:rPr>
          <w:rStyle w:val="CodeInline"/>
          <w:lang w:val="en-US"/>
        </w:rPr>
      </w:pPr>
    </w:p>
    <w:p w14:paraId="2C34BBFD" w14:textId="77777777" w:rsidR="007E0E90" w:rsidRPr="00065720" w:rsidRDefault="007E0E90" w:rsidP="007E0E90">
      <w:pPr>
        <w:pStyle w:val="BodyTextCont"/>
        <w:rPr>
          <w:rStyle w:val="Emphasis"/>
          <w:lang w:val="en-US"/>
        </w:rPr>
      </w:pPr>
      <w:r w:rsidRPr="00065720">
        <w:rPr>
          <w:rStyle w:val="CodeInline"/>
          <w:lang w:val="en-US"/>
        </w:rPr>
        <w:t>End Function</w:t>
      </w:r>
    </w:p>
    <w:p w14:paraId="2C34BBFE" w14:textId="77777777" w:rsidR="00413825" w:rsidRPr="00065720" w:rsidRDefault="00413825" w:rsidP="007E0E90">
      <w:pPr>
        <w:pStyle w:val="BodyTextCont"/>
        <w:rPr>
          <w:rStyle w:val="Emphasis"/>
          <w:lang w:val="en-US"/>
        </w:rPr>
      </w:pPr>
    </w:p>
    <w:p w14:paraId="2C34BC03" w14:textId="77777777" w:rsidR="00826F1D" w:rsidRPr="00065720" w:rsidRDefault="00826F1D" w:rsidP="000D27CE">
      <w:pPr>
        <w:pStyle w:val="BodyTextCont"/>
        <w:rPr>
          <w:rStyle w:val="Emphasis"/>
          <w:lang w:val="en-US"/>
        </w:rPr>
      </w:pPr>
    </w:p>
    <w:sectPr w:rsidR="00826F1D" w:rsidRPr="00065720" w:rsidSect="009112C3">
      <w:headerReference w:type="even" r:id="rId12"/>
      <w:headerReference w:type="default" r:id="rId13"/>
      <w:pgSz w:w="8640" w:h="12960" w:code="64"/>
      <w:pgMar w:top="1174" w:right="720" w:bottom="1170" w:left="720" w:header="547" w:footer="547" w:gutter="360"/>
      <w:cols w:space="720"/>
      <w:titlePg/>
      <w:rtlGutter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14DBD4" w14:textId="77777777" w:rsidR="00AF0B69" w:rsidRDefault="00AF0B69">
      <w:r>
        <w:separator/>
      </w:r>
    </w:p>
  </w:endnote>
  <w:endnote w:type="continuationSeparator" w:id="0">
    <w:p w14:paraId="10B5CC79" w14:textId="77777777" w:rsidR="00AF0B69" w:rsidRDefault="00AF0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heSansMonoConBlack">
    <w:panose1 w:val="00000000000000000000"/>
    <w:charset w:val="00"/>
    <w:family w:val="swiss"/>
    <w:notTrueType/>
    <w:pitch w:val="variable"/>
    <w:sig w:usb0="00000083" w:usb1="00000000" w:usb2="00000000" w:usb3="00000000" w:csb0="00000009" w:csb1="00000000"/>
  </w:font>
  <w:font w:name="Utopia">
    <w:altName w:val="Hippy Stamp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heSansMonoConNormal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HelveticaNeue MediumEx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Neue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BoldCond">
    <w:altName w:val="Times New Roman"/>
    <w:charset w:val="00"/>
    <w:family w:val="auto"/>
    <w:pitch w:val="variable"/>
    <w:sig w:usb0="00000001" w:usb1="40000048" w:usb2="00000000" w:usb3="00000000" w:csb0="00000111" w:csb1="00000000"/>
  </w:font>
  <w:font w:name="Helvetica 65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Neue MediumCon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Utopia Blac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ZapfDingbats">
    <w:panose1 w:val="00000000000000000000"/>
    <w:charset w:val="02"/>
    <w:family w:val="decorative"/>
    <w:notTrueType/>
    <w:pitch w:val="variable"/>
    <w:sig w:usb0="00000003" w:usb1="1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863C80" w14:textId="77777777" w:rsidR="00AF0B69" w:rsidRDefault="00AF0B69">
      <w:r>
        <w:separator/>
      </w:r>
    </w:p>
  </w:footnote>
  <w:footnote w:type="continuationSeparator" w:id="0">
    <w:p w14:paraId="4D2FCAA4" w14:textId="77777777" w:rsidR="00AF0B69" w:rsidRDefault="00AF0B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34BC4B" w14:textId="61DA0ECC" w:rsidR="00222541" w:rsidRPr="00397D37" w:rsidRDefault="00AF0B69" w:rsidP="00043BF1">
    <w:pPr>
      <w:pStyle w:val="Header"/>
      <w:spacing w:line="210" w:lineRule="exact"/>
      <w:ind w:right="360"/>
      <w:rPr>
        <w:b w:val="0"/>
        <w:bCs/>
        <w:i/>
        <w:iCs/>
      </w:rPr>
    </w:pPr>
    <w:r>
      <w:rPr>
        <w:noProof/>
        <w:lang w:val="en-US" w:eastAsia="en-US"/>
      </w:rPr>
      <w:pict w14:anchorId="2C34BC4D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0" type="#_x0000_t202" style="position:absolute;margin-left:-35.45pt;margin-top:-.75pt;width:31.1pt;height:13.15pt;z-index:2516572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" filled="f" fillcolor="black" strokeweight=".5pt">
          <v:textbox inset="0,0,3.6pt,0">
            <w:txbxContent>
              <w:p w14:paraId="2C34BC4F" w14:textId="77777777" w:rsidR="00222541" w:rsidRPr="002D7296" w:rsidRDefault="00F943FB" w:rsidP="00652EE3">
                <w:pPr>
                  <w:pStyle w:val="Header"/>
                  <w:spacing w:line="240" w:lineRule="auto"/>
                  <w:jc w:val="right"/>
                  <w:rPr>
                    <w:rFonts w:ascii="HelveticaNeue Condensed" w:hAnsi="HelveticaNeue Condensed"/>
                    <w:szCs w:val="16"/>
                  </w:rPr>
                </w:pPr>
                <w:r w:rsidRPr="002D7296">
                  <w:rPr>
                    <w:rStyle w:val="PageNumber"/>
                    <w:szCs w:val="16"/>
                  </w:rPr>
                  <w:fldChar w:fldCharType="begin"/>
                </w:r>
                <w:r w:rsidR="00222541" w:rsidRPr="002D7296">
                  <w:rPr>
                    <w:rStyle w:val="PageNumber"/>
                    <w:szCs w:val="16"/>
                  </w:rPr>
                  <w:instrText xml:space="preserve">PAGE  </w:instrText>
                </w:r>
                <w:r w:rsidRPr="002D7296">
                  <w:rPr>
                    <w:rStyle w:val="PageNumber"/>
                    <w:szCs w:val="16"/>
                  </w:rPr>
                  <w:fldChar w:fldCharType="separate"/>
                </w:r>
                <w:r w:rsidR="00614D9C">
                  <w:rPr>
                    <w:rStyle w:val="PageNumber"/>
                    <w:noProof/>
                    <w:szCs w:val="16"/>
                  </w:rPr>
                  <w:t>6</w:t>
                </w:r>
                <w:r w:rsidRPr="002D7296">
                  <w:rPr>
                    <w:rStyle w:val="PageNumber"/>
                    <w:szCs w:val="16"/>
                  </w:rPr>
                  <w:fldChar w:fldCharType="end"/>
                </w:r>
              </w:p>
            </w:txbxContent>
          </v:textbox>
          <w10:wrap type="square"/>
        </v:shape>
      </w:pict>
    </w:r>
    <w:r w:rsidR="003D6B12">
      <w:t>Appendix C</w:t>
    </w:r>
    <w:r w:rsidR="00222541">
      <w:t xml:space="preserve"> |  </w:t>
    </w:r>
    <w:r w:rsidR="003D6B12">
      <w:rPr>
        <w:rStyle w:val="Emphasis"/>
      </w:rPr>
      <w:t>Ready</w:t>
    </w:r>
    <w:r w:rsidR="00C9374E">
      <w:rPr>
        <w:rStyle w:val="Emphasis"/>
      </w:rPr>
      <w:t>-</w:t>
    </w:r>
    <w:r w:rsidR="003D6B12">
      <w:rPr>
        <w:rStyle w:val="Emphasis"/>
      </w:rPr>
      <w:t>Made Functions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34BC4C" w14:textId="77777777" w:rsidR="00222541" w:rsidRPr="00043BF1" w:rsidRDefault="00AF0B69" w:rsidP="00013B37">
    <w:pPr>
      <w:pStyle w:val="Header"/>
      <w:tabs>
        <w:tab w:val="clear" w:pos="4320"/>
      </w:tabs>
      <w:spacing w:line="210" w:lineRule="exact"/>
      <w:jc w:val="right"/>
      <w:rPr>
        <w:b w:val="0"/>
        <w:bCs/>
        <w:i/>
        <w:iCs/>
      </w:rPr>
    </w:pPr>
    <w:r>
      <w:rPr>
        <w:noProof/>
        <w:lang w:val="en-US" w:eastAsia="en-US"/>
      </w:rPr>
      <w:pict w14:anchorId="2C34BC4E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left:0;text-align:left;margin-left:346.4pt;margin-top:-1.1pt;width:31.5pt;height:13.1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" filled="f" fillcolor="black" strokeweight=".5pt">
          <v:textbox inset="3.6pt,0,0,0">
            <w:txbxContent>
              <w:p w14:paraId="2C34BC50" w14:textId="77777777" w:rsidR="00222541" w:rsidRPr="002D7296" w:rsidRDefault="00F943FB" w:rsidP="00013B37">
                <w:pPr>
                  <w:pStyle w:val="Header"/>
                  <w:spacing w:line="240" w:lineRule="auto"/>
                  <w:rPr>
                    <w:rFonts w:ascii="HelveticaNeue Condensed" w:hAnsi="HelveticaNeue Condensed"/>
                    <w:szCs w:val="16"/>
                  </w:rPr>
                </w:pPr>
                <w:r w:rsidRPr="002D7296">
                  <w:rPr>
                    <w:rStyle w:val="PageNumber"/>
                    <w:szCs w:val="16"/>
                  </w:rPr>
                  <w:fldChar w:fldCharType="begin"/>
                </w:r>
                <w:r w:rsidR="00222541" w:rsidRPr="002D7296">
                  <w:rPr>
                    <w:rStyle w:val="PageNumber"/>
                    <w:szCs w:val="16"/>
                  </w:rPr>
                  <w:instrText xml:space="preserve">PAGE  </w:instrText>
                </w:r>
                <w:r w:rsidRPr="002D7296">
                  <w:rPr>
                    <w:rStyle w:val="PageNumber"/>
                    <w:szCs w:val="16"/>
                  </w:rPr>
                  <w:fldChar w:fldCharType="separate"/>
                </w:r>
                <w:r w:rsidR="00614D9C">
                  <w:rPr>
                    <w:rStyle w:val="PageNumber"/>
                    <w:noProof/>
                    <w:szCs w:val="16"/>
                  </w:rPr>
                  <w:t>5</w:t>
                </w:r>
                <w:r w:rsidRPr="002D7296">
                  <w:rPr>
                    <w:rStyle w:val="PageNumber"/>
                    <w:szCs w:val="16"/>
                  </w:rPr>
                  <w:fldChar w:fldCharType="end"/>
                </w:r>
              </w:p>
            </w:txbxContent>
          </v:textbox>
          <w10:wrap type="square"/>
        </v:shape>
      </w:pict>
    </w:r>
    <w:r w:rsidR="003D6B12">
      <w:t>The Handbook of Financial Modeling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D50F5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D52E02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4678E4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8ED62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EAC665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4DA81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A6CCB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7EC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0600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357A04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290E84"/>
    <w:multiLevelType w:val="hybridMultilevel"/>
    <w:tmpl w:val="718A4ADC"/>
    <w:lvl w:ilvl="0" w:tplc="92E61FCE">
      <w:start w:val="1"/>
      <w:numFmt w:val="bullet"/>
      <w:pStyle w:val="ExerciseBullet"/>
      <w:lvlText w:val=""/>
      <w:lvlJc w:val="left"/>
      <w:pPr>
        <w:tabs>
          <w:tab w:val="num" w:pos="1512"/>
        </w:tabs>
        <w:ind w:left="1584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A48306B"/>
    <w:multiLevelType w:val="hybridMultilevel"/>
    <w:tmpl w:val="5F104232"/>
    <w:lvl w:ilvl="0" w:tplc="1CA403B2">
      <w:start w:val="1"/>
      <w:numFmt w:val="lowerLetter"/>
      <w:pStyle w:val="NumSubList"/>
      <w:lvlText w:val="%1."/>
      <w:lvlJc w:val="left"/>
      <w:pPr>
        <w:ind w:left="1728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88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04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  <w:rPr>
        <w:rFonts w:cs="Times New Roman"/>
      </w:rPr>
    </w:lvl>
  </w:abstractNum>
  <w:abstractNum w:abstractNumId="12">
    <w:nsid w:val="13073A52"/>
    <w:multiLevelType w:val="hybridMultilevel"/>
    <w:tmpl w:val="26026828"/>
    <w:lvl w:ilvl="0" w:tplc="25B04E24">
      <w:start w:val="1"/>
      <w:numFmt w:val="bullet"/>
      <w:pStyle w:val="BulletSubList"/>
      <w:lvlText w:val=""/>
      <w:lvlJc w:val="left"/>
      <w:pPr>
        <w:tabs>
          <w:tab w:val="num" w:pos="1512"/>
        </w:tabs>
        <w:ind w:left="1584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547006D"/>
    <w:multiLevelType w:val="hybridMultilevel"/>
    <w:tmpl w:val="CE1ED6B6"/>
    <w:lvl w:ilvl="0" w:tplc="73423BBA">
      <w:start w:val="1"/>
      <w:numFmt w:val="decimal"/>
      <w:pStyle w:val="SideBarNum"/>
      <w:lvlText w:val="%1."/>
      <w:lvlJc w:val="left"/>
      <w:pPr>
        <w:tabs>
          <w:tab w:val="num" w:pos="1224"/>
        </w:tabs>
        <w:ind w:left="122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1DCD6E59"/>
    <w:multiLevelType w:val="hybridMultilevel"/>
    <w:tmpl w:val="FF40EB8A"/>
    <w:lvl w:ilvl="0" w:tplc="A814892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23147492"/>
    <w:multiLevelType w:val="hybridMultilevel"/>
    <w:tmpl w:val="86DC0576"/>
    <w:lvl w:ilvl="0" w:tplc="F3EC4AA6">
      <w:start w:val="1"/>
      <w:numFmt w:val="bullet"/>
      <w:pStyle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D6C51A8"/>
    <w:multiLevelType w:val="hybridMultilevel"/>
    <w:tmpl w:val="A8B82A56"/>
    <w:lvl w:ilvl="0" w:tplc="294476A0">
      <w:start w:val="1"/>
      <w:numFmt w:val="decimal"/>
      <w:pStyle w:val="NumList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17">
    <w:nsid w:val="449F5956"/>
    <w:multiLevelType w:val="hybridMultilevel"/>
    <w:tmpl w:val="00F87AA4"/>
    <w:lvl w:ilvl="0" w:tplc="F94443AC">
      <w:start w:val="1"/>
      <w:numFmt w:val="decimal"/>
      <w:pStyle w:val="ExerciseNum"/>
      <w:lvlText w:val="%1."/>
      <w:lvlJc w:val="left"/>
      <w:pPr>
        <w:tabs>
          <w:tab w:val="num" w:pos="1224"/>
        </w:tabs>
        <w:ind w:left="1224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4FDA317E"/>
    <w:multiLevelType w:val="hybridMultilevel"/>
    <w:tmpl w:val="01CAEE4E"/>
    <w:lvl w:ilvl="0" w:tplc="7B1C5656">
      <w:start w:val="1"/>
      <w:numFmt w:val="lowerLetter"/>
      <w:lvlText w:val="%1."/>
      <w:lvlJc w:val="left"/>
      <w:pPr>
        <w:tabs>
          <w:tab w:val="num" w:pos="936"/>
        </w:tabs>
        <w:ind w:left="93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19">
    <w:nsid w:val="53593E90"/>
    <w:multiLevelType w:val="hybridMultilevel"/>
    <w:tmpl w:val="3A261BF8"/>
    <w:lvl w:ilvl="0" w:tplc="7B1C5656">
      <w:start w:val="1"/>
      <w:numFmt w:val="lowerLetter"/>
      <w:lvlText w:val="%1."/>
      <w:lvlJc w:val="left"/>
      <w:pPr>
        <w:tabs>
          <w:tab w:val="num" w:pos="1224"/>
        </w:tabs>
        <w:ind w:left="1224" w:hanging="360"/>
      </w:pPr>
      <w:rPr>
        <w:rFonts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CC25960"/>
    <w:multiLevelType w:val="hybridMultilevel"/>
    <w:tmpl w:val="5F9C4C10"/>
    <w:lvl w:ilvl="0" w:tplc="7B1C5656">
      <w:start w:val="1"/>
      <w:numFmt w:val="decimal"/>
      <w:pStyle w:val="ExerciseNumList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691B76E1"/>
    <w:multiLevelType w:val="multilevel"/>
    <w:tmpl w:val="D704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FFF48EC"/>
    <w:multiLevelType w:val="hybridMultilevel"/>
    <w:tmpl w:val="D7D8307A"/>
    <w:lvl w:ilvl="0" w:tplc="7B1C5656">
      <w:start w:val="1"/>
      <w:numFmt w:val="lowerLetter"/>
      <w:lvlText w:val="%1."/>
      <w:lvlJc w:val="left"/>
      <w:pPr>
        <w:tabs>
          <w:tab w:val="num" w:pos="1224"/>
        </w:tabs>
        <w:ind w:left="1224" w:hanging="360"/>
      </w:pPr>
      <w:rPr>
        <w:rFonts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4861BBF"/>
    <w:multiLevelType w:val="hybridMultilevel"/>
    <w:tmpl w:val="3886EBBC"/>
    <w:lvl w:ilvl="0" w:tplc="7B1C5656">
      <w:start w:val="1"/>
      <w:numFmt w:val="bullet"/>
      <w:pStyle w:val="SideBarBullet"/>
      <w:lvlText w:val=""/>
      <w:lvlJc w:val="left"/>
      <w:pPr>
        <w:tabs>
          <w:tab w:val="num" w:pos="1512"/>
        </w:tabs>
        <w:ind w:left="1584" w:hanging="576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448"/>
        </w:tabs>
        <w:ind w:left="2448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168"/>
        </w:tabs>
        <w:ind w:left="316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888"/>
        </w:tabs>
        <w:ind w:left="388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08"/>
        </w:tabs>
        <w:ind w:left="4608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328"/>
        </w:tabs>
        <w:ind w:left="532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048"/>
        </w:tabs>
        <w:ind w:left="604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768"/>
        </w:tabs>
        <w:ind w:left="6768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488"/>
        </w:tabs>
        <w:ind w:left="7488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14"/>
  </w:num>
  <w:num w:numId="4">
    <w:abstractNumId w:val="18"/>
  </w:num>
  <w:num w:numId="5">
    <w:abstractNumId w:val="10"/>
  </w:num>
  <w:num w:numId="6">
    <w:abstractNumId w:val="23"/>
  </w:num>
  <w:num w:numId="7">
    <w:abstractNumId w:val="17"/>
  </w:num>
  <w:num w:numId="8">
    <w:abstractNumId w:val="15"/>
  </w:num>
  <w:num w:numId="9">
    <w:abstractNumId w:val="22"/>
  </w:num>
  <w:num w:numId="10">
    <w:abstractNumId w:val="17"/>
  </w:num>
  <w:num w:numId="11">
    <w:abstractNumId w:val="13"/>
  </w:num>
  <w:num w:numId="12">
    <w:abstractNumId w:val="12"/>
  </w:num>
  <w:num w:numId="13">
    <w:abstractNumId w:val="19"/>
    <w:lvlOverride w:ilvl="0">
      <w:startOverride w:val="1"/>
    </w:lvlOverride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18"/>
    <w:lvlOverride w:ilvl="0">
      <w:startOverride w:val="1"/>
    </w:lvlOverride>
  </w:num>
  <w:num w:numId="25">
    <w:abstractNumId w:val="18"/>
    <w:lvlOverride w:ilvl="0">
      <w:startOverride w:val="1"/>
    </w:lvlOverride>
  </w:num>
  <w:num w:numId="26">
    <w:abstractNumId w:val="18"/>
    <w:lvlOverride w:ilvl="0">
      <w:startOverride w:val="1"/>
    </w:lvlOverride>
  </w:num>
  <w:num w:numId="27">
    <w:abstractNumId w:val="18"/>
    <w:lvlOverride w:ilvl="0">
      <w:startOverride w:val="1"/>
    </w:lvlOverride>
  </w:num>
  <w:num w:numId="28">
    <w:abstractNumId w:val="18"/>
    <w:lvlOverride w:ilvl="0">
      <w:startOverride w:val="1"/>
    </w:lvlOverride>
  </w:num>
  <w:num w:numId="29">
    <w:abstractNumId w:val="16"/>
  </w:num>
  <w:num w:numId="30">
    <w:abstractNumId w:val="11"/>
  </w:num>
  <w:num w:numId="31">
    <w:abstractNumId w:val="11"/>
    <w:lvlOverride w:ilvl="0">
      <w:startOverride w:val="1"/>
    </w:lvlOverride>
  </w:num>
  <w:num w:numId="32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/>
  <w:attachedTemplate r:id="rId1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1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64BD"/>
    <w:rsid w:val="00002570"/>
    <w:rsid w:val="00002DA6"/>
    <w:rsid w:val="00002F42"/>
    <w:rsid w:val="0000698A"/>
    <w:rsid w:val="00006CFE"/>
    <w:rsid w:val="00011461"/>
    <w:rsid w:val="00013B37"/>
    <w:rsid w:val="00014BA7"/>
    <w:rsid w:val="00016FC4"/>
    <w:rsid w:val="00020149"/>
    <w:rsid w:val="00021570"/>
    <w:rsid w:val="000259EC"/>
    <w:rsid w:val="00031178"/>
    <w:rsid w:val="00031D66"/>
    <w:rsid w:val="00033AEB"/>
    <w:rsid w:val="00041B40"/>
    <w:rsid w:val="0004263F"/>
    <w:rsid w:val="00043BF1"/>
    <w:rsid w:val="0005741B"/>
    <w:rsid w:val="00064306"/>
    <w:rsid w:val="00064DAE"/>
    <w:rsid w:val="00065720"/>
    <w:rsid w:val="000776E3"/>
    <w:rsid w:val="000A0F0B"/>
    <w:rsid w:val="000A68B4"/>
    <w:rsid w:val="000A6D24"/>
    <w:rsid w:val="000A7707"/>
    <w:rsid w:val="000B02B6"/>
    <w:rsid w:val="000B202B"/>
    <w:rsid w:val="000B50EE"/>
    <w:rsid w:val="000C323F"/>
    <w:rsid w:val="000C3E09"/>
    <w:rsid w:val="000C5725"/>
    <w:rsid w:val="000C6796"/>
    <w:rsid w:val="000C717D"/>
    <w:rsid w:val="000D27CE"/>
    <w:rsid w:val="000D5E2C"/>
    <w:rsid w:val="000D620C"/>
    <w:rsid w:val="000D644F"/>
    <w:rsid w:val="000D6C66"/>
    <w:rsid w:val="000E1D25"/>
    <w:rsid w:val="000E3A99"/>
    <w:rsid w:val="000F0013"/>
    <w:rsid w:val="000F2A76"/>
    <w:rsid w:val="000F4099"/>
    <w:rsid w:val="001001B8"/>
    <w:rsid w:val="0010120F"/>
    <w:rsid w:val="00111A42"/>
    <w:rsid w:val="001208AB"/>
    <w:rsid w:val="0012387C"/>
    <w:rsid w:val="00125CC5"/>
    <w:rsid w:val="00131826"/>
    <w:rsid w:val="00135785"/>
    <w:rsid w:val="001504F6"/>
    <w:rsid w:val="001508DE"/>
    <w:rsid w:val="001548B3"/>
    <w:rsid w:val="001623DA"/>
    <w:rsid w:val="00162E6D"/>
    <w:rsid w:val="0017246D"/>
    <w:rsid w:val="00174FD7"/>
    <w:rsid w:val="0017785E"/>
    <w:rsid w:val="00177B3B"/>
    <w:rsid w:val="00180B3C"/>
    <w:rsid w:val="0018136B"/>
    <w:rsid w:val="00184D83"/>
    <w:rsid w:val="00186BEC"/>
    <w:rsid w:val="00192A8B"/>
    <w:rsid w:val="0019452D"/>
    <w:rsid w:val="001A05D6"/>
    <w:rsid w:val="001A2288"/>
    <w:rsid w:val="001A3539"/>
    <w:rsid w:val="001A4BF1"/>
    <w:rsid w:val="001A57A5"/>
    <w:rsid w:val="001A57FE"/>
    <w:rsid w:val="001A79EE"/>
    <w:rsid w:val="001B1D98"/>
    <w:rsid w:val="001B4BB4"/>
    <w:rsid w:val="001B5784"/>
    <w:rsid w:val="001B6585"/>
    <w:rsid w:val="001C5451"/>
    <w:rsid w:val="001C5554"/>
    <w:rsid w:val="001C64A5"/>
    <w:rsid w:val="001D4DF3"/>
    <w:rsid w:val="001D666D"/>
    <w:rsid w:val="001E636A"/>
    <w:rsid w:val="001F0E09"/>
    <w:rsid w:val="00203F38"/>
    <w:rsid w:val="0020588C"/>
    <w:rsid w:val="002060A8"/>
    <w:rsid w:val="002103D1"/>
    <w:rsid w:val="00211C19"/>
    <w:rsid w:val="00216443"/>
    <w:rsid w:val="00216981"/>
    <w:rsid w:val="002213E2"/>
    <w:rsid w:val="00222541"/>
    <w:rsid w:val="002263FD"/>
    <w:rsid w:val="00226966"/>
    <w:rsid w:val="00226D92"/>
    <w:rsid w:val="0023066E"/>
    <w:rsid w:val="00233176"/>
    <w:rsid w:val="00235823"/>
    <w:rsid w:val="0023597C"/>
    <w:rsid w:val="002409A2"/>
    <w:rsid w:val="002419E0"/>
    <w:rsid w:val="00245D21"/>
    <w:rsid w:val="00252E39"/>
    <w:rsid w:val="00253B76"/>
    <w:rsid w:val="002548D9"/>
    <w:rsid w:val="00256940"/>
    <w:rsid w:val="002612C6"/>
    <w:rsid w:val="002620F5"/>
    <w:rsid w:val="00263F56"/>
    <w:rsid w:val="00264A56"/>
    <w:rsid w:val="00264AC3"/>
    <w:rsid w:val="00270490"/>
    <w:rsid w:val="0027307D"/>
    <w:rsid w:val="00276249"/>
    <w:rsid w:val="00281D0C"/>
    <w:rsid w:val="00291480"/>
    <w:rsid w:val="0029219B"/>
    <w:rsid w:val="00292900"/>
    <w:rsid w:val="00292E15"/>
    <w:rsid w:val="00297C62"/>
    <w:rsid w:val="002A2369"/>
    <w:rsid w:val="002A2819"/>
    <w:rsid w:val="002A6468"/>
    <w:rsid w:val="002C55CF"/>
    <w:rsid w:val="002C6C01"/>
    <w:rsid w:val="002C70EB"/>
    <w:rsid w:val="002D1119"/>
    <w:rsid w:val="002D16BF"/>
    <w:rsid w:val="002D3AB2"/>
    <w:rsid w:val="002D5D7A"/>
    <w:rsid w:val="002D7296"/>
    <w:rsid w:val="002D72DE"/>
    <w:rsid w:val="002E0BA2"/>
    <w:rsid w:val="002E594D"/>
    <w:rsid w:val="002F27C4"/>
    <w:rsid w:val="002F2E81"/>
    <w:rsid w:val="002F5EC7"/>
    <w:rsid w:val="002F699D"/>
    <w:rsid w:val="002F69D4"/>
    <w:rsid w:val="0030021E"/>
    <w:rsid w:val="00303D50"/>
    <w:rsid w:val="003041BE"/>
    <w:rsid w:val="00310055"/>
    <w:rsid w:val="0031145D"/>
    <w:rsid w:val="0031171E"/>
    <w:rsid w:val="00315E06"/>
    <w:rsid w:val="003173DB"/>
    <w:rsid w:val="00320981"/>
    <w:rsid w:val="00322F77"/>
    <w:rsid w:val="003253D8"/>
    <w:rsid w:val="00330E16"/>
    <w:rsid w:val="0033208D"/>
    <w:rsid w:val="00333269"/>
    <w:rsid w:val="0033797F"/>
    <w:rsid w:val="00355609"/>
    <w:rsid w:val="00364665"/>
    <w:rsid w:val="003656A8"/>
    <w:rsid w:val="00376E76"/>
    <w:rsid w:val="003772CD"/>
    <w:rsid w:val="0038668A"/>
    <w:rsid w:val="00391A28"/>
    <w:rsid w:val="00395577"/>
    <w:rsid w:val="003964B6"/>
    <w:rsid w:val="0039662C"/>
    <w:rsid w:val="00397D37"/>
    <w:rsid w:val="00397DE1"/>
    <w:rsid w:val="003A4EE7"/>
    <w:rsid w:val="003A7043"/>
    <w:rsid w:val="003B0400"/>
    <w:rsid w:val="003B3B75"/>
    <w:rsid w:val="003B44EB"/>
    <w:rsid w:val="003C7500"/>
    <w:rsid w:val="003C784E"/>
    <w:rsid w:val="003D3182"/>
    <w:rsid w:val="003D5E4B"/>
    <w:rsid w:val="003D6B12"/>
    <w:rsid w:val="003E18C2"/>
    <w:rsid w:val="003E1B4A"/>
    <w:rsid w:val="003E4FE3"/>
    <w:rsid w:val="003E5C9D"/>
    <w:rsid w:val="003E635C"/>
    <w:rsid w:val="003F0D11"/>
    <w:rsid w:val="003F147C"/>
    <w:rsid w:val="003F5014"/>
    <w:rsid w:val="003F6F94"/>
    <w:rsid w:val="00404202"/>
    <w:rsid w:val="00406240"/>
    <w:rsid w:val="004101AA"/>
    <w:rsid w:val="0041256C"/>
    <w:rsid w:val="00413825"/>
    <w:rsid w:val="004211F2"/>
    <w:rsid w:val="00421AA5"/>
    <w:rsid w:val="00424B45"/>
    <w:rsid w:val="00424BF1"/>
    <w:rsid w:val="00427AE3"/>
    <w:rsid w:val="00434BEE"/>
    <w:rsid w:val="00436BCB"/>
    <w:rsid w:val="00443B77"/>
    <w:rsid w:val="004453D3"/>
    <w:rsid w:val="0044656B"/>
    <w:rsid w:val="00446E3D"/>
    <w:rsid w:val="004472EE"/>
    <w:rsid w:val="00453B8C"/>
    <w:rsid w:val="00453D73"/>
    <w:rsid w:val="00455930"/>
    <w:rsid w:val="00460161"/>
    <w:rsid w:val="004632CD"/>
    <w:rsid w:val="0047409C"/>
    <w:rsid w:val="004740F9"/>
    <w:rsid w:val="0047670A"/>
    <w:rsid w:val="0048129C"/>
    <w:rsid w:val="00485A74"/>
    <w:rsid w:val="004903D5"/>
    <w:rsid w:val="004940D0"/>
    <w:rsid w:val="00495352"/>
    <w:rsid w:val="004954BB"/>
    <w:rsid w:val="00497DD9"/>
    <w:rsid w:val="004A1ABA"/>
    <w:rsid w:val="004A3D15"/>
    <w:rsid w:val="004A5621"/>
    <w:rsid w:val="004A6112"/>
    <w:rsid w:val="004B19F3"/>
    <w:rsid w:val="004B1FEA"/>
    <w:rsid w:val="004B3431"/>
    <w:rsid w:val="004B4991"/>
    <w:rsid w:val="004B5BC6"/>
    <w:rsid w:val="004B64A1"/>
    <w:rsid w:val="004B710F"/>
    <w:rsid w:val="004C691C"/>
    <w:rsid w:val="004D4B7F"/>
    <w:rsid w:val="004D4E0A"/>
    <w:rsid w:val="004D63A6"/>
    <w:rsid w:val="004F14D7"/>
    <w:rsid w:val="004F3E98"/>
    <w:rsid w:val="004F43DB"/>
    <w:rsid w:val="00500E7E"/>
    <w:rsid w:val="00501098"/>
    <w:rsid w:val="005014AC"/>
    <w:rsid w:val="0050292F"/>
    <w:rsid w:val="0050354B"/>
    <w:rsid w:val="00504C1F"/>
    <w:rsid w:val="00511EEB"/>
    <w:rsid w:val="00511F9A"/>
    <w:rsid w:val="00516338"/>
    <w:rsid w:val="00517ED2"/>
    <w:rsid w:val="0053505B"/>
    <w:rsid w:val="00545923"/>
    <w:rsid w:val="00550937"/>
    <w:rsid w:val="00550EE8"/>
    <w:rsid w:val="00552476"/>
    <w:rsid w:val="00552F3F"/>
    <w:rsid w:val="00555135"/>
    <w:rsid w:val="00561E78"/>
    <w:rsid w:val="00563DA8"/>
    <w:rsid w:val="0056461D"/>
    <w:rsid w:val="00566F48"/>
    <w:rsid w:val="00566F68"/>
    <w:rsid w:val="00570213"/>
    <w:rsid w:val="00570574"/>
    <w:rsid w:val="0057079B"/>
    <w:rsid w:val="00575C9A"/>
    <w:rsid w:val="00576942"/>
    <w:rsid w:val="005815AA"/>
    <w:rsid w:val="005856B4"/>
    <w:rsid w:val="005A055B"/>
    <w:rsid w:val="005B300D"/>
    <w:rsid w:val="005C40BF"/>
    <w:rsid w:val="005D3D23"/>
    <w:rsid w:val="005D500D"/>
    <w:rsid w:val="005E07AB"/>
    <w:rsid w:val="005E4591"/>
    <w:rsid w:val="005F2464"/>
    <w:rsid w:val="005F2744"/>
    <w:rsid w:val="005F30F9"/>
    <w:rsid w:val="005F3E64"/>
    <w:rsid w:val="005F5464"/>
    <w:rsid w:val="00600037"/>
    <w:rsid w:val="00600864"/>
    <w:rsid w:val="00604DFC"/>
    <w:rsid w:val="00606411"/>
    <w:rsid w:val="00606A22"/>
    <w:rsid w:val="00606ED2"/>
    <w:rsid w:val="00611638"/>
    <w:rsid w:val="006139A9"/>
    <w:rsid w:val="00614D9C"/>
    <w:rsid w:val="00617E8D"/>
    <w:rsid w:val="00620030"/>
    <w:rsid w:val="00620892"/>
    <w:rsid w:val="00623ADD"/>
    <w:rsid w:val="00627503"/>
    <w:rsid w:val="00636410"/>
    <w:rsid w:val="00641DC9"/>
    <w:rsid w:val="006435CF"/>
    <w:rsid w:val="00652EE3"/>
    <w:rsid w:val="0065312C"/>
    <w:rsid w:val="00655908"/>
    <w:rsid w:val="0066017D"/>
    <w:rsid w:val="00666DC5"/>
    <w:rsid w:val="0068050F"/>
    <w:rsid w:val="0068471C"/>
    <w:rsid w:val="006906A9"/>
    <w:rsid w:val="006940AA"/>
    <w:rsid w:val="006968ED"/>
    <w:rsid w:val="006A2442"/>
    <w:rsid w:val="006A7FCB"/>
    <w:rsid w:val="006B0174"/>
    <w:rsid w:val="006B2177"/>
    <w:rsid w:val="006B5972"/>
    <w:rsid w:val="006C47B0"/>
    <w:rsid w:val="006C4BF3"/>
    <w:rsid w:val="006C6578"/>
    <w:rsid w:val="006C6F33"/>
    <w:rsid w:val="006C78CB"/>
    <w:rsid w:val="006C7C1F"/>
    <w:rsid w:val="006D360C"/>
    <w:rsid w:val="006D3B9A"/>
    <w:rsid w:val="006D3CAC"/>
    <w:rsid w:val="006D776F"/>
    <w:rsid w:val="006E0F50"/>
    <w:rsid w:val="006E1BE6"/>
    <w:rsid w:val="006E1EF9"/>
    <w:rsid w:val="006E5E97"/>
    <w:rsid w:val="006E6AC3"/>
    <w:rsid w:val="006F2C37"/>
    <w:rsid w:val="006F47DB"/>
    <w:rsid w:val="006F66A5"/>
    <w:rsid w:val="006F7A11"/>
    <w:rsid w:val="007008F2"/>
    <w:rsid w:val="007020D2"/>
    <w:rsid w:val="00704FED"/>
    <w:rsid w:val="0070717D"/>
    <w:rsid w:val="00711209"/>
    <w:rsid w:val="007174A9"/>
    <w:rsid w:val="00720F06"/>
    <w:rsid w:val="007334E5"/>
    <w:rsid w:val="00735C5F"/>
    <w:rsid w:val="00737623"/>
    <w:rsid w:val="007422CC"/>
    <w:rsid w:val="00747247"/>
    <w:rsid w:val="00750B64"/>
    <w:rsid w:val="00756941"/>
    <w:rsid w:val="00756DF5"/>
    <w:rsid w:val="00757BF7"/>
    <w:rsid w:val="00761097"/>
    <w:rsid w:val="007619A2"/>
    <w:rsid w:val="00762C22"/>
    <w:rsid w:val="007710CE"/>
    <w:rsid w:val="00771182"/>
    <w:rsid w:val="007756A7"/>
    <w:rsid w:val="007770C1"/>
    <w:rsid w:val="00782496"/>
    <w:rsid w:val="00784799"/>
    <w:rsid w:val="0078534C"/>
    <w:rsid w:val="007872AA"/>
    <w:rsid w:val="00787C30"/>
    <w:rsid w:val="00795E95"/>
    <w:rsid w:val="00795F92"/>
    <w:rsid w:val="007964ED"/>
    <w:rsid w:val="00796812"/>
    <w:rsid w:val="007A05A5"/>
    <w:rsid w:val="007A0F7B"/>
    <w:rsid w:val="007A1D5F"/>
    <w:rsid w:val="007A74E6"/>
    <w:rsid w:val="007A76B2"/>
    <w:rsid w:val="007B1B33"/>
    <w:rsid w:val="007B6661"/>
    <w:rsid w:val="007C0564"/>
    <w:rsid w:val="007D0D6D"/>
    <w:rsid w:val="007D252A"/>
    <w:rsid w:val="007D3D7C"/>
    <w:rsid w:val="007D3FCC"/>
    <w:rsid w:val="007E0E90"/>
    <w:rsid w:val="007E22B0"/>
    <w:rsid w:val="007E2359"/>
    <w:rsid w:val="007E6F0D"/>
    <w:rsid w:val="007F02B3"/>
    <w:rsid w:val="007F0CA0"/>
    <w:rsid w:val="00803173"/>
    <w:rsid w:val="0081310B"/>
    <w:rsid w:val="00813266"/>
    <w:rsid w:val="0081408F"/>
    <w:rsid w:val="00815981"/>
    <w:rsid w:val="00816FD5"/>
    <w:rsid w:val="008203A5"/>
    <w:rsid w:val="00820F26"/>
    <w:rsid w:val="00824A1A"/>
    <w:rsid w:val="00825B28"/>
    <w:rsid w:val="00826F1D"/>
    <w:rsid w:val="0083785D"/>
    <w:rsid w:val="008443BF"/>
    <w:rsid w:val="00846DC2"/>
    <w:rsid w:val="00847228"/>
    <w:rsid w:val="008518C6"/>
    <w:rsid w:val="00851DE0"/>
    <w:rsid w:val="00870670"/>
    <w:rsid w:val="00870CCA"/>
    <w:rsid w:val="00872ADC"/>
    <w:rsid w:val="00872CB8"/>
    <w:rsid w:val="00873E1A"/>
    <w:rsid w:val="008751CC"/>
    <w:rsid w:val="00881394"/>
    <w:rsid w:val="00890487"/>
    <w:rsid w:val="00894821"/>
    <w:rsid w:val="008A1EB9"/>
    <w:rsid w:val="008A1EC2"/>
    <w:rsid w:val="008A22B4"/>
    <w:rsid w:val="008A5609"/>
    <w:rsid w:val="008A7258"/>
    <w:rsid w:val="008B656C"/>
    <w:rsid w:val="008C1563"/>
    <w:rsid w:val="008C3800"/>
    <w:rsid w:val="008D451E"/>
    <w:rsid w:val="008D5C58"/>
    <w:rsid w:val="008D7B8C"/>
    <w:rsid w:val="008E467B"/>
    <w:rsid w:val="008E7F9D"/>
    <w:rsid w:val="008F00D2"/>
    <w:rsid w:val="008F182A"/>
    <w:rsid w:val="008F1A20"/>
    <w:rsid w:val="008F2550"/>
    <w:rsid w:val="008F4F88"/>
    <w:rsid w:val="008F4FFC"/>
    <w:rsid w:val="008F7510"/>
    <w:rsid w:val="00905BD3"/>
    <w:rsid w:val="009112C3"/>
    <w:rsid w:val="00911718"/>
    <w:rsid w:val="00914420"/>
    <w:rsid w:val="00920874"/>
    <w:rsid w:val="00922D57"/>
    <w:rsid w:val="00923EF4"/>
    <w:rsid w:val="00930EE0"/>
    <w:rsid w:val="0093218D"/>
    <w:rsid w:val="009344EA"/>
    <w:rsid w:val="00935FDF"/>
    <w:rsid w:val="00944399"/>
    <w:rsid w:val="00951D87"/>
    <w:rsid w:val="00954F2C"/>
    <w:rsid w:val="009619C3"/>
    <w:rsid w:val="00962468"/>
    <w:rsid w:val="009646A8"/>
    <w:rsid w:val="009670D3"/>
    <w:rsid w:val="00973AB1"/>
    <w:rsid w:val="0097431C"/>
    <w:rsid w:val="00984691"/>
    <w:rsid w:val="00985C7D"/>
    <w:rsid w:val="00986E76"/>
    <w:rsid w:val="009935D7"/>
    <w:rsid w:val="00993D8E"/>
    <w:rsid w:val="009940F2"/>
    <w:rsid w:val="009A1784"/>
    <w:rsid w:val="009A3656"/>
    <w:rsid w:val="009A4879"/>
    <w:rsid w:val="009B00AB"/>
    <w:rsid w:val="009B094C"/>
    <w:rsid w:val="009B2239"/>
    <w:rsid w:val="009B4DE1"/>
    <w:rsid w:val="009C54E7"/>
    <w:rsid w:val="009C5680"/>
    <w:rsid w:val="009C749C"/>
    <w:rsid w:val="00A02C16"/>
    <w:rsid w:val="00A053AA"/>
    <w:rsid w:val="00A05A33"/>
    <w:rsid w:val="00A05E14"/>
    <w:rsid w:val="00A06DF9"/>
    <w:rsid w:val="00A10593"/>
    <w:rsid w:val="00A10ADC"/>
    <w:rsid w:val="00A114B5"/>
    <w:rsid w:val="00A153AA"/>
    <w:rsid w:val="00A157E3"/>
    <w:rsid w:val="00A2141D"/>
    <w:rsid w:val="00A247C3"/>
    <w:rsid w:val="00A25560"/>
    <w:rsid w:val="00A261DE"/>
    <w:rsid w:val="00A26FA8"/>
    <w:rsid w:val="00A362D8"/>
    <w:rsid w:val="00A43023"/>
    <w:rsid w:val="00A46242"/>
    <w:rsid w:val="00A5023D"/>
    <w:rsid w:val="00A511AB"/>
    <w:rsid w:val="00A5164C"/>
    <w:rsid w:val="00A51FD5"/>
    <w:rsid w:val="00A544F2"/>
    <w:rsid w:val="00A642AC"/>
    <w:rsid w:val="00A66631"/>
    <w:rsid w:val="00A6708A"/>
    <w:rsid w:val="00A7151D"/>
    <w:rsid w:val="00A725EC"/>
    <w:rsid w:val="00A778B4"/>
    <w:rsid w:val="00A82F6A"/>
    <w:rsid w:val="00A84890"/>
    <w:rsid w:val="00A91B9C"/>
    <w:rsid w:val="00A928FE"/>
    <w:rsid w:val="00A94DC4"/>
    <w:rsid w:val="00AA5FB8"/>
    <w:rsid w:val="00AB2D62"/>
    <w:rsid w:val="00AB2E5E"/>
    <w:rsid w:val="00AB4B7D"/>
    <w:rsid w:val="00AC1727"/>
    <w:rsid w:val="00AC2116"/>
    <w:rsid w:val="00AD3769"/>
    <w:rsid w:val="00AD517C"/>
    <w:rsid w:val="00AD7C87"/>
    <w:rsid w:val="00AE0FB5"/>
    <w:rsid w:val="00AE1A87"/>
    <w:rsid w:val="00AE4CCE"/>
    <w:rsid w:val="00AF04F7"/>
    <w:rsid w:val="00AF0B69"/>
    <w:rsid w:val="00AF6950"/>
    <w:rsid w:val="00AF7FA2"/>
    <w:rsid w:val="00B01E6E"/>
    <w:rsid w:val="00B032B1"/>
    <w:rsid w:val="00B12269"/>
    <w:rsid w:val="00B16D8D"/>
    <w:rsid w:val="00B17FE6"/>
    <w:rsid w:val="00B20D55"/>
    <w:rsid w:val="00B2523B"/>
    <w:rsid w:val="00B3039C"/>
    <w:rsid w:val="00B33183"/>
    <w:rsid w:val="00B3623E"/>
    <w:rsid w:val="00B578BA"/>
    <w:rsid w:val="00B61616"/>
    <w:rsid w:val="00B619DB"/>
    <w:rsid w:val="00B63FFE"/>
    <w:rsid w:val="00B657FB"/>
    <w:rsid w:val="00B66E32"/>
    <w:rsid w:val="00B678F8"/>
    <w:rsid w:val="00B7053D"/>
    <w:rsid w:val="00B7394B"/>
    <w:rsid w:val="00B77A87"/>
    <w:rsid w:val="00B81173"/>
    <w:rsid w:val="00B811C7"/>
    <w:rsid w:val="00B8143F"/>
    <w:rsid w:val="00B87AD8"/>
    <w:rsid w:val="00B90572"/>
    <w:rsid w:val="00B925C9"/>
    <w:rsid w:val="00B94B59"/>
    <w:rsid w:val="00BA0C6F"/>
    <w:rsid w:val="00BB3359"/>
    <w:rsid w:val="00BB64BD"/>
    <w:rsid w:val="00BB69D9"/>
    <w:rsid w:val="00BB6CBE"/>
    <w:rsid w:val="00BC4360"/>
    <w:rsid w:val="00BC5060"/>
    <w:rsid w:val="00BC62BE"/>
    <w:rsid w:val="00BC6DE3"/>
    <w:rsid w:val="00BD0AAD"/>
    <w:rsid w:val="00BD179B"/>
    <w:rsid w:val="00BD21B6"/>
    <w:rsid w:val="00BD26D6"/>
    <w:rsid w:val="00BD5585"/>
    <w:rsid w:val="00BE38DD"/>
    <w:rsid w:val="00BF1E23"/>
    <w:rsid w:val="00BF32F9"/>
    <w:rsid w:val="00BF7879"/>
    <w:rsid w:val="00BF78CC"/>
    <w:rsid w:val="00C0181D"/>
    <w:rsid w:val="00C04309"/>
    <w:rsid w:val="00C05D17"/>
    <w:rsid w:val="00C16F23"/>
    <w:rsid w:val="00C2235D"/>
    <w:rsid w:val="00C251D4"/>
    <w:rsid w:val="00C258E7"/>
    <w:rsid w:val="00C40140"/>
    <w:rsid w:val="00C40754"/>
    <w:rsid w:val="00C42BE8"/>
    <w:rsid w:val="00C441C9"/>
    <w:rsid w:val="00C466DF"/>
    <w:rsid w:val="00C51140"/>
    <w:rsid w:val="00C5159F"/>
    <w:rsid w:val="00C63D1F"/>
    <w:rsid w:val="00C71F4F"/>
    <w:rsid w:val="00C911EE"/>
    <w:rsid w:val="00C9374E"/>
    <w:rsid w:val="00C951D2"/>
    <w:rsid w:val="00C95453"/>
    <w:rsid w:val="00C95940"/>
    <w:rsid w:val="00C96D09"/>
    <w:rsid w:val="00CA3DCC"/>
    <w:rsid w:val="00CA4AFB"/>
    <w:rsid w:val="00CA5C8E"/>
    <w:rsid w:val="00CA60FB"/>
    <w:rsid w:val="00CB0A19"/>
    <w:rsid w:val="00CB0D65"/>
    <w:rsid w:val="00CB47A6"/>
    <w:rsid w:val="00CB5F5D"/>
    <w:rsid w:val="00CD005D"/>
    <w:rsid w:val="00CD2FF9"/>
    <w:rsid w:val="00CD37A1"/>
    <w:rsid w:val="00CD608D"/>
    <w:rsid w:val="00CD7CD9"/>
    <w:rsid w:val="00CE7637"/>
    <w:rsid w:val="00CF0DAF"/>
    <w:rsid w:val="00CF2379"/>
    <w:rsid w:val="00CF2453"/>
    <w:rsid w:val="00D00895"/>
    <w:rsid w:val="00D02B30"/>
    <w:rsid w:val="00D045FB"/>
    <w:rsid w:val="00D11F66"/>
    <w:rsid w:val="00D1669C"/>
    <w:rsid w:val="00D169A8"/>
    <w:rsid w:val="00D3376C"/>
    <w:rsid w:val="00D37F25"/>
    <w:rsid w:val="00D41B51"/>
    <w:rsid w:val="00D53086"/>
    <w:rsid w:val="00D531AD"/>
    <w:rsid w:val="00D5702E"/>
    <w:rsid w:val="00D57E64"/>
    <w:rsid w:val="00D65B63"/>
    <w:rsid w:val="00D66635"/>
    <w:rsid w:val="00D670D4"/>
    <w:rsid w:val="00D70BED"/>
    <w:rsid w:val="00D74D68"/>
    <w:rsid w:val="00D80366"/>
    <w:rsid w:val="00D83D1F"/>
    <w:rsid w:val="00D86CD8"/>
    <w:rsid w:val="00D90FE9"/>
    <w:rsid w:val="00D95221"/>
    <w:rsid w:val="00DA3968"/>
    <w:rsid w:val="00DA4031"/>
    <w:rsid w:val="00DA5B3A"/>
    <w:rsid w:val="00DA7900"/>
    <w:rsid w:val="00DB0ED9"/>
    <w:rsid w:val="00DB1CC1"/>
    <w:rsid w:val="00DB2AAE"/>
    <w:rsid w:val="00DB5AD2"/>
    <w:rsid w:val="00DB7C89"/>
    <w:rsid w:val="00DC1C55"/>
    <w:rsid w:val="00DC27A3"/>
    <w:rsid w:val="00DC46A0"/>
    <w:rsid w:val="00DC4BA7"/>
    <w:rsid w:val="00DC6BD0"/>
    <w:rsid w:val="00DD38CD"/>
    <w:rsid w:val="00DD5715"/>
    <w:rsid w:val="00DE1C99"/>
    <w:rsid w:val="00DE46DC"/>
    <w:rsid w:val="00DE503F"/>
    <w:rsid w:val="00DF05C5"/>
    <w:rsid w:val="00DF3AB3"/>
    <w:rsid w:val="00DF5C9F"/>
    <w:rsid w:val="00E046FE"/>
    <w:rsid w:val="00E06240"/>
    <w:rsid w:val="00E112F1"/>
    <w:rsid w:val="00E138E4"/>
    <w:rsid w:val="00E13B4F"/>
    <w:rsid w:val="00E30201"/>
    <w:rsid w:val="00E31EDC"/>
    <w:rsid w:val="00E3592E"/>
    <w:rsid w:val="00E4172B"/>
    <w:rsid w:val="00E42E1E"/>
    <w:rsid w:val="00E434B9"/>
    <w:rsid w:val="00E434D9"/>
    <w:rsid w:val="00E54184"/>
    <w:rsid w:val="00E71315"/>
    <w:rsid w:val="00E73214"/>
    <w:rsid w:val="00E7633E"/>
    <w:rsid w:val="00E77615"/>
    <w:rsid w:val="00E77AA6"/>
    <w:rsid w:val="00E8444B"/>
    <w:rsid w:val="00EA6608"/>
    <w:rsid w:val="00EA773B"/>
    <w:rsid w:val="00EB249A"/>
    <w:rsid w:val="00EC158F"/>
    <w:rsid w:val="00EC2A38"/>
    <w:rsid w:val="00EC6CF5"/>
    <w:rsid w:val="00EE2A9F"/>
    <w:rsid w:val="00EE7B41"/>
    <w:rsid w:val="00EF4AFA"/>
    <w:rsid w:val="00F128F9"/>
    <w:rsid w:val="00F158BE"/>
    <w:rsid w:val="00F26624"/>
    <w:rsid w:val="00F33689"/>
    <w:rsid w:val="00F37AFE"/>
    <w:rsid w:val="00F40DC3"/>
    <w:rsid w:val="00F5058F"/>
    <w:rsid w:val="00F51A25"/>
    <w:rsid w:val="00F53236"/>
    <w:rsid w:val="00F53945"/>
    <w:rsid w:val="00F70DCC"/>
    <w:rsid w:val="00F8046C"/>
    <w:rsid w:val="00F8146E"/>
    <w:rsid w:val="00F86FAF"/>
    <w:rsid w:val="00F87674"/>
    <w:rsid w:val="00F92FA9"/>
    <w:rsid w:val="00F9344C"/>
    <w:rsid w:val="00F943FB"/>
    <w:rsid w:val="00FA010E"/>
    <w:rsid w:val="00FA0A8E"/>
    <w:rsid w:val="00FA5FAA"/>
    <w:rsid w:val="00FB0322"/>
    <w:rsid w:val="00FB2CC8"/>
    <w:rsid w:val="00FB3145"/>
    <w:rsid w:val="00FB3450"/>
    <w:rsid w:val="00FC0141"/>
    <w:rsid w:val="00FC09FC"/>
    <w:rsid w:val="00FC1473"/>
    <w:rsid w:val="00FC69EC"/>
    <w:rsid w:val="00FD024C"/>
    <w:rsid w:val="00FD343E"/>
    <w:rsid w:val="00FE1F24"/>
    <w:rsid w:val="00FE311C"/>
    <w:rsid w:val="00FF03E1"/>
    <w:rsid w:val="00FF1C4D"/>
    <w:rsid w:val="00FF41E1"/>
    <w:rsid w:val="00FF49F3"/>
    <w:rsid w:val="00FF5BE0"/>
    <w:rsid w:val="00FF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2C34BB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0" w:qFormat="1"/>
    <w:lsdException w:name="heading 8" w:uiPriority="0" w:qFormat="1"/>
    <w:lsdException w:name="heading 9" w:semiHidden="0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/>
    <w:lsdException w:name="toc 2" w:semiHidden="0" w:uiPriority="0"/>
    <w:lsdException w:name="toc 3" w:locked="1" w:uiPriority="39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locked="1"/>
    <w:lsdException w:name="footnote text" w:semiHidden="0" w:uiPriority="0"/>
    <w:lsdException w:name="annotation text" w:locked="1"/>
    <w:lsdException w:name="header" w:semiHidden="0" w:uiPriority="0"/>
    <w:lsdException w:name="footer" w:semiHidden="0" w:uiPriority="0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semiHidden="0" w:uiPriority="0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/>
    <w:lsdException w:name="Body Text" w:semiHidden="0" w:uiPriority="0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semiHidden="0" w:uiPriority="0"/>
    <w:lsdException w:name="HTML Bottom of Form" w:semiHidden="0" w:uiPriority="0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uiPriority="0"/>
    <w:lsdException w:name="annotation subject" w:locked="1"/>
    <w:lsdException w:name="No List" w:semiHidden="0" w:uiPriority="0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4B6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Heading1">
    <w:name w:val="heading 1"/>
    <w:basedOn w:val="Normal"/>
    <w:next w:val="BodyTextCont"/>
    <w:link w:val="Heading1Char"/>
    <w:uiPriority w:val="99"/>
    <w:qFormat/>
    <w:rsid w:val="003964B6"/>
    <w:pPr>
      <w:keepNext/>
      <w:spacing w:before="360" w:after="120" w:line="240" w:lineRule="auto"/>
      <w:contextualSpacing/>
      <w:outlineLvl w:val="0"/>
    </w:pPr>
    <w:rPr>
      <w:rFonts w:ascii="Gill Sans MT" w:hAnsi="Gill Sans MT"/>
      <w:b/>
      <w:sz w:val="36"/>
      <w:szCs w:val="36"/>
      <w:lang w:val="en-GB" w:eastAsia="en-GB"/>
    </w:rPr>
  </w:style>
  <w:style w:type="paragraph" w:styleId="Heading2">
    <w:name w:val="heading 2"/>
    <w:basedOn w:val="Normal"/>
    <w:next w:val="BodyTextCont"/>
    <w:link w:val="Heading2Char"/>
    <w:uiPriority w:val="99"/>
    <w:qFormat/>
    <w:rsid w:val="003964B6"/>
    <w:pPr>
      <w:keepNext/>
      <w:spacing w:before="360" w:after="120" w:line="240" w:lineRule="auto"/>
      <w:contextualSpacing/>
      <w:outlineLvl w:val="1"/>
    </w:pPr>
    <w:rPr>
      <w:rFonts w:ascii="Gill Sans MT" w:hAnsi="Gill Sans MT"/>
      <w:b/>
      <w:sz w:val="32"/>
      <w:szCs w:val="28"/>
      <w:lang w:val="en-GB" w:eastAsia="en-GB"/>
    </w:rPr>
  </w:style>
  <w:style w:type="paragraph" w:styleId="Heading3">
    <w:name w:val="heading 3"/>
    <w:basedOn w:val="Normal"/>
    <w:next w:val="BodyTextCont"/>
    <w:link w:val="Heading3Char"/>
    <w:autoRedefine/>
    <w:uiPriority w:val="99"/>
    <w:qFormat/>
    <w:rsid w:val="003964B6"/>
    <w:pPr>
      <w:keepNext/>
      <w:tabs>
        <w:tab w:val="left" w:pos="1170"/>
      </w:tabs>
      <w:spacing w:before="360" w:after="120" w:line="240" w:lineRule="auto"/>
      <w:contextualSpacing/>
      <w:outlineLvl w:val="2"/>
    </w:pPr>
    <w:rPr>
      <w:rFonts w:ascii="Gill Sans MT" w:hAnsi="Gill Sans MT"/>
      <w:b/>
      <w:sz w:val="28"/>
      <w:szCs w:val="28"/>
      <w:lang w:val="en-GB" w:eastAsia="en-GB"/>
    </w:rPr>
  </w:style>
  <w:style w:type="paragraph" w:styleId="Heading4">
    <w:name w:val="heading 4"/>
    <w:basedOn w:val="Normal"/>
    <w:next w:val="BodyTextCont"/>
    <w:link w:val="Heading4Char"/>
    <w:uiPriority w:val="99"/>
    <w:qFormat/>
    <w:rsid w:val="003964B6"/>
    <w:pPr>
      <w:keepNext/>
      <w:spacing w:before="480"/>
      <w:contextualSpacing/>
      <w:outlineLvl w:val="3"/>
    </w:pPr>
    <w:rPr>
      <w:rFonts w:ascii="Gill Sans MT" w:hAnsi="Gill Sans MT"/>
      <w:b/>
      <w:spacing w:val="-6"/>
      <w:szCs w:val="24"/>
      <w:lang w:val="en-GB" w:eastAsia="en-GB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964B6"/>
    <w:pPr>
      <w:spacing w:before="480" w:after="350"/>
      <w:outlineLvl w:val="4"/>
    </w:pPr>
    <w:rPr>
      <w:rFonts w:ascii="Arial Narrow" w:hAnsi="Arial Narrow"/>
      <w:lang w:val="en-GB" w:eastAsia="en-GB"/>
    </w:rPr>
  </w:style>
  <w:style w:type="paragraph" w:styleId="Heading6">
    <w:name w:val="heading 6"/>
    <w:basedOn w:val="Normal"/>
    <w:next w:val="Normal"/>
    <w:link w:val="Heading6Char"/>
    <w:uiPriority w:val="99"/>
    <w:qFormat/>
    <w:locked/>
    <w:rsid w:val="00424B45"/>
    <w:pPr>
      <w:spacing w:before="240" w:after="60"/>
      <w:outlineLvl w:val="5"/>
    </w:pPr>
    <w:rPr>
      <w:rFonts w:eastAsia="PMingLiU"/>
      <w:b/>
      <w:bCs/>
    </w:rPr>
  </w:style>
  <w:style w:type="paragraph" w:styleId="Heading9">
    <w:name w:val="heading 9"/>
    <w:basedOn w:val="Normal"/>
    <w:next w:val="Normal"/>
    <w:link w:val="Heading9Char"/>
    <w:uiPriority w:val="99"/>
    <w:qFormat/>
    <w:locked/>
    <w:rsid w:val="009619C3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B12269"/>
    <w:rPr>
      <w:rFonts w:ascii="Gill Sans MT" w:eastAsia="Times New Roman" w:hAnsi="Gill Sans MT"/>
      <w:b/>
      <w:sz w:val="36"/>
    </w:rPr>
  </w:style>
  <w:style w:type="character" w:customStyle="1" w:styleId="Heading2Char">
    <w:name w:val="Heading 2 Char"/>
    <w:link w:val="Heading2"/>
    <w:uiPriority w:val="99"/>
    <w:locked/>
    <w:rsid w:val="00B12269"/>
    <w:rPr>
      <w:rFonts w:ascii="Gill Sans MT" w:eastAsia="Times New Roman" w:hAnsi="Gill Sans MT"/>
      <w:b/>
      <w:sz w:val="28"/>
    </w:rPr>
  </w:style>
  <w:style w:type="character" w:customStyle="1" w:styleId="Heading3Char">
    <w:name w:val="Heading 3 Char"/>
    <w:link w:val="Heading3"/>
    <w:uiPriority w:val="99"/>
    <w:locked/>
    <w:rsid w:val="00652EE3"/>
    <w:rPr>
      <w:rFonts w:ascii="Gill Sans MT" w:eastAsia="Times New Roman" w:hAnsi="Gill Sans MT"/>
      <w:b/>
      <w:sz w:val="28"/>
    </w:rPr>
  </w:style>
  <w:style w:type="character" w:customStyle="1" w:styleId="Heading4Char">
    <w:name w:val="Heading 4 Char"/>
    <w:link w:val="Heading4"/>
    <w:uiPriority w:val="99"/>
    <w:locked/>
    <w:rsid w:val="00CD7CD9"/>
    <w:rPr>
      <w:rFonts w:ascii="Gill Sans MT" w:eastAsia="Times New Roman" w:hAnsi="Gill Sans MT"/>
      <w:b/>
      <w:spacing w:val="-6"/>
      <w:sz w:val="24"/>
    </w:rPr>
  </w:style>
  <w:style w:type="character" w:customStyle="1" w:styleId="Heading5Char">
    <w:name w:val="Heading 5 Char"/>
    <w:link w:val="Heading5"/>
    <w:uiPriority w:val="99"/>
    <w:locked/>
    <w:rsid w:val="00CD7CD9"/>
    <w:rPr>
      <w:rFonts w:ascii="Arial Narrow" w:eastAsia="Times New Roman" w:hAnsi="Arial Narrow"/>
      <w:sz w:val="22"/>
    </w:rPr>
  </w:style>
  <w:style w:type="character" w:customStyle="1" w:styleId="Heading6Char">
    <w:name w:val="Heading 6 Char"/>
    <w:link w:val="Heading6"/>
    <w:uiPriority w:val="99"/>
    <w:locked/>
    <w:rsid w:val="00424B45"/>
    <w:rPr>
      <w:rFonts w:ascii="Calibri" w:eastAsia="PMingLiU" w:hAnsi="Calibri" w:cs="Times New Roman"/>
      <w:b/>
      <w:bCs/>
      <w:sz w:val="22"/>
      <w:szCs w:val="22"/>
    </w:rPr>
  </w:style>
  <w:style w:type="character" w:customStyle="1" w:styleId="Heading9Char">
    <w:name w:val="Heading 9 Char"/>
    <w:link w:val="Heading9"/>
    <w:uiPriority w:val="99"/>
    <w:semiHidden/>
    <w:locked/>
    <w:rsid w:val="009619C3"/>
    <w:rPr>
      <w:rFonts w:ascii="Cambria" w:hAnsi="Cambria" w:cs="Times New Roman"/>
      <w:i/>
      <w:iCs/>
      <w:color w:val="404040"/>
    </w:rPr>
  </w:style>
  <w:style w:type="paragraph" w:styleId="BodyText">
    <w:name w:val="Body Text"/>
    <w:aliases w:val="Start"/>
    <w:basedOn w:val="Normal"/>
    <w:link w:val="BodyTextChar"/>
    <w:uiPriority w:val="99"/>
    <w:locked/>
    <w:rsid w:val="00CE7637"/>
    <w:pPr>
      <w:suppressAutoHyphens/>
      <w:spacing w:before="360" w:after="120" w:line="240" w:lineRule="auto"/>
      <w:jc w:val="both"/>
    </w:pPr>
    <w:rPr>
      <w:rFonts w:ascii="Gill Sans MT" w:hAnsi="Gill Sans MT"/>
      <w:i/>
      <w:szCs w:val="20"/>
      <w:lang w:val="en-GB" w:eastAsia="en-GB"/>
    </w:rPr>
  </w:style>
  <w:style w:type="character" w:customStyle="1" w:styleId="BodyTextChar">
    <w:name w:val="Body Text Char"/>
    <w:aliases w:val="Start Char"/>
    <w:link w:val="BodyText"/>
    <w:uiPriority w:val="99"/>
    <w:locked/>
    <w:rsid w:val="00CE7637"/>
    <w:rPr>
      <w:rFonts w:ascii="Gill Sans MT" w:hAnsi="Gill Sans MT"/>
      <w:i/>
      <w:sz w:val="22"/>
    </w:rPr>
  </w:style>
  <w:style w:type="paragraph" w:styleId="TOC1">
    <w:name w:val="toc 1"/>
    <w:basedOn w:val="Normal"/>
    <w:next w:val="Normal"/>
    <w:autoRedefine/>
    <w:uiPriority w:val="99"/>
    <w:locked/>
    <w:rsid w:val="007422CC"/>
    <w:pPr>
      <w:tabs>
        <w:tab w:val="right" w:leader="dot" w:pos="6470"/>
      </w:tabs>
    </w:pPr>
    <w:rPr>
      <w:b/>
      <w:noProof/>
    </w:rPr>
  </w:style>
  <w:style w:type="paragraph" w:customStyle="1" w:styleId="Bullet">
    <w:name w:val="Bullet"/>
    <w:basedOn w:val="Normal"/>
    <w:uiPriority w:val="99"/>
    <w:rsid w:val="003964B6"/>
    <w:pPr>
      <w:keepLines/>
      <w:numPr>
        <w:numId w:val="8"/>
      </w:numPr>
      <w:spacing w:before="120"/>
      <w:ind w:right="864"/>
    </w:pPr>
    <w:rPr>
      <w:rFonts w:ascii="Gill Sans MT" w:hAnsi="Gill Sans MT"/>
    </w:rPr>
  </w:style>
  <w:style w:type="paragraph" w:customStyle="1" w:styleId="NoteTipCaution">
    <w:name w:val="Note/Tip/Caution"/>
    <w:basedOn w:val="Normal"/>
    <w:next w:val="Normal"/>
    <w:link w:val="NoteTipCautionChar"/>
    <w:uiPriority w:val="99"/>
    <w:rsid w:val="003964B6"/>
    <w:pPr>
      <w:pBdr>
        <w:top w:val="single" w:sz="4" w:space="10" w:color="auto"/>
        <w:bottom w:val="single" w:sz="4" w:space="10" w:color="auto"/>
      </w:pBdr>
      <w:spacing w:before="360" w:after="360" w:line="280" w:lineRule="exact"/>
    </w:pPr>
    <w:rPr>
      <w:rFonts w:ascii="Helvetica-Narrow" w:hAnsi="Helvetica-Narrow"/>
      <w:sz w:val="20"/>
      <w:szCs w:val="24"/>
      <w:lang w:val="en-GB" w:eastAsia="en-GB"/>
    </w:rPr>
  </w:style>
  <w:style w:type="character" w:customStyle="1" w:styleId="NoteTipCautionChar">
    <w:name w:val="Note/Tip/Caution Char"/>
    <w:link w:val="NoteTipCaution"/>
    <w:uiPriority w:val="99"/>
    <w:locked/>
    <w:rsid w:val="00292E15"/>
    <w:rPr>
      <w:rFonts w:ascii="Helvetica-Narrow" w:eastAsia="Times New Roman" w:hAnsi="Helvetica-Narrow"/>
      <w:sz w:val="24"/>
    </w:rPr>
  </w:style>
  <w:style w:type="character" w:customStyle="1" w:styleId="CodeBold">
    <w:name w:val="Code Bold"/>
    <w:uiPriority w:val="99"/>
    <w:rsid w:val="003964B6"/>
    <w:rPr>
      <w:rFonts w:ascii="TheSansMonoConBlack" w:hAnsi="TheSansMonoConBlack"/>
      <w:sz w:val="18"/>
    </w:rPr>
  </w:style>
  <w:style w:type="paragraph" w:customStyle="1" w:styleId="ChapterWord">
    <w:name w:val="Chapter Word"/>
    <w:next w:val="ChapterTitle"/>
    <w:uiPriority w:val="99"/>
    <w:locked/>
    <w:rsid w:val="00424B45"/>
    <w:pPr>
      <w:keepNext/>
      <w:spacing w:before="240"/>
      <w:jc w:val="right"/>
    </w:pPr>
    <w:rPr>
      <w:rFonts w:ascii="Gill Sans MT" w:hAnsi="Gill Sans MT"/>
      <w:b/>
      <w:caps/>
      <w:sz w:val="24"/>
      <w:szCs w:val="28"/>
      <w:lang w:val="en-US" w:eastAsia="en-US"/>
    </w:rPr>
  </w:style>
  <w:style w:type="paragraph" w:customStyle="1" w:styleId="ChapterTitle">
    <w:name w:val="Chapter Title"/>
    <w:basedOn w:val="Normal"/>
    <w:next w:val="Normal"/>
    <w:uiPriority w:val="99"/>
    <w:rsid w:val="003964B6"/>
    <w:pPr>
      <w:spacing w:before="960" w:line="240" w:lineRule="auto"/>
      <w:contextualSpacing/>
    </w:pPr>
    <w:rPr>
      <w:rFonts w:ascii="Utopia" w:hAnsi="Utopia"/>
      <w:sz w:val="96"/>
    </w:rPr>
  </w:style>
  <w:style w:type="paragraph" w:customStyle="1" w:styleId="FigureCaption">
    <w:name w:val="Figure Caption"/>
    <w:next w:val="Normal"/>
    <w:uiPriority w:val="99"/>
    <w:rsid w:val="009619C3"/>
    <w:pPr>
      <w:tabs>
        <w:tab w:val="left" w:pos="576"/>
      </w:tabs>
      <w:spacing w:before="240" w:after="240"/>
      <w:contextualSpacing/>
    </w:pPr>
    <w:rPr>
      <w:rFonts w:ascii="Gill Sans MT" w:hAnsi="Gill Sans MT"/>
      <w:noProof/>
      <w:sz w:val="18"/>
      <w:lang w:val="en-US" w:eastAsia="en-US"/>
    </w:rPr>
  </w:style>
  <w:style w:type="paragraph" w:customStyle="1" w:styleId="CodeCaption">
    <w:name w:val="Code Caption"/>
    <w:basedOn w:val="Normal"/>
    <w:next w:val="Code"/>
    <w:link w:val="CodeCaptionChar"/>
    <w:uiPriority w:val="99"/>
    <w:rsid w:val="003964B6"/>
    <w:pPr>
      <w:tabs>
        <w:tab w:val="left" w:pos="576"/>
      </w:tabs>
      <w:spacing w:before="240"/>
      <w:contextualSpacing/>
    </w:pPr>
    <w:rPr>
      <w:rFonts w:ascii="Gill Sans MT" w:hAnsi="Gill Sans MT"/>
      <w:i/>
      <w:noProof/>
      <w:sz w:val="18"/>
      <w:lang w:val="en-GB" w:eastAsia="en-GB"/>
    </w:rPr>
  </w:style>
  <w:style w:type="paragraph" w:customStyle="1" w:styleId="Code">
    <w:name w:val="Code"/>
    <w:link w:val="CodeChar"/>
    <w:uiPriority w:val="99"/>
    <w:rsid w:val="003964B6"/>
    <w:pPr>
      <w:spacing w:before="120" w:after="120"/>
      <w:contextualSpacing/>
    </w:pPr>
    <w:rPr>
      <w:rFonts w:ascii="TheSansMonoConNormal" w:hAnsi="TheSansMonoConNormal"/>
      <w:noProof/>
      <w:sz w:val="18"/>
      <w:szCs w:val="22"/>
    </w:rPr>
  </w:style>
  <w:style w:type="character" w:customStyle="1" w:styleId="CodeChar">
    <w:name w:val="Code Char"/>
    <w:link w:val="Code"/>
    <w:uiPriority w:val="99"/>
    <w:locked/>
    <w:rsid w:val="00CD7CD9"/>
    <w:rPr>
      <w:rFonts w:ascii="TheSansMonoConNormal" w:eastAsia="Times New Roman" w:hAnsi="TheSansMonoConNormal"/>
      <w:noProof/>
      <w:sz w:val="22"/>
    </w:rPr>
  </w:style>
  <w:style w:type="character" w:customStyle="1" w:styleId="CodeCaptionChar">
    <w:name w:val="Code Caption Char"/>
    <w:link w:val="CodeCaption"/>
    <w:uiPriority w:val="99"/>
    <w:locked/>
    <w:rsid w:val="00424B45"/>
    <w:rPr>
      <w:rFonts w:ascii="Gill Sans MT" w:eastAsia="Times New Roman" w:hAnsi="Gill Sans MT"/>
      <w:i/>
      <w:noProof/>
      <w:sz w:val="22"/>
    </w:rPr>
  </w:style>
  <w:style w:type="paragraph" w:customStyle="1" w:styleId="NumSubList">
    <w:name w:val="Num Sub List"/>
    <w:basedOn w:val="Normal"/>
    <w:uiPriority w:val="99"/>
    <w:rsid w:val="003964B6"/>
    <w:pPr>
      <w:numPr>
        <w:numId w:val="31"/>
      </w:numPr>
      <w:spacing w:after="0" w:line="240" w:lineRule="auto"/>
      <w:ind w:left="2016" w:right="432" w:hanging="720"/>
    </w:pPr>
  </w:style>
  <w:style w:type="paragraph" w:customStyle="1" w:styleId="BulletSubList">
    <w:name w:val="Bullet Sub List"/>
    <w:basedOn w:val="Bullet"/>
    <w:uiPriority w:val="99"/>
    <w:rsid w:val="003964B6"/>
    <w:pPr>
      <w:numPr>
        <w:numId w:val="12"/>
      </w:numPr>
      <w:tabs>
        <w:tab w:val="left" w:pos="792"/>
        <w:tab w:val="left" w:pos="1080"/>
      </w:tabs>
      <w:spacing w:before="360"/>
    </w:pPr>
  </w:style>
  <w:style w:type="paragraph" w:customStyle="1" w:styleId="NumList">
    <w:name w:val="Num List"/>
    <w:basedOn w:val="Normal"/>
    <w:uiPriority w:val="99"/>
    <w:rsid w:val="003964B6"/>
    <w:pPr>
      <w:keepLines/>
      <w:numPr>
        <w:numId w:val="29"/>
      </w:numPr>
      <w:spacing w:before="240" w:after="120" w:line="240" w:lineRule="auto"/>
      <w:ind w:left="1224" w:right="720"/>
      <w:contextualSpacing/>
    </w:pPr>
    <w:rPr>
      <w:rFonts w:ascii="Gill Sans MT" w:hAnsi="Gill Sans MT"/>
    </w:rPr>
  </w:style>
  <w:style w:type="paragraph" w:styleId="Bibliography">
    <w:name w:val="Bibliography"/>
    <w:basedOn w:val="Normal"/>
    <w:uiPriority w:val="99"/>
    <w:semiHidden/>
    <w:locked/>
    <w:rsid w:val="00655908"/>
    <w:pPr>
      <w:keepLines/>
      <w:tabs>
        <w:tab w:val="left" w:pos="216"/>
        <w:tab w:val="left" w:pos="576"/>
      </w:tabs>
      <w:spacing w:before="120" w:after="0" w:line="260" w:lineRule="exact"/>
      <w:ind w:left="360" w:hanging="360"/>
    </w:pPr>
    <w:rPr>
      <w:rFonts w:ascii="Utopia" w:hAnsi="Utopia"/>
      <w:sz w:val="18"/>
    </w:rPr>
  </w:style>
  <w:style w:type="paragraph" w:styleId="Index1">
    <w:name w:val="index 1"/>
    <w:basedOn w:val="Normal"/>
    <w:next w:val="Normal"/>
    <w:uiPriority w:val="99"/>
    <w:semiHidden/>
    <w:locked/>
    <w:rsid w:val="006C78CB"/>
    <w:pPr>
      <w:ind w:left="720" w:hanging="720"/>
    </w:pPr>
  </w:style>
  <w:style w:type="paragraph" w:styleId="Index2">
    <w:name w:val="index 2"/>
    <w:basedOn w:val="Normal"/>
    <w:next w:val="Normal"/>
    <w:uiPriority w:val="99"/>
    <w:semiHidden/>
    <w:locked/>
    <w:rsid w:val="006C78CB"/>
    <w:pPr>
      <w:ind w:left="720" w:hanging="432"/>
    </w:pPr>
  </w:style>
  <w:style w:type="paragraph" w:styleId="Index3">
    <w:name w:val="index 3"/>
    <w:basedOn w:val="Normal"/>
    <w:next w:val="Normal"/>
    <w:uiPriority w:val="99"/>
    <w:semiHidden/>
    <w:locked/>
    <w:rsid w:val="006C78CB"/>
    <w:pPr>
      <w:ind w:left="720" w:hanging="144"/>
    </w:pPr>
  </w:style>
  <w:style w:type="paragraph" w:customStyle="1" w:styleId="IndexLetter">
    <w:name w:val="Index Letter"/>
    <w:basedOn w:val="Normal"/>
    <w:next w:val="Index1"/>
    <w:uiPriority w:val="99"/>
    <w:semiHidden/>
    <w:locked/>
    <w:rsid w:val="006C78CB"/>
    <w:pPr>
      <w:spacing w:before="240" w:after="0"/>
    </w:pPr>
    <w:rPr>
      <w:rFonts w:ascii="Arial" w:hAnsi="Arial"/>
      <w:b/>
      <w:sz w:val="28"/>
    </w:rPr>
  </w:style>
  <w:style w:type="paragraph" w:customStyle="1" w:styleId="PartText">
    <w:name w:val="Part Text"/>
    <w:basedOn w:val="Normal"/>
    <w:next w:val="Normal"/>
    <w:uiPriority w:val="99"/>
    <w:locked/>
    <w:rsid w:val="00AF7FA2"/>
    <w:pPr>
      <w:spacing w:before="120" w:after="0" w:line="360" w:lineRule="auto"/>
      <w:contextualSpacing/>
    </w:pPr>
    <w:rPr>
      <w:rFonts w:ascii="Utopia" w:hAnsi="Utopia"/>
      <w:spacing w:val="-6"/>
      <w:sz w:val="18"/>
    </w:rPr>
  </w:style>
  <w:style w:type="paragraph" w:customStyle="1" w:styleId="PartNumber">
    <w:name w:val="Part Number"/>
    <w:basedOn w:val="ChapterWord"/>
    <w:next w:val="Normal"/>
    <w:link w:val="PartNumberChar"/>
    <w:uiPriority w:val="99"/>
    <w:locked/>
    <w:rsid w:val="00AF7FA2"/>
    <w:pPr>
      <w:keepNext w:val="0"/>
      <w:pBdr>
        <w:top w:val="single" w:sz="4" w:space="1" w:color="auto"/>
      </w:pBdr>
      <w:spacing w:before="0" w:after="240"/>
      <w:jc w:val="left"/>
    </w:pPr>
    <w:rPr>
      <w:rFonts w:ascii="Utopia" w:hAnsi="Utopia"/>
      <w:sz w:val="28"/>
    </w:rPr>
  </w:style>
  <w:style w:type="character" w:customStyle="1" w:styleId="PartNumberChar">
    <w:name w:val="Part Number Char"/>
    <w:link w:val="PartNumber"/>
    <w:uiPriority w:val="99"/>
    <w:locked/>
    <w:rsid w:val="00424B45"/>
    <w:rPr>
      <w:rFonts w:ascii="Utopia" w:hAnsi="Utopia" w:cs="Times New Roman"/>
      <w:b/>
      <w:caps/>
      <w:sz w:val="28"/>
      <w:szCs w:val="28"/>
    </w:rPr>
  </w:style>
  <w:style w:type="paragraph" w:customStyle="1" w:styleId="PartTitle">
    <w:name w:val="Part Title"/>
    <w:basedOn w:val="ChapterTitle"/>
    <w:next w:val="Normal"/>
    <w:link w:val="PartTitleChar"/>
    <w:uiPriority w:val="99"/>
    <w:locked/>
    <w:rsid w:val="004B710F"/>
    <w:pPr>
      <w:spacing w:before="0" w:after="1200"/>
    </w:pPr>
    <w:rPr>
      <w:rFonts w:ascii="Gill Sans MT" w:hAnsi="Gill Sans MT"/>
      <w:b/>
      <w:sz w:val="60"/>
    </w:rPr>
  </w:style>
  <w:style w:type="character" w:customStyle="1" w:styleId="PartTitleChar">
    <w:name w:val="Part Title Char"/>
    <w:link w:val="PartTitle"/>
    <w:uiPriority w:val="99"/>
    <w:locked/>
    <w:rsid w:val="00424B45"/>
    <w:rPr>
      <w:rFonts w:ascii="Gill Sans MT" w:hAnsi="Gill Sans MT" w:cs="Times New Roman"/>
      <w:b/>
      <w:sz w:val="60"/>
    </w:rPr>
  </w:style>
  <w:style w:type="paragraph" w:customStyle="1" w:styleId="Production">
    <w:name w:val="Production"/>
    <w:next w:val="BodyText"/>
    <w:autoRedefine/>
    <w:uiPriority w:val="99"/>
    <w:semiHidden/>
    <w:locked/>
    <w:rsid w:val="006C78CB"/>
    <w:pPr>
      <w:keepNext/>
      <w:keepLines/>
      <w:spacing w:before="240" w:after="240"/>
    </w:pPr>
    <w:rPr>
      <w:b/>
      <w:i/>
      <w:color w:val="0000FF"/>
      <w:sz w:val="24"/>
      <w:lang w:val="en-US" w:eastAsia="en-US"/>
    </w:rPr>
  </w:style>
  <w:style w:type="paragraph" w:styleId="Quote">
    <w:name w:val="Quote"/>
    <w:basedOn w:val="Normal"/>
    <w:next w:val="BodyText"/>
    <w:link w:val="QuoteChar"/>
    <w:uiPriority w:val="99"/>
    <w:qFormat/>
    <w:rsid w:val="003964B6"/>
    <w:pPr>
      <w:tabs>
        <w:tab w:val="left" w:pos="346"/>
      </w:tabs>
      <w:spacing w:before="320" w:after="240"/>
      <w:ind w:left="432" w:right="432"/>
      <w:contextualSpacing/>
      <w:jc w:val="both"/>
    </w:pPr>
    <w:rPr>
      <w:rFonts w:ascii="Gill Sans MT" w:hAnsi="Gill Sans MT"/>
      <w:i/>
      <w:lang w:val="en-GB" w:eastAsia="en-GB"/>
    </w:rPr>
  </w:style>
  <w:style w:type="character" w:customStyle="1" w:styleId="QuoteChar">
    <w:name w:val="Quote Char"/>
    <w:link w:val="Quote"/>
    <w:uiPriority w:val="99"/>
    <w:locked/>
    <w:rsid w:val="001A2288"/>
    <w:rPr>
      <w:rFonts w:ascii="Gill Sans MT" w:eastAsia="Times New Roman" w:hAnsi="Gill Sans MT"/>
      <w:i/>
      <w:sz w:val="22"/>
    </w:rPr>
  </w:style>
  <w:style w:type="paragraph" w:customStyle="1" w:styleId="Results">
    <w:name w:val="Results"/>
    <w:basedOn w:val="Normal"/>
    <w:uiPriority w:val="99"/>
    <w:rsid w:val="003964B6"/>
    <w:pPr>
      <w:pBdr>
        <w:top w:val="single" w:sz="18" w:space="5" w:color="999999"/>
        <w:bottom w:val="single" w:sz="18" w:space="5" w:color="999999"/>
      </w:pBdr>
      <w:spacing w:before="400" w:after="360"/>
      <w:ind w:right="144"/>
    </w:pPr>
    <w:rPr>
      <w:rFonts w:ascii="TheSansMonoConNormal" w:hAnsi="TheSansMonoConNormal"/>
      <w:noProof/>
      <w:sz w:val="18"/>
    </w:rPr>
  </w:style>
  <w:style w:type="paragraph" w:styleId="NormalWeb">
    <w:name w:val="Normal (Web)"/>
    <w:basedOn w:val="Normal"/>
    <w:uiPriority w:val="99"/>
    <w:locked/>
    <w:rsid w:val="00CE7637"/>
    <w:rPr>
      <w:rFonts w:ascii="Times New Roman" w:hAnsi="Times New Roman"/>
      <w:sz w:val="24"/>
      <w:szCs w:val="24"/>
    </w:rPr>
  </w:style>
  <w:style w:type="paragraph" w:customStyle="1" w:styleId="ExerciseNumList">
    <w:name w:val="Exercise Num List"/>
    <w:basedOn w:val="ExerciseBody"/>
    <w:uiPriority w:val="99"/>
    <w:locked/>
    <w:rsid w:val="00404202"/>
    <w:pPr>
      <w:numPr>
        <w:numId w:val="1"/>
      </w:numPr>
    </w:pPr>
  </w:style>
  <w:style w:type="paragraph" w:customStyle="1" w:styleId="ExerciseBody">
    <w:name w:val="Exercise Body"/>
    <w:basedOn w:val="Normal"/>
    <w:link w:val="ExerciseBodyChar"/>
    <w:uiPriority w:val="99"/>
    <w:rsid w:val="003964B6"/>
    <w:pPr>
      <w:spacing w:before="120"/>
      <w:ind w:left="288" w:right="288"/>
    </w:pPr>
    <w:rPr>
      <w:rFonts w:ascii="Helvetica-Narrow" w:hAnsi="Helvetica-Narrow"/>
      <w:sz w:val="20"/>
      <w:lang w:val="en-GB" w:eastAsia="en-GB"/>
    </w:rPr>
  </w:style>
  <w:style w:type="character" w:customStyle="1" w:styleId="ExerciseBodyChar">
    <w:name w:val="Exercise Body Char"/>
    <w:link w:val="ExerciseBody"/>
    <w:uiPriority w:val="99"/>
    <w:locked/>
    <w:rsid w:val="00292E15"/>
    <w:rPr>
      <w:rFonts w:ascii="Helvetica-Narrow" w:eastAsia="Times New Roman" w:hAnsi="Helvetica-Narrow"/>
      <w:sz w:val="22"/>
    </w:rPr>
  </w:style>
  <w:style w:type="paragraph" w:customStyle="1" w:styleId="ExerciseBullet">
    <w:name w:val="Exercise Bullet"/>
    <w:basedOn w:val="Normal"/>
    <w:uiPriority w:val="99"/>
    <w:rsid w:val="003964B6"/>
    <w:pPr>
      <w:framePr w:wrap="notBeside" w:vAnchor="text" w:hAnchor="text" w:y="1"/>
      <w:numPr>
        <w:numId w:val="2"/>
      </w:numPr>
      <w:spacing w:before="120"/>
      <w:ind w:right="1152"/>
    </w:pPr>
    <w:rPr>
      <w:rFonts w:ascii="Helvetica-Narrow" w:hAnsi="Helvetica-Narrow"/>
      <w:sz w:val="20"/>
    </w:rPr>
  </w:style>
  <w:style w:type="paragraph" w:customStyle="1" w:styleId="ExerciseCode">
    <w:name w:val="Exercise Code"/>
    <w:basedOn w:val="Normal"/>
    <w:link w:val="ExerciseCodeChar"/>
    <w:uiPriority w:val="99"/>
    <w:rsid w:val="003964B6"/>
    <w:pPr>
      <w:spacing w:before="120"/>
      <w:ind w:left="288" w:right="288"/>
      <w:contextualSpacing/>
    </w:pPr>
    <w:rPr>
      <w:rFonts w:ascii="TheSansMonoConNormal" w:hAnsi="TheSansMonoConNormal"/>
      <w:noProof/>
      <w:sz w:val="18"/>
      <w:lang w:val="en-GB" w:eastAsia="en-GB"/>
    </w:rPr>
  </w:style>
  <w:style w:type="character" w:customStyle="1" w:styleId="ExerciseCodeChar">
    <w:name w:val="Exercise Code Char"/>
    <w:link w:val="ExerciseCode"/>
    <w:uiPriority w:val="99"/>
    <w:locked/>
    <w:rsid w:val="00424B45"/>
    <w:rPr>
      <w:rFonts w:ascii="TheSansMonoConNormal" w:eastAsia="Times New Roman" w:hAnsi="TheSansMonoConNormal"/>
      <w:noProof/>
      <w:sz w:val="22"/>
    </w:rPr>
  </w:style>
  <w:style w:type="paragraph" w:customStyle="1" w:styleId="TableText">
    <w:name w:val="Table Text"/>
    <w:uiPriority w:val="99"/>
    <w:rsid w:val="003964B6"/>
    <w:pPr>
      <w:spacing w:before="120" w:after="120"/>
      <w:contextualSpacing/>
    </w:pPr>
    <w:rPr>
      <w:rFonts w:ascii="Gill Sans MT" w:hAnsi="Gill Sans MT"/>
      <w:sz w:val="18"/>
      <w:lang w:val="en-US" w:eastAsia="en-US"/>
    </w:rPr>
  </w:style>
  <w:style w:type="paragraph" w:customStyle="1" w:styleId="TableCaption">
    <w:name w:val="Table Caption"/>
    <w:basedOn w:val="FigureCaption"/>
    <w:next w:val="Normal"/>
    <w:uiPriority w:val="99"/>
    <w:rsid w:val="003964B6"/>
    <w:pPr>
      <w:spacing w:after="120"/>
    </w:pPr>
  </w:style>
  <w:style w:type="paragraph" w:customStyle="1" w:styleId="TableHead">
    <w:name w:val="Table Head"/>
    <w:next w:val="Normal"/>
    <w:uiPriority w:val="99"/>
    <w:rsid w:val="003964B6"/>
    <w:pPr>
      <w:keepNext/>
      <w:spacing w:before="60" w:after="60" w:line="240" w:lineRule="exact"/>
      <w:ind w:left="720" w:hanging="720"/>
    </w:pPr>
    <w:rPr>
      <w:rFonts w:ascii="Arial Narrow" w:hAnsi="Arial Narrow"/>
      <w:b/>
      <w:lang w:val="en-US" w:eastAsia="en-US"/>
    </w:rPr>
  </w:style>
  <w:style w:type="paragraph" w:customStyle="1" w:styleId="TableFootnote">
    <w:name w:val="Table Footnote"/>
    <w:basedOn w:val="Normal"/>
    <w:next w:val="Normal"/>
    <w:uiPriority w:val="99"/>
    <w:locked/>
    <w:rsid w:val="004B710F"/>
    <w:pPr>
      <w:spacing w:before="60" w:after="240"/>
      <w:contextualSpacing/>
    </w:pPr>
    <w:rPr>
      <w:rFonts w:ascii="Gill Sans MT" w:hAnsi="Gill Sans MT"/>
      <w:i/>
      <w:sz w:val="18"/>
    </w:rPr>
  </w:style>
  <w:style w:type="paragraph" w:customStyle="1" w:styleId="UnnumberedList">
    <w:name w:val="Unnumbered List"/>
    <w:basedOn w:val="NumList"/>
    <w:uiPriority w:val="99"/>
    <w:rsid w:val="003964B6"/>
    <w:pPr>
      <w:numPr>
        <w:numId w:val="0"/>
      </w:numPr>
      <w:spacing w:before="120"/>
      <w:ind w:left="864"/>
    </w:pPr>
  </w:style>
  <w:style w:type="paragraph" w:customStyle="1" w:styleId="ChapterSubtitle">
    <w:name w:val="Chapter Subtitle"/>
    <w:basedOn w:val="Normal"/>
    <w:uiPriority w:val="99"/>
    <w:rsid w:val="003964B6"/>
    <w:pPr>
      <w:pBdr>
        <w:bottom w:val="single" w:sz="4" w:space="6" w:color="auto"/>
      </w:pBdr>
      <w:spacing w:before="120" w:after="0" w:line="240" w:lineRule="auto"/>
    </w:pPr>
    <w:rPr>
      <w:rFonts w:ascii="Gill Sans MT Condensed" w:hAnsi="Gill Sans MT Condensed"/>
      <w:sz w:val="48"/>
    </w:rPr>
  </w:style>
  <w:style w:type="paragraph" w:customStyle="1" w:styleId="Equation">
    <w:name w:val="Equation"/>
    <w:basedOn w:val="Normal"/>
    <w:uiPriority w:val="99"/>
    <w:locked/>
    <w:rsid w:val="004B710F"/>
    <w:pPr>
      <w:tabs>
        <w:tab w:val="left" w:pos="346"/>
      </w:tabs>
      <w:spacing w:before="120"/>
      <w:contextualSpacing/>
    </w:pPr>
    <w:rPr>
      <w:rFonts w:ascii="Gill Sans MT" w:hAnsi="Gill Sans MT"/>
      <w:sz w:val="18"/>
    </w:rPr>
  </w:style>
  <w:style w:type="paragraph" w:customStyle="1" w:styleId="QuoteSource">
    <w:name w:val="Quote Source"/>
    <w:basedOn w:val="Quote"/>
    <w:next w:val="Normal"/>
    <w:uiPriority w:val="99"/>
    <w:rsid w:val="003964B6"/>
    <w:pPr>
      <w:spacing w:before="0"/>
      <w:ind w:left="0" w:right="0"/>
      <w:jc w:val="right"/>
    </w:pPr>
    <w:rPr>
      <w:i w:val="0"/>
    </w:rPr>
  </w:style>
  <w:style w:type="paragraph" w:customStyle="1" w:styleId="ExerciseHead">
    <w:name w:val="Exercise Head"/>
    <w:basedOn w:val="Normal"/>
    <w:next w:val="Normal"/>
    <w:uiPriority w:val="99"/>
    <w:rsid w:val="003964B6"/>
    <w:pPr>
      <w:keepNext/>
      <w:keepLines/>
      <w:pBdr>
        <w:top w:val="single" w:sz="18" w:space="1" w:color="333333"/>
        <w:left w:val="single" w:sz="18" w:space="0" w:color="333333"/>
        <w:bottom w:val="single" w:sz="18" w:space="1" w:color="333333"/>
        <w:right w:val="single" w:sz="18" w:space="0" w:color="333333"/>
      </w:pBdr>
      <w:spacing w:before="360" w:after="240"/>
      <w:contextualSpacing/>
      <w:jc w:val="center"/>
    </w:pPr>
    <w:rPr>
      <w:rFonts w:ascii="Arial" w:hAnsi="Arial"/>
      <w:b/>
      <w:caps/>
    </w:rPr>
  </w:style>
  <w:style w:type="paragraph" w:customStyle="1" w:styleId="GlossaryHead">
    <w:name w:val="Glossary Head"/>
    <w:basedOn w:val="Normal"/>
    <w:uiPriority w:val="99"/>
    <w:semiHidden/>
    <w:locked/>
    <w:rsid w:val="006C78CB"/>
    <w:pPr>
      <w:spacing w:before="120" w:after="0"/>
    </w:pPr>
    <w:rPr>
      <w:rFonts w:ascii="Arial" w:hAnsi="Arial"/>
      <w:b/>
      <w:szCs w:val="24"/>
    </w:rPr>
  </w:style>
  <w:style w:type="paragraph" w:customStyle="1" w:styleId="GlossaryText">
    <w:name w:val="Glossary Text"/>
    <w:basedOn w:val="Normal"/>
    <w:uiPriority w:val="99"/>
    <w:semiHidden/>
    <w:locked/>
    <w:rsid w:val="006C78CB"/>
    <w:pPr>
      <w:spacing w:before="60" w:after="240"/>
      <w:ind w:left="360"/>
    </w:pPr>
    <w:rPr>
      <w:sz w:val="23"/>
    </w:rPr>
  </w:style>
  <w:style w:type="paragraph" w:customStyle="1" w:styleId="BookTitle1">
    <w:name w:val="Book Title1"/>
    <w:basedOn w:val="Normal"/>
    <w:uiPriority w:val="99"/>
    <w:semiHidden/>
    <w:locked/>
    <w:rsid w:val="005856B4"/>
    <w:pPr>
      <w:spacing w:before="600" w:after="240"/>
    </w:pPr>
    <w:rPr>
      <w:rFonts w:ascii="HelveticaNeue MediumExt" w:hAnsi="HelveticaNeue MediumExt"/>
      <w:sz w:val="80"/>
    </w:rPr>
  </w:style>
  <w:style w:type="paragraph" w:customStyle="1" w:styleId="FMSubtitle">
    <w:name w:val="FM Subtitle"/>
    <w:basedOn w:val="FMTitle"/>
    <w:uiPriority w:val="99"/>
    <w:locked/>
    <w:rsid w:val="0070717D"/>
    <w:rPr>
      <w:b/>
      <w:color w:val="808080"/>
      <w:sz w:val="24"/>
    </w:rPr>
  </w:style>
  <w:style w:type="paragraph" w:customStyle="1" w:styleId="FMTitle">
    <w:name w:val="FM Title"/>
    <w:basedOn w:val="Normal"/>
    <w:uiPriority w:val="99"/>
    <w:locked/>
    <w:rsid w:val="004B710F"/>
    <w:pPr>
      <w:jc w:val="center"/>
      <w:outlineLvl w:val="0"/>
    </w:pPr>
    <w:rPr>
      <w:rFonts w:ascii="Gill Sans MT" w:hAnsi="Gill Sans MT"/>
      <w:sz w:val="54"/>
      <w:szCs w:val="60"/>
    </w:rPr>
  </w:style>
  <w:style w:type="paragraph" w:customStyle="1" w:styleId="FMAuthor">
    <w:name w:val="FM Author"/>
    <w:basedOn w:val="BookSubtitle"/>
    <w:link w:val="FMAuthorChar"/>
    <w:uiPriority w:val="99"/>
    <w:locked/>
    <w:rsid w:val="00AF7FA2"/>
    <w:rPr>
      <w:rFonts w:ascii="Utopia" w:hAnsi="Utopia"/>
      <w:i/>
      <w:caps w:val="0"/>
      <w:sz w:val="30"/>
      <w:szCs w:val="20"/>
      <w:lang w:val="en-GB" w:eastAsia="en-GB"/>
    </w:rPr>
  </w:style>
  <w:style w:type="paragraph" w:customStyle="1" w:styleId="BookSubtitle">
    <w:name w:val="Book Subtitle"/>
    <w:basedOn w:val="BookTitle1"/>
    <w:uiPriority w:val="99"/>
    <w:semiHidden/>
    <w:locked/>
    <w:rsid w:val="0018136B"/>
    <w:pPr>
      <w:spacing w:before="120"/>
    </w:pPr>
    <w:rPr>
      <w:rFonts w:ascii="HelveticaNeue Condensed" w:hAnsi="HelveticaNeue Condensed"/>
      <w:caps/>
      <w:sz w:val="60"/>
    </w:rPr>
  </w:style>
  <w:style w:type="character" w:customStyle="1" w:styleId="FMAuthorChar">
    <w:name w:val="FM Author Char"/>
    <w:link w:val="FMAuthor"/>
    <w:uiPriority w:val="99"/>
    <w:locked/>
    <w:rsid w:val="00424B45"/>
    <w:rPr>
      <w:rFonts w:ascii="Utopia" w:hAnsi="Utopia"/>
      <w:i/>
      <w:sz w:val="30"/>
    </w:rPr>
  </w:style>
  <w:style w:type="paragraph" w:customStyle="1" w:styleId="FMText">
    <w:name w:val="FM Text"/>
    <w:basedOn w:val="Normal"/>
    <w:uiPriority w:val="99"/>
    <w:locked/>
    <w:rsid w:val="006C7C1F"/>
    <w:rPr>
      <w:rFonts w:ascii="Utopia" w:hAnsi="Utopia"/>
      <w:sz w:val="18"/>
    </w:rPr>
  </w:style>
  <w:style w:type="paragraph" w:customStyle="1" w:styleId="FMDedication">
    <w:name w:val="FM Dedication"/>
    <w:basedOn w:val="Normal"/>
    <w:uiPriority w:val="99"/>
    <w:locked/>
    <w:rsid w:val="00AF7FA2"/>
    <w:pPr>
      <w:jc w:val="center"/>
    </w:pPr>
    <w:rPr>
      <w:rFonts w:ascii="Utopia" w:hAnsi="Utopia"/>
      <w:i/>
      <w:sz w:val="30"/>
    </w:rPr>
  </w:style>
  <w:style w:type="paragraph" w:customStyle="1" w:styleId="FMTextCont">
    <w:name w:val="FM Text Cont"/>
    <w:basedOn w:val="FMText"/>
    <w:uiPriority w:val="99"/>
    <w:locked/>
    <w:rsid w:val="008D5C58"/>
    <w:pPr>
      <w:ind w:firstLine="576"/>
    </w:pPr>
  </w:style>
  <w:style w:type="character" w:customStyle="1" w:styleId="CodeInlinechar">
    <w:name w:val="Code Inline(char)"/>
    <w:uiPriority w:val="99"/>
    <w:semiHidden/>
    <w:locked/>
    <w:rsid w:val="00501098"/>
    <w:rPr>
      <w:rFonts w:ascii="TheSansMonoConNormal" w:hAnsi="TheSansMonoConNormal"/>
      <w:color w:val="008000"/>
      <w:sz w:val="20"/>
      <w:shd w:val="pct10" w:color="auto" w:fill="auto"/>
    </w:rPr>
  </w:style>
  <w:style w:type="paragraph" w:customStyle="1" w:styleId="Footnote">
    <w:name w:val="Footnote"/>
    <w:basedOn w:val="Normal"/>
    <w:uiPriority w:val="99"/>
    <w:rsid w:val="003964B6"/>
    <w:rPr>
      <w:rFonts w:ascii="Times" w:hAnsi="Times"/>
      <w:sz w:val="19"/>
    </w:rPr>
  </w:style>
  <w:style w:type="paragraph" w:customStyle="1" w:styleId="Query">
    <w:name w:val="Query"/>
    <w:basedOn w:val="Production"/>
    <w:uiPriority w:val="99"/>
    <w:semiHidden/>
    <w:locked/>
    <w:rsid w:val="006C78CB"/>
    <w:rPr>
      <w:color w:val="FF0000"/>
    </w:rPr>
  </w:style>
  <w:style w:type="paragraph" w:styleId="DocumentMap">
    <w:name w:val="Document Map"/>
    <w:basedOn w:val="Normal"/>
    <w:link w:val="DocumentMapChar"/>
    <w:uiPriority w:val="99"/>
    <w:semiHidden/>
    <w:locked/>
    <w:rsid w:val="006C78CB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rsid w:val="00F02C7A"/>
    <w:rPr>
      <w:sz w:val="0"/>
      <w:szCs w:val="0"/>
      <w:lang w:val="en-US" w:eastAsia="en-US"/>
    </w:rPr>
  </w:style>
  <w:style w:type="paragraph" w:customStyle="1" w:styleId="ChapterNumberinBox">
    <w:name w:val="Chapter Number in Box"/>
    <w:next w:val="Normal"/>
    <w:link w:val="ChapterNumberinBoxChar"/>
    <w:uiPriority w:val="99"/>
    <w:semiHidden/>
    <w:locked/>
    <w:rsid w:val="00424B4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rFonts w:ascii="Utopia" w:hAnsi="Utopia"/>
      <w:sz w:val="96"/>
      <w:lang w:val="en-US" w:eastAsia="en-US"/>
    </w:rPr>
  </w:style>
  <w:style w:type="character" w:customStyle="1" w:styleId="ChapterNumberinBoxChar">
    <w:name w:val="Chapter Number in Box Char"/>
    <w:link w:val="ChapterNumberinBox"/>
    <w:uiPriority w:val="99"/>
    <w:semiHidden/>
    <w:locked/>
    <w:rsid w:val="00424B45"/>
    <w:rPr>
      <w:rFonts w:ascii="Utopia" w:hAnsi="Utopia" w:cs="Times New Roman"/>
      <w:sz w:val="96"/>
      <w:lang w:val="en-US" w:eastAsia="en-US" w:bidi="ar-SA"/>
    </w:rPr>
  </w:style>
  <w:style w:type="character" w:styleId="FootnoteReference">
    <w:name w:val="footnote reference"/>
    <w:uiPriority w:val="99"/>
    <w:semiHidden/>
    <w:locked/>
    <w:rsid w:val="006C78CB"/>
    <w:rPr>
      <w:rFonts w:cs="Times New Roman"/>
      <w:vertAlign w:val="superscript"/>
    </w:rPr>
  </w:style>
  <w:style w:type="paragraph" w:customStyle="1" w:styleId="ExerciseCont">
    <w:name w:val="Exercise Cont"/>
    <w:basedOn w:val="ExerciseBody"/>
    <w:uiPriority w:val="99"/>
    <w:semiHidden/>
    <w:locked/>
    <w:rsid w:val="00404202"/>
    <w:pPr>
      <w:ind w:firstLine="720"/>
    </w:pPr>
  </w:style>
  <w:style w:type="character" w:customStyle="1" w:styleId="HeaderChar">
    <w:name w:val="Header Char"/>
    <w:link w:val="Header"/>
    <w:uiPriority w:val="99"/>
    <w:locked/>
    <w:rsid w:val="00652EE3"/>
    <w:rPr>
      <w:rFonts w:ascii="Gill Sans MT" w:eastAsia="Times New Roman" w:hAnsi="Gill Sans MT"/>
      <w:b/>
      <w:sz w:val="22"/>
    </w:rPr>
  </w:style>
  <w:style w:type="paragraph" w:styleId="Header">
    <w:name w:val="header"/>
    <w:basedOn w:val="Normal"/>
    <w:link w:val="HeaderChar"/>
    <w:uiPriority w:val="99"/>
    <w:rsid w:val="003964B6"/>
    <w:pPr>
      <w:tabs>
        <w:tab w:val="center" w:pos="4320"/>
        <w:tab w:val="right" w:pos="8640"/>
      </w:tabs>
    </w:pPr>
    <w:rPr>
      <w:rFonts w:ascii="Gill Sans MT" w:hAnsi="Gill Sans MT"/>
      <w:b/>
      <w:lang w:val="en-GB" w:eastAsia="en-GB"/>
    </w:rPr>
  </w:style>
  <w:style w:type="character" w:customStyle="1" w:styleId="HeaderChar1">
    <w:name w:val="Header Char1"/>
    <w:uiPriority w:val="99"/>
    <w:semiHidden/>
    <w:rsid w:val="00F02C7A"/>
    <w:rPr>
      <w:rFonts w:ascii="Calibri" w:hAnsi="Calibri"/>
      <w:lang w:val="en-US" w:eastAsia="en-US"/>
    </w:rPr>
  </w:style>
  <w:style w:type="paragraph" w:customStyle="1" w:styleId="ExerciseSubhead">
    <w:name w:val="Exercise Subhead"/>
    <w:basedOn w:val="Normal"/>
    <w:uiPriority w:val="99"/>
    <w:rsid w:val="003964B6"/>
    <w:pPr>
      <w:spacing w:before="120" w:after="240"/>
      <w:ind w:left="288" w:right="288"/>
      <w:contextualSpacing/>
      <w:jc w:val="center"/>
    </w:pPr>
    <w:rPr>
      <w:rFonts w:ascii="Arial" w:hAnsi="Arial"/>
      <w:b/>
      <w:color w:val="808080"/>
      <w:sz w:val="21"/>
      <w:u w:val="single"/>
    </w:rPr>
  </w:style>
  <w:style w:type="paragraph" w:customStyle="1" w:styleId="BodyTextCont">
    <w:name w:val="Body Text Cont"/>
    <w:basedOn w:val="BodyText"/>
    <w:uiPriority w:val="99"/>
    <w:rsid w:val="003964B6"/>
    <w:pPr>
      <w:spacing w:before="120" w:after="0"/>
    </w:pPr>
    <w:rPr>
      <w:i w:val="0"/>
    </w:rPr>
  </w:style>
  <w:style w:type="paragraph" w:styleId="TOC2">
    <w:name w:val="toc 2"/>
    <w:basedOn w:val="Normal"/>
    <w:next w:val="Normal"/>
    <w:autoRedefine/>
    <w:uiPriority w:val="99"/>
    <w:locked/>
    <w:rsid w:val="007422CC"/>
    <w:pPr>
      <w:ind w:left="240"/>
    </w:pPr>
    <w:rPr>
      <w:rFonts w:ascii="Utopia" w:hAnsi="Utopia"/>
      <w:sz w:val="18"/>
    </w:rPr>
  </w:style>
  <w:style w:type="paragraph" w:styleId="TOC3">
    <w:name w:val="toc 3"/>
    <w:basedOn w:val="Normal"/>
    <w:next w:val="Normal"/>
    <w:autoRedefine/>
    <w:uiPriority w:val="99"/>
    <w:semiHidden/>
    <w:locked/>
    <w:rsid w:val="007422CC"/>
    <w:pPr>
      <w:ind w:left="480"/>
    </w:pPr>
    <w:rPr>
      <w:rFonts w:ascii="Utopia" w:hAnsi="Utopia"/>
      <w:sz w:val="18"/>
    </w:rPr>
  </w:style>
  <w:style w:type="character" w:styleId="Hyperlink">
    <w:name w:val="Hyperlink"/>
    <w:uiPriority w:val="99"/>
    <w:semiHidden/>
    <w:locked/>
    <w:rsid w:val="003A7043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3964B6"/>
    <w:pPr>
      <w:tabs>
        <w:tab w:val="center" w:pos="4320"/>
        <w:tab w:val="right" w:pos="8640"/>
      </w:tabs>
    </w:pPr>
    <w:rPr>
      <w:rFonts w:ascii="Gill Sans MT" w:hAnsi="Gill Sans MT"/>
      <w:sz w:val="20"/>
      <w:lang w:val="en-GB" w:eastAsia="en-GB"/>
    </w:rPr>
  </w:style>
  <w:style w:type="character" w:customStyle="1" w:styleId="FooterChar">
    <w:name w:val="Footer Char"/>
    <w:link w:val="Footer"/>
    <w:uiPriority w:val="99"/>
    <w:locked/>
    <w:rsid w:val="004B710F"/>
    <w:rPr>
      <w:rFonts w:ascii="Gill Sans MT" w:eastAsia="Times New Roman" w:hAnsi="Gill Sans MT"/>
      <w:sz w:val="22"/>
    </w:rPr>
  </w:style>
  <w:style w:type="paragraph" w:styleId="TOC4">
    <w:name w:val="toc 4"/>
    <w:basedOn w:val="Normal"/>
    <w:next w:val="Normal"/>
    <w:autoRedefine/>
    <w:uiPriority w:val="99"/>
    <w:semiHidden/>
    <w:locked/>
    <w:rsid w:val="007422CC"/>
    <w:pPr>
      <w:ind w:left="720"/>
    </w:pPr>
  </w:style>
  <w:style w:type="paragraph" w:styleId="TOC5">
    <w:name w:val="toc 5"/>
    <w:basedOn w:val="Normal"/>
    <w:next w:val="Normal"/>
    <w:autoRedefine/>
    <w:uiPriority w:val="99"/>
    <w:semiHidden/>
    <w:locked/>
    <w:rsid w:val="007422CC"/>
    <w:pPr>
      <w:ind w:left="960"/>
    </w:pPr>
  </w:style>
  <w:style w:type="paragraph" w:styleId="TOC6">
    <w:name w:val="toc 6"/>
    <w:basedOn w:val="Normal"/>
    <w:next w:val="Normal"/>
    <w:autoRedefine/>
    <w:uiPriority w:val="99"/>
    <w:semiHidden/>
    <w:locked/>
    <w:rsid w:val="007422CC"/>
    <w:pPr>
      <w:ind w:left="1200"/>
    </w:pPr>
  </w:style>
  <w:style w:type="paragraph" w:styleId="TOC7">
    <w:name w:val="toc 7"/>
    <w:basedOn w:val="Normal"/>
    <w:next w:val="Normal"/>
    <w:autoRedefine/>
    <w:uiPriority w:val="99"/>
    <w:semiHidden/>
    <w:locked/>
    <w:rsid w:val="007422CC"/>
    <w:pPr>
      <w:ind w:left="1440"/>
    </w:pPr>
  </w:style>
  <w:style w:type="paragraph" w:styleId="TOC8">
    <w:name w:val="toc 8"/>
    <w:basedOn w:val="Normal"/>
    <w:next w:val="Normal"/>
    <w:autoRedefine/>
    <w:uiPriority w:val="99"/>
    <w:semiHidden/>
    <w:locked/>
    <w:rsid w:val="007422CC"/>
    <w:pPr>
      <w:ind w:left="1680"/>
    </w:pPr>
  </w:style>
  <w:style w:type="paragraph" w:styleId="TOC9">
    <w:name w:val="toc 9"/>
    <w:basedOn w:val="Normal"/>
    <w:next w:val="Normal"/>
    <w:autoRedefine/>
    <w:uiPriority w:val="99"/>
    <w:semiHidden/>
    <w:locked/>
    <w:rsid w:val="007422CC"/>
    <w:pPr>
      <w:ind w:left="1920"/>
    </w:pPr>
  </w:style>
  <w:style w:type="paragraph" w:customStyle="1" w:styleId="CopyrightHead">
    <w:name w:val="Copyright Head"/>
    <w:basedOn w:val="Normal"/>
    <w:uiPriority w:val="99"/>
    <w:semiHidden/>
    <w:locked/>
    <w:rsid w:val="008D5C58"/>
    <w:rPr>
      <w:rFonts w:ascii="HelveticaNeueBoldCond" w:hAnsi="HelveticaNeueBoldCond"/>
      <w:sz w:val="18"/>
    </w:rPr>
  </w:style>
  <w:style w:type="character" w:customStyle="1" w:styleId="CodeInline">
    <w:name w:val="Code Inline"/>
    <w:uiPriority w:val="99"/>
    <w:rsid w:val="003964B6"/>
    <w:rPr>
      <w:rFonts w:ascii="TheSansMonoConNormal" w:hAnsi="TheSansMonoConNormal"/>
      <w:color w:val="auto"/>
      <w:sz w:val="18"/>
      <w:shd w:val="clear" w:color="auto" w:fill="auto"/>
    </w:rPr>
  </w:style>
  <w:style w:type="paragraph" w:customStyle="1" w:styleId="TableTextLast">
    <w:name w:val="Table Text Last"/>
    <w:basedOn w:val="TableText"/>
    <w:next w:val="BodyText"/>
    <w:uiPriority w:val="99"/>
    <w:locked/>
    <w:rsid w:val="0050354B"/>
    <w:pPr>
      <w:pBdr>
        <w:bottom w:val="dotted" w:sz="4" w:space="3" w:color="auto"/>
      </w:pBdr>
      <w:spacing w:after="240"/>
    </w:pPr>
    <w:rPr>
      <w:rFonts w:ascii="Times New Roman" w:hAnsi="Times New Roman"/>
    </w:rPr>
  </w:style>
  <w:style w:type="paragraph" w:customStyle="1" w:styleId="SideBarLast">
    <w:name w:val="Side Bar Last"/>
    <w:basedOn w:val="SideBarBody"/>
    <w:link w:val="SideBarLastChar"/>
    <w:uiPriority w:val="99"/>
    <w:rsid w:val="003964B6"/>
    <w:pPr>
      <w:pBdr>
        <w:bottom w:val="single" w:sz="18" w:space="3" w:color="auto"/>
      </w:pBdr>
    </w:pPr>
  </w:style>
  <w:style w:type="paragraph" w:customStyle="1" w:styleId="SideBarBody">
    <w:name w:val="Side Bar Body"/>
    <w:basedOn w:val="Normal"/>
    <w:link w:val="SideBarBodyChar"/>
    <w:uiPriority w:val="99"/>
    <w:rsid w:val="003964B6"/>
    <w:pPr>
      <w:spacing w:before="120"/>
      <w:ind w:left="288" w:right="288"/>
    </w:pPr>
    <w:rPr>
      <w:rFonts w:ascii="Helvetica-Narrow" w:hAnsi="Helvetica-Narrow"/>
      <w:sz w:val="20"/>
      <w:lang w:val="en-GB" w:eastAsia="en-GB"/>
    </w:rPr>
  </w:style>
  <w:style w:type="character" w:customStyle="1" w:styleId="SideBarBodyChar">
    <w:name w:val="Side Bar Body Char"/>
    <w:link w:val="SideBarBody"/>
    <w:uiPriority w:val="99"/>
    <w:locked/>
    <w:rsid w:val="00292E15"/>
    <w:rPr>
      <w:rFonts w:ascii="Helvetica-Narrow" w:eastAsia="Times New Roman" w:hAnsi="Helvetica-Narrow"/>
      <w:sz w:val="22"/>
    </w:rPr>
  </w:style>
  <w:style w:type="character" w:customStyle="1" w:styleId="SideBarLastChar">
    <w:name w:val="Side Bar Last Char"/>
    <w:link w:val="SideBarLast"/>
    <w:uiPriority w:val="99"/>
    <w:locked/>
    <w:rsid w:val="00421AA5"/>
    <w:rPr>
      <w:rFonts w:ascii="Helvetica-Narrow" w:eastAsia="Times New Roman" w:hAnsi="Helvetica-Narrow" w:cs="Times New Roman"/>
      <w:sz w:val="22"/>
      <w:szCs w:val="22"/>
    </w:rPr>
  </w:style>
  <w:style w:type="paragraph" w:customStyle="1" w:styleId="ExerciseBodyLast">
    <w:name w:val="Exercise Body Last"/>
    <w:basedOn w:val="ExerciseBody"/>
    <w:link w:val="ExerciseBodyLastChar"/>
    <w:uiPriority w:val="99"/>
    <w:rsid w:val="003964B6"/>
    <w:pPr>
      <w:pBdr>
        <w:bottom w:val="single" w:sz="18" w:space="3" w:color="auto"/>
      </w:pBdr>
    </w:pPr>
  </w:style>
  <w:style w:type="character" w:customStyle="1" w:styleId="ExerciseBodyLastChar">
    <w:name w:val="Exercise Body Last Char"/>
    <w:link w:val="ExerciseBodyLast"/>
    <w:uiPriority w:val="99"/>
    <w:locked/>
    <w:rsid w:val="00851DE0"/>
    <w:rPr>
      <w:rFonts w:ascii="Helvetica-Narrow" w:eastAsia="Times New Roman" w:hAnsi="Helvetica-Narrow" w:cs="Times New Roman"/>
      <w:sz w:val="22"/>
      <w:szCs w:val="22"/>
    </w:rPr>
  </w:style>
  <w:style w:type="character" w:styleId="PageNumber">
    <w:name w:val="page number"/>
    <w:uiPriority w:val="99"/>
    <w:rsid w:val="003964B6"/>
    <w:rPr>
      <w:rFonts w:ascii="HelveticaNeue Condensed" w:hAnsi="HelveticaNeue Condensed" w:cs="Times New Roman"/>
      <w:color w:val="auto"/>
      <w:sz w:val="20"/>
      <w:u w:val="none"/>
      <w:vertAlign w:val="baseline"/>
    </w:rPr>
  </w:style>
  <w:style w:type="paragraph" w:customStyle="1" w:styleId="SideBarSubhead">
    <w:name w:val="Side Bar Subhead"/>
    <w:basedOn w:val="Normal"/>
    <w:uiPriority w:val="99"/>
    <w:rsid w:val="003964B6"/>
    <w:pPr>
      <w:spacing w:before="120" w:after="240"/>
      <w:ind w:left="288" w:right="288"/>
      <w:contextualSpacing/>
      <w:jc w:val="center"/>
    </w:pPr>
    <w:rPr>
      <w:rFonts w:ascii="Arial" w:hAnsi="Arial"/>
      <w:b/>
      <w:color w:val="808080"/>
      <w:sz w:val="21"/>
      <w:u w:val="single"/>
    </w:rPr>
  </w:style>
  <w:style w:type="paragraph" w:customStyle="1" w:styleId="ExerciseLast">
    <w:name w:val="Exercise Last"/>
    <w:basedOn w:val="ExerciseBody"/>
    <w:link w:val="ExerciseLastChar"/>
    <w:uiPriority w:val="99"/>
    <w:rsid w:val="003964B6"/>
    <w:pPr>
      <w:pBdr>
        <w:bottom w:val="single" w:sz="18" w:space="3" w:color="auto"/>
      </w:pBdr>
    </w:pPr>
  </w:style>
  <w:style w:type="character" w:customStyle="1" w:styleId="ExerciseLastChar">
    <w:name w:val="Exercise Last Char"/>
    <w:link w:val="ExerciseLast"/>
    <w:uiPriority w:val="99"/>
    <w:locked/>
    <w:rsid w:val="00421AA5"/>
    <w:rPr>
      <w:rFonts w:ascii="Helvetica-Narrow" w:eastAsia="Times New Roman" w:hAnsi="Helvetica-Narrow" w:cs="Times New Roman"/>
      <w:sz w:val="22"/>
      <w:szCs w:val="22"/>
    </w:rPr>
  </w:style>
  <w:style w:type="paragraph" w:customStyle="1" w:styleId="SideBarBullet">
    <w:name w:val="Side Bar Bullet"/>
    <w:basedOn w:val="Normal"/>
    <w:uiPriority w:val="99"/>
    <w:rsid w:val="003964B6"/>
    <w:pPr>
      <w:framePr w:wrap="notBeside" w:vAnchor="text" w:hAnchor="text" w:y="1"/>
      <w:numPr>
        <w:numId w:val="6"/>
      </w:numPr>
      <w:spacing w:before="120"/>
      <w:ind w:right="1152"/>
    </w:pPr>
    <w:rPr>
      <w:rFonts w:ascii="Helvetica-Narrow" w:hAnsi="Helvetica-Narrow"/>
      <w:sz w:val="20"/>
    </w:rPr>
  </w:style>
  <w:style w:type="paragraph" w:customStyle="1" w:styleId="ExerciseNum">
    <w:name w:val="Exercise Num"/>
    <w:basedOn w:val="Normal"/>
    <w:link w:val="ExerciseNumCharChar"/>
    <w:uiPriority w:val="99"/>
    <w:rsid w:val="003964B6"/>
    <w:pPr>
      <w:numPr>
        <w:numId w:val="7"/>
      </w:numPr>
      <w:spacing w:before="120"/>
      <w:ind w:right="1152"/>
    </w:pPr>
    <w:rPr>
      <w:rFonts w:ascii="Helvetica-Narrow" w:hAnsi="Helvetica-Narrow"/>
      <w:sz w:val="20"/>
      <w:lang w:val="en-GB" w:eastAsia="en-GB"/>
    </w:rPr>
  </w:style>
  <w:style w:type="character" w:customStyle="1" w:styleId="ExerciseNumCharChar">
    <w:name w:val="Exercise Num Char Char"/>
    <w:link w:val="ExerciseNum"/>
    <w:uiPriority w:val="99"/>
    <w:locked/>
    <w:rsid w:val="00292E15"/>
    <w:rPr>
      <w:rFonts w:ascii="Helvetica-Narrow" w:eastAsia="Times New Roman" w:hAnsi="Helvetica-Narrow"/>
      <w:sz w:val="22"/>
    </w:rPr>
  </w:style>
  <w:style w:type="paragraph" w:customStyle="1" w:styleId="SideBarNum">
    <w:name w:val="Side Bar Num"/>
    <w:basedOn w:val="Normal"/>
    <w:link w:val="SideBarNumCharChar"/>
    <w:uiPriority w:val="99"/>
    <w:rsid w:val="003964B6"/>
    <w:pPr>
      <w:numPr>
        <w:numId w:val="11"/>
      </w:numPr>
      <w:spacing w:before="120"/>
      <w:ind w:right="1152"/>
    </w:pPr>
    <w:rPr>
      <w:rFonts w:ascii="Helvetica-Narrow" w:hAnsi="Helvetica-Narrow"/>
      <w:sz w:val="20"/>
      <w:lang w:val="en-GB" w:eastAsia="en-GB"/>
    </w:rPr>
  </w:style>
  <w:style w:type="character" w:customStyle="1" w:styleId="SideBarNumCharChar">
    <w:name w:val="Side Bar Num Char Char"/>
    <w:link w:val="SideBarNum"/>
    <w:uiPriority w:val="99"/>
    <w:locked/>
    <w:rsid w:val="00292E15"/>
    <w:rPr>
      <w:rFonts w:ascii="Helvetica-Narrow" w:eastAsia="Times New Roman" w:hAnsi="Helvetica-Narrow"/>
      <w:sz w:val="22"/>
    </w:rPr>
  </w:style>
  <w:style w:type="paragraph" w:customStyle="1" w:styleId="SideBarHead">
    <w:name w:val="Side Bar Head"/>
    <w:basedOn w:val="Normal"/>
    <w:next w:val="Normal"/>
    <w:uiPriority w:val="99"/>
    <w:rsid w:val="003964B6"/>
    <w:pPr>
      <w:keepNext/>
      <w:keepLines/>
      <w:pBdr>
        <w:top w:val="single" w:sz="18" w:space="1" w:color="333333"/>
        <w:left w:val="single" w:sz="18" w:space="0" w:color="333333"/>
        <w:bottom w:val="single" w:sz="18" w:space="1" w:color="333333"/>
        <w:right w:val="single" w:sz="18" w:space="0" w:color="333333"/>
      </w:pBdr>
      <w:spacing w:before="360" w:after="240"/>
      <w:contextualSpacing/>
      <w:jc w:val="center"/>
    </w:pPr>
    <w:rPr>
      <w:rFonts w:ascii="Arial" w:hAnsi="Arial"/>
      <w:b/>
      <w:caps/>
    </w:rPr>
  </w:style>
  <w:style w:type="paragraph" w:customStyle="1" w:styleId="FooterText">
    <w:name w:val="Footer Text"/>
    <w:uiPriority w:val="99"/>
    <w:rsid w:val="003964B6"/>
    <w:pPr>
      <w:tabs>
        <w:tab w:val="center" w:pos="4680"/>
        <w:tab w:val="right" w:pos="9360"/>
      </w:tabs>
      <w:spacing w:before="240" w:after="480" w:line="276" w:lineRule="auto"/>
    </w:pPr>
    <w:rPr>
      <w:rFonts w:ascii="Gill Sans MT" w:hAnsi="Gill Sans MT"/>
      <w:lang w:val="en-US" w:eastAsia="en-US"/>
    </w:rPr>
  </w:style>
  <w:style w:type="paragraph" w:customStyle="1" w:styleId="ListingNumber">
    <w:name w:val="Listing Number"/>
    <w:basedOn w:val="CodeCaption"/>
    <w:uiPriority w:val="99"/>
    <w:locked/>
    <w:rsid w:val="005815AA"/>
    <w:rPr>
      <w:i w:val="0"/>
    </w:rPr>
  </w:style>
  <w:style w:type="paragraph" w:customStyle="1" w:styleId="TableSubhead">
    <w:name w:val="Table Subhead"/>
    <w:next w:val="Normal"/>
    <w:uiPriority w:val="99"/>
    <w:locked/>
    <w:rsid w:val="0031145D"/>
    <w:pPr>
      <w:keepNext/>
      <w:keepLines/>
      <w:spacing w:before="120" w:after="120" w:line="240" w:lineRule="exact"/>
    </w:pPr>
    <w:rPr>
      <w:b/>
      <w:color w:val="808080"/>
      <w:u w:val="single"/>
      <w:lang w:val="en-US" w:eastAsia="en-US"/>
    </w:rPr>
  </w:style>
  <w:style w:type="paragraph" w:customStyle="1" w:styleId="FMEdition">
    <w:name w:val="FM Edition"/>
    <w:basedOn w:val="FMTitle"/>
    <w:link w:val="FMEditionChar"/>
    <w:uiPriority w:val="99"/>
    <w:locked/>
    <w:rsid w:val="00016FC4"/>
    <w:rPr>
      <w:b/>
      <w:color w:val="808080"/>
      <w:sz w:val="24"/>
    </w:rPr>
  </w:style>
  <w:style w:type="character" w:customStyle="1" w:styleId="FMEditionChar">
    <w:name w:val="FM Edition Char"/>
    <w:link w:val="FMEdition"/>
    <w:uiPriority w:val="99"/>
    <w:locked/>
    <w:rsid w:val="00424B45"/>
    <w:rPr>
      <w:rFonts w:ascii="Gill Sans MT" w:hAnsi="Gill Sans MT" w:cs="Times New Roman"/>
      <w:b/>
      <w:color w:val="808080"/>
      <w:sz w:val="60"/>
      <w:szCs w:val="60"/>
    </w:rPr>
  </w:style>
  <w:style w:type="paragraph" w:customStyle="1" w:styleId="FMCopyrightTitle">
    <w:name w:val="FM Copyright Title"/>
    <w:link w:val="FMCopyrightTitleChar"/>
    <w:uiPriority w:val="99"/>
    <w:locked/>
    <w:rsid w:val="00AF7FA2"/>
    <w:pPr>
      <w:spacing w:before="120" w:after="120"/>
      <w:jc w:val="center"/>
    </w:pPr>
    <w:rPr>
      <w:rFonts w:ascii="Utopia" w:hAnsi="Utopia"/>
      <w:b/>
      <w:i/>
      <w:sz w:val="21"/>
      <w:lang w:val="en-US" w:eastAsia="en-US"/>
    </w:rPr>
  </w:style>
  <w:style w:type="character" w:customStyle="1" w:styleId="FMCopyrightTitleChar">
    <w:name w:val="FM Copyright Title Char"/>
    <w:link w:val="FMCopyrightTitle"/>
    <w:uiPriority w:val="99"/>
    <w:locked/>
    <w:rsid w:val="00AF7FA2"/>
    <w:rPr>
      <w:rFonts w:ascii="Utopia" w:hAnsi="Utopia"/>
      <w:b/>
      <w:i/>
      <w:sz w:val="21"/>
      <w:lang w:val="en-US" w:eastAsia="en-US"/>
    </w:rPr>
  </w:style>
  <w:style w:type="paragraph" w:customStyle="1" w:styleId="FMCopyrightCredits">
    <w:name w:val="FM Copyright Credits"/>
    <w:basedOn w:val="Normal"/>
    <w:uiPriority w:val="99"/>
    <w:locked/>
    <w:rsid w:val="00AF7FA2"/>
    <w:pPr>
      <w:spacing w:before="240"/>
      <w:ind w:left="648" w:hanging="288"/>
    </w:pPr>
    <w:rPr>
      <w:rFonts w:ascii="Utopia" w:hAnsi="Utopia"/>
      <w:sz w:val="21"/>
    </w:rPr>
  </w:style>
  <w:style w:type="paragraph" w:customStyle="1" w:styleId="FMCopyright">
    <w:name w:val="FM Copyright"/>
    <w:link w:val="FMCopyrightChar"/>
    <w:uiPriority w:val="99"/>
    <w:locked/>
    <w:rsid w:val="00AF7FA2"/>
    <w:pPr>
      <w:spacing w:before="120" w:after="120"/>
    </w:pPr>
    <w:rPr>
      <w:rFonts w:ascii="Utopia" w:hAnsi="Utopia"/>
      <w:sz w:val="21"/>
      <w:lang w:val="en-US" w:eastAsia="en-US"/>
    </w:rPr>
  </w:style>
  <w:style w:type="character" w:customStyle="1" w:styleId="FMCopyrightChar">
    <w:name w:val="FM Copyright Char"/>
    <w:link w:val="FMCopyright"/>
    <w:uiPriority w:val="99"/>
    <w:locked/>
    <w:rsid w:val="00AF7FA2"/>
    <w:rPr>
      <w:rFonts w:ascii="Utopia" w:hAnsi="Utopia"/>
      <w:sz w:val="21"/>
      <w:lang w:val="en-US" w:eastAsia="en-US"/>
    </w:rPr>
  </w:style>
  <w:style w:type="paragraph" w:customStyle="1" w:styleId="FMCopyrightCreditsLast">
    <w:name w:val="FM Copyright Credits Last"/>
    <w:basedOn w:val="FMCopyrightCredits"/>
    <w:next w:val="FMCopyright"/>
    <w:uiPriority w:val="99"/>
    <w:locked/>
    <w:rsid w:val="00F8146E"/>
    <w:pPr>
      <w:spacing w:before="0" w:after="240"/>
    </w:pPr>
  </w:style>
  <w:style w:type="paragraph" w:customStyle="1" w:styleId="TOC11">
    <w:name w:val="TOC 11"/>
    <w:basedOn w:val="TOC1"/>
    <w:uiPriority w:val="99"/>
    <w:locked/>
    <w:rsid w:val="00AF7FA2"/>
    <w:rPr>
      <w:rFonts w:ascii="Gill Sans MT" w:hAnsi="Gill Sans MT"/>
      <w:sz w:val="20"/>
    </w:rPr>
  </w:style>
  <w:style w:type="paragraph" w:styleId="BalloonText">
    <w:name w:val="Balloon Text"/>
    <w:basedOn w:val="Normal"/>
    <w:link w:val="BalloonTextChar"/>
    <w:uiPriority w:val="99"/>
    <w:locked/>
    <w:rsid w:val="00424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424B45"/>
    <w:rPr>
      <w:rFonts w:ascii="Tahoma" w:eastAsia="Times New Roman" w:hAnsi="Tahoma" w:cs="Tahoma"/>
      <w:sz w:val="16"/>
      <w:szCs w:val="16"/>
    </w:rPr>
  </w:style>
  <w:style w:type="paragraph" w:customStyle="1" w:styleId="SideBarCode">
    <w:name w:val="Side Bar Code"/>
    <w:basedOn w:val="Normal"/>
    <w:link w:val="SideBarCodeChar"/>
    <w:uiPriority w:val="99"/>
    <w:rsid w:val="003964B6"/>
    <w:pPr>
      <w:spacing w:before="360" w:after="240"/>
      <w:ind w:left="288" w:right="288"/>
      <w:contextualSpacing/>
    </w:pPr>
    <w:rPr>
      <w:rFonts w:ascii="HelveticaNeue Condensed" w:hAnsi="HelveticaNeue Condensed"/>
      <w:sz w:val="20"/>
      <w:lang w:val="en-GB" w:eastAsia="en-GB"/>
    </w:rPr>
  </w:style>
  <w:style w:type="character" w:customStyle="1" w:styleId="SideBarCodeChar">
    <w:name w:val="Side Bar Code Char"/>
    <w:link w:val="SideBarCode"/>
    <w:uiPriority w:val="99"/>
    <w:locked/>
    <w:rsid w:val="00424B45"/>
    <w:rPr>
      <w:rFonts w:ascii="HelveticaNeue Condensed" w:eastAsia="Times New Roman" w:hAnsi="HelveticaNeue Condensed"/>
      <w:sz w:val="22"/>
    </w:rPr>
  </w:style>
  <w:style w:type="table" w:styleId="TableGrid">
    <w:name w:val="Table Grid"/>
    <w:basedOn w:val="TableNormal"/>
    <w:uiPriority w:val="99"/>
    <w:rsid w:val="003964B6"/>
    <w:pPr>
      <w:spacing w:after="120"/>
    </w:pPr>
    <w:rPr>
      <w:rFonts w:ascii="Times" w:hAnsi="Tim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MSubtitle1">
    <w:name w:val="FM Subtitle 1"/>
    <w:basedOn w:val="Normal"/>
    <w:uiPriority w:val="99"/>
    <w:locked/>
    <w:rsid w:val="00424B45"/>
    <w:pPr>
      <w:spacing w:before="120" w:after="240"/>
    </w:pPr>
    <w:rPr>
      <w:rFonts w:ascii="HelveticaNeue Condensed" w:hAnsi="HelveticaNeue Condensed"/>
      <w:sz w:val="60"/>
    </w:rPr>
  </w:style>
  <w:style w:type="paragraph" w:customStyle="1" w:styleId="BodyTextFirst">
    <w:name w:val="Body Text First"/>
    <w:basedOn w:val="BodyText"/>
    <w:link w:val="BodyTextFirstChar"/>
    <w:uiPriority w:val="99"/>
    <w:locked/>
    <w:rsid w:val="00424B45"/>
    <w:pPr>
      <w:suppressAutoHyphens w:val="0"/>
      <w:autoSpaceDE w:val="0"/>
      <w:autoSpaceDN w:val="0"/>
      <w:spacing w:before="120" w:after="0"/>
    </w:pPr>
    <w:rPr>
      <w:rFonts w:ascii="Utopia" w:hAnsi="Utopia"/>
      <w:i w:val="0"/>
      <w:sz w:val="18"/>
      <w:szCs w:val="22"/>
    </w:rPr>
  </w:style>
  <w:style w:type="character" w:customStyle="1" w:styleId="BodyTextFirstChar">
    <w:name w:val="Body Text First Char"/>
    <w:link w:val="BodyTextFirst"/>
    <w:uiPriority w:val="99"/>
    <w:locked/>
    <w:rsid w:val="00424B45"/>
    <w:rPr>
      <w:rFonts w:ascii="Utopia" w:eastAsia="Times New Roman" w:hAnsi="Utopia"/>
      <w:sz w:val="22"/>
    </w:rPr>
  </w:style>
  <w:style w:type="table" w:customStyle="1" w:styleId="TableList">
    <w:name w:val="Table List"/>
    <w:uiPriority w:val="99"/>
    <w:locked/>
    <w:rsid w:val="00424B45"/>
    <w:pPr>
      <w:spacing w:after="120"/>
    </w:pPr>
    <w:rPr>
      <w:rFonts w:ascii="Times" w:hAnsi="Times"/>
    </w:rPr>
    <w:tblPr>
      <w:tblInd w:w="0" w:type="dxa"/>
      <w:tblBorders>
        <w:top w:val="single" w:sz="6" w:space="0" w:color="auto"/>
        <w:bottom w:val="singl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xerciseNumChar">
    <w:name w:val="Exercise Num Char"/>
    <w:uiPriority w:val="99"/>
    <w:locked/>
    <w:rsid w:val="00424B45"/>
    <w:rPr>
      <w:rFonts w:ascii="HelveticaNeue Condensed" w:hAnsi="HelveticaNeue Condensed"/>
    </w:rPr>
  </w:style>
  <w:style w:type="paragraph" w:customStyle="1" w:styleId="FMBookTitle">
    <w:name w:val="FM Book Title"/>
    <w:basedOn w:val="Normal"/>
    <w:uiPriority w:val="99"/>
    <w:locked/>
    <w:rsid w:val="00424B45"/>
    <w:pPr>
      <w:spacing w:before="2600" w:after="0" w:line="240" w:lineRule="auto"/>
      <w:jc w:val="center"/>
    </w:pPr>
    <w:rPr>
      <w:rFonts w:ascii="Helvetica 65 Medium" w:hAnsi="Helvetica 65 Medium"/>
      <w:spacing w:val="-20"/>
      <w:sz w:val="60"/>
      <w:szCs w:val="48"/>
    </w:rPr>
  </w:style>
  <w:style w:type="paragraph" w:customStyle="1" w:styleId="FMHead">
    <w:name w:val="FM Head"/>
    <w:basedOn w:val="Normal"/>
    <w:next w:val="Normal"/>
    <w:link w:val="FMHeadChar"/>
    <w:uiPriority w:val="99"/>
    <w:locked/>
    <w:rsid w:val="00424B45"/>
    <w:pPr>
      <w:spacing w:before="960" w:after="1200" w:line="240" w:lineRule="auto"/>
      <w:contextualSpacing/>
    </w:pPr>
    <w:rPr>
      <w:rFonts w:ascii="Arial Narrow" w:hAnsi="Arial Narrow"/>
      <w:b/>
      <w:spacing w:val="-20"/>
      <w:sz w:val="60"/>
      <w:szCs w:val="48"/>
    </w:rPr>
  </w:style>
  <w:style w:type="character" w:customStyle="1" w:styleId="FMHeadChar">
    <w:name w:val="FM Head Char"/>
    <w:link w:val="FMHead"/>
    <w:uiPriority w:val="99"/>
    <w:locked/>
    <w:rsid w:val="00424B45"/>
    <w:rPr>
      <w:rFonts w:ascii="Arial Narrow" w:eastAsia="Times New Roman" w:hAnsi="Arial Narrow" w:cs="Times New Roman"/>
      <w:b/>
      <w:spacing w:val="-20"/>
      <w:sz w:val="48"/>
      <w:szCs w:val="48"/>
    </w:rPr>
  </w:style>
  <w:style w:type="paragraph" w:customStyle="1" w:styleId="TOC21">
    <w:name w:val="TOC 21"/>
    <w:basedOn w:val="Normal"/>
    <w:next w:val="Normal"/>
    <w:uiPriority w:val="99"/>
    <w:locked/>
    <w:rsid w:val="00424B45"/>
    <w:pPr>
      <w:tabs>
        <w:tab w:val="right" w:leader="dot" w:pos="8626"/>
      </w:tabs>
      <w:spacing w:before="240"/>
      <w:ind w:left="245"/>
    </w:pPr>
    <w:rPr>
      <w:rFonts w:ascii="HelveticaNeue MediumCond" w:hAnsi="HelveticaNeue MediumCond"/>
      <w:b/>
      <w:noProof/>
    </w:rPr>
  </w:style>
  <w:style w:type="paragraph" w:customStyle="1" w:styleId="TOC31">
    <w:name w:val="TOC 31"/>
    <w:basedOn w:val="Normal"/>
    <w:next w:val="Normal"/>
    <w:autoRedefine/>
    <w:uiPriority w:val="99"/>
    <w:locked/>
    <w:rsid w:val="00424B45"/>
    <w:pPr>
      <w:tabs>
        <w:tab w:val="right" w:leader="dot" w:pos="8626"/>
      </w:tabs>
      <w:spacing w:after="120" w:line="240" w:lineRule="auto"/>
      <w:ind w:left="475"/>
      <w:contextualSpacing/>
    </w:pPr>
    <w:rPr>
      <w:rFonts w:ascii="HelveticaNeue MediumCond" w:hAnsi="HelveticaNeue MediumCond"/>
    </w:rPr>
  </w:style>
  <w:style w:type="paragraph" w:customStyle="1" w:styleId="PartOpenerText">
    <w:name w:val="Part Opener Text"/>
    <w:basedOn w:val="Normal"/>
    <w:next w:val="Normal"/>
    <w:uiPriority w:val="99"/>
    <w:locked/>
    <w:rsid w:val="00424B45"/>
    <w:pPr>
      <w:spacing w:before="120" w:after="0" w:line="360" w:lineRule="auto"/>
      <w:contextualSpacing/>
    </w:pPr>
    <w:rPr>
      <w:rFonts w:ascii="Utopia Black" w:hAnsi="Utopia Black"/>
      <w:spacing w:val="-6"/>
    </w:rPr>
  </w:style>
  <w:style w:type="table" w:customStyle="1" w:styleId="ApressTable">
    <w:name w:val="Apress Table"/>
    <w:uiPriority w:val="99"/>
    <w:locked/>
    <w:rsid w:val="00424B45"/>
    <w:pPr>
      <w:spacing w:before="120" w:after="120"/>
    </w:pPr>
    <w:rPr>
      <w:rFonts w:ascii="Utopia" w:hAnsi="Utopia"/>
      <w:sz w:val="18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eList3">
    <w:name w:val="Table List 3"/>
    <w:basedOn w:val="TableNormal"/>
    <w:uiPriority w:val="99"/>
    <w:locked/>
    <w:rsid w:val="00424B45"/>
    <w:pPr>
      <w:spacing w:after="120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re">
    <w:name w:val="Figure"/>
    <w:next w:val="Normal"/>
    <w:uiPriority w:val="99"/>
    <w:rsid w:val="003964B6"/>
    <w:pPr>
      <w:spacing w:before="120" w:after="120"/>
    </w:pPr>
    <w:rPr>
      <w:rFonts w:ascii="Arial" w:hAnsi="Arial"/>
      <w:sz w:val="18"/>
      <w:lang w:val="en-US" w:eastAsia="en-US"/>
    </w:rPr>
  </w:style>
  <w:style w:type="paragraph" w:styleId="Revision">
    <w:name w:val="Revision"/>
    <w:hidden/>
    <w:uiPriority w:val="99"/>
    <w:semiHidden/>
    <w:rsid w:val="003964B6"/>
    <w:rPr>
      <w:rFonts w:ascii="Calibri" w:hAnsi="Calibri"/>
      <w:sz w:val="22"/>
      <w:szCs w:val="22"/>
      <w:lang w:val="en-US" w:eastAsia="en-US"/>
    </w:rPr>
  </w:style>
  <w:style w:type="character" w:styleId="IntenseEmphasis">
    <w:name w:val="Intense Emphasis"/>
    <w:uiPriority w:val="99"/>
    <w:qFormat/>
    <w:rsid w:val="003964B6"/>
    <w:rPr>
      <w:rFonts w:cs="Times New Roman"/>
      <w:b/>
      <w:bCs/>
      <w:i/>
      <w:iCs/>
      <w:color w:val="auto"/>
    </w:rPr>
  </w:style>
  <w:style w:type="character" w:styleId="Emphasis">
    <w:name w:val="Emphasis"/>
    <w:uiPriority w:val="99"/>
    <w:qFormat/>
    <w:rsid w:val="003964B6"/>
    <w:rPr>
      <w:rFonts w:cs="Times New Roman"/>
      <w:i/>
      <w:iCs/>
    </w:rPr>
  </w:style>
  <w:style w:type="character" w:styleId="Strong">
    <w:name w:val="Strong"/>
    <w:uiPriority w:val="99"/>
    <w:qFormat/>
    <w:rsid w:val="003964B6"/>
    <w:rPr>
      <w:rFonts w:cs="Times New Roman"/>
      <w:b/>
      <w:bCs/>
    </w:rPr>
  </w:style>
  <w:style w:type="paragraph" w:styleId="Subtitle">
    <w:name w:val="Subtitle"/>
    <w:basedOn w:val="Normal"/>
    <w:next w:val="Normal"/>
    <w:link w:val="SubtitleChar"/>
    <w:uiPriority w:val="99"/>
    <w:qFormat/>
    <w:rsid w:val="003964B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link w:val="Subtitle"/>
    <w:uiPriority w:val="99"/>
    <w:locked/>
    <w:rsid w:val="00424B45"/>
    <w:rPr>
      <w:rFonts w:ascii="Cambria" w:eastAsia="Times New Roman" w:hAnsi="Cambria" w:cs="Times New Roman"/>
      <w:sz w:val="24"/>
      <w:szCs w:val="24"/>
    </w:rPr>
  </w:style>
  <w:style w:type="character" w:customStyle="1" w:styleId="BlackDingbat">
    <w:name w:val="Black Dingbat"/>
    <w:uiPriority w:val="99"/>
    <w:rsid w:val="003964B6"/>
    <w:rPr>
      <w:rFonts w:ascii="ZapfDingbats" w:hAnsi="ZapfDingbats"/>
      <w:color w:val="auto"/>
      <w:sz w:val="24"/>
    </w:rPr>
  </w:style>
  <w:style w:type="character" w:customStyle="1" w:styleId="GrayDingbat">
    <w:name w:val="Gray Dingbat"/>
    <w:uiPriority w:val="99"/>
    <w:rsid w:val="003964B6"/>
    <w:rPr>
      <w:rFonts w:ascii="ZapfDingbats" w:hAnsi="ZapfDingbats" w:cs="Times New Roman"/>
      <w:color w:val="BFBFBF"/>
      <w:sz w:val="24"/>
      <w:szCs w:val="24"/>
    </w:rPr>
  </w:style>
  <w:style w:type="paragraph" w:customStyle="1" w:styleId="HeaderWHITE">
    <w:name w:val="Header WHITE"/>
    <w:basedOn w:val="Header"/>
    <w:uiPriority w:val="99"/>
    <w:locked/>
    <w:rsid w:val="00424B45"/>
    <w:pPr>
      <w:tabs>
        <w:tab w:val="clear" w:pos="4320"/>
        <w:tab w:val="clear" w:pos="8640"/>
        <w:tab w:val="center" w:pos="4680"/>
        <w:tab w:val="right" w:pos="9360"/>
      </w:tabs>
      <w:spacing w:after="360"/>
    </w:pPr>
    <w:rPr>
      <w:rFonts w:ascii="HelveticaNeue Condensed" w:eastAsia="PMingLiU" w:hAnsi="HelveticaNeue Condensed"/>
      <w:b w:val="0"/>
      <w:color w:val="FFFFFF"/>
      <w:sz w:val="18"/>
    </w:rPr>
  </w:style>
  <w:style w:type="paragraph" w:customStyle="1" w:styleId="ToCPart">
    <w:name w:val="ToC Part"/>
    <w:basedOn w:val="TOC1"/>
    <w:uiPriority w:val="99"/>
    <w:locked/>
    <w:rsid w:val="00424B45"/>
    <w:pPr>
      <w:tabs>
        <w:tab w:val="clear" w:pos="6470"/>
      </w:tabs>
      <w:spacing w:before="120" w:after="0"/>
    </w:pPr>
    <w:rPr>
      <w:rFonts w:ascii="HelveticaNeue MediumCond" w:hAnsi="HelveticaNeue MediumCond"/>
      <w:bCs/>
      <w:noProof w:val="0"/>
      <w:sz w:val="26"/>
    </w:rPr>
  </w:style>
  <w:style w:type="paragraph" w:customStyle="1" w:styleId="PartTextCont">
    <w:name w:val="Part Text Cont."/>
    <w:basedOn w:val="Normal"/>
    <w:uiPriority w:val="99"/>
    <w:locked/>
    <w:rsid w:val="00424B45"/>
    <w:pPr>
      <w:spacing w:after="0" w:line="240" w:lineRule="auto"/>
      <w:ind w:firstLine="720"/>
      <w:contextualSpacing/>
    </w:pPr>
    <w:rPr>
      <w:rFonts w:ascii="Utopia" w:hAnsi="Utopia"/>
      <w:spacing w:val="-6"/>
      <w:sz w:val="20"/>
    </w:rPr>
  </w:style>
  <w:style w:type="paragraph" w:styleId="BodyText2">
    <w:name w:val="Body Text 2"/>
    <w:basedOn w:val="Normal"/>
    <w:link w:val="BodyText2Char"/>
    <w:uiPriority w:val="99"/>
    <w:locked/>
    <w:rsid w:val="00B12269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locked/>
    <w:rsid w:val="00B12269"/>
    <w:rPr>
      <w:rFonts w:ascii="Calibri" w:eastAsia="Times New Roman" w:hAnsi="Calibri" w:cs="Times New Roman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rsid w:val="00DA403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locked/>
    <w:rsid w:val="00DA4031"/>
    <w:rPr>
      <w:rFonts w:ascii="Calibri" w:eastAsia="Times New Roman" w:hAnsi="Calibri" w:cs="Times New Roman"/>
    </w:rPr>
  </w:style>
  <w:style w:type="paragraph" w:customStyle="1" w:styleId="Block-Text">
    <w:name w:val="Block-Text"/>
    <w:basedOn w:val="Quote"/>
    <w:next w:val="BodyTextCont"/>
    <w:uiPriority w:val="99"/>
    <w:rsid w:val="007A05A5"/>
    <w:rPr>
      <w:i w:val="0"/>
    </w:rPr>
  </w:style>
  <w:style w:type="paragraph" w:styleId="BlockText">
    <w:name w:val="Block Text"/>
    <w:basedOn w:val="Normal"/>
    <w:uiPriority w:val="99"/>
    <w:locked/>
    <w:rsid w:val="007A05A5"/>
    <w:pPr>
      <w:pBdr>
        <w:top w:val="single" w:sz="2" w:space="10" w:color="4F81BD" w:shadow="1" w:frame="1"/>
        <w:left w:val="single" w:sz="2" w:space="10" w:color="4F81BD" w:shadow="1" w:frame="1"/>
        <w:bottom w:val="single" w:sz="2" w:space="10" w:color="4F81BD" w:shadow="1" w:frame="1"/>
        <w:right w:val="single" w:sz="2" w:space="10" w:color="4F81BD" w:shadow="1" w:frame="1"/>
      </w:pBdr>
      <w:ind w:left="1152" w:right="1152"/>
    </w:pPr>
    <w:rPr>
      <w:i/>
      <w:iCs/>
      <w:color w:val="4F81BD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EC6C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EC6C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6CF5"/>
    <w:rPr>
      <w:rFonts w:ascii="Calibri" w:hAnsi="Calibri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EC6C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6CF5"/>
    <w:rPr>
      <w:rFonts w:ascii="Calibri" w:hAnsi="Calibri"/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05\Desktop\0-Template%20and%20Forms\0-For%20Authors\6BS%20-%20blank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Chapter_x0020_Number xmlns="149daad8-53e0-4e54-a1b9-e9d4e4fc36cb">C</Chapter_x0020_Number>
    <Status xmlns="119e8ce9-fc33-4402-becb-6d0fbcbb8ab0">Chapter Page Proof</Status>
    <StatusFrom xmlns="F9D80844-7AC9-4C0B-8E8B-24557F92C2C9">Chapter Page Proof</StatusFrom>
    <StatusTo xmlns="F9D80844-7AC9-4C0B-8E8B-24557F92C2C9">Chapter Page Proof</StatusTo>
    <Update_x0020_ChapterOn_x0020_Root xmlns="f9d80844-7ac9-4c0b-8e8b-24557f92c2c9">
      <Url>https://apressmedia.sharepoint.com/sites/201303/thehandbookoffi2/_layouts/15/wrkstat.aspx?List=f9d80844-7ac9-4c0b-8e8b-24557f92c2c9&amp;WorkflowInstanceName=33dfb2e1-ab82-42ca-afd2-3805957928d3</Url>
      <Description>Complete</Description>
    </Update_x0020_ChapterOn_x0020_Root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DB68F7F870A046A76CA859C577AD3B" ma:contentTypeVersion="" ma:contentTypeDescription="Create a new document." ma:contentTypeScope="" ma:versionID="b6467e61d4c526d8ffb35c4cf4aea182">
  <xsd:schema xmlns:xsd="http://www.w3.org/2001/XMLSchema" xmlns:xs="http://www.w3.org/2001/XMLSchema" xmlns:p="http://schemas.microsoft.com/office/2006/metadata/properties" xmlns:ns2="119e8ce9-fc33-4402-becb-6d0fbcbb8ab0" xmlns:ns3="149daad8-53e0-4e54-a1b9-e9d4e4fc36cb" xmlns:ns4="F9D80844-7AC9-4C0B-8E8B-24557F92C2C9" xmlns:ns5="f9d80844-7ac9-4c0b-8e8b-24557f92c2c9" targetNamespace="http://schemas.microsoft.com/office/2006/metadata/properties" ma:root="true" ma:fieldsID="153c3d9bc55cc15f58182226f4c6137c" ns2:_="" ns3:_="" ns4:_="" ns5:_="">
    <xsd:import namespace="119e8ce9-fc33-4402-becb-6d0fbcbb8ab0"/>
    <xsd:import namespace="149daad8-53e0-4e54-a1b9-e9d4e4fc36cb"/>
    <xsd:import namespace="F9D80844-7AC9-4C0B-8E8B-24557F92C2C9"/>
    <xsd:import namespace="f9d80844-7ac9-4c0b-8e8b-24557f92c2c9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3:Chapter_x0020_Number" minOccurs="0"/>
                <xsd:element ref="ns4:StatusFrom" minOccurs="0"/>
                <xsd:element ref="ns4:StatusTo" minOccurs="0"/>
                <xsd:element ref="ns5:Update_x0020_ChapterOn_x0020_Roo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9e8ce9-fc33-4402-becb-6d0fbcbb8ab0" elementFormDefault="qualified">
    <xsd:import namespace="http://schemas.microsoft.com/office/2006/documentManagement/types"/>
    <xsd:import namespace="http://schemas.microsoft.com/office/infopath/2007/PartnerControls"/>
    <xsd:element name="Status" ma:index="8" nillable="true" ma:displayName="Status" ma:default="First Draft" ma:format="Dropdown" ma:internalName="Status">
      <xsd:simpleType>
        <xsd:restriction base="dms:Choice">
          <xsd:enumeration value="First Draft"/>
          <xsd:enumeration value="First Draft Approved"/>
          <xsd:enumeration value="Template Validated"/>
          <xsd:enumeration value="Tech Review"/>
          <xsd:enumeration value="Tech Review Approved"/>
          <xsd:enumeration value="Author Review"/>
          <xsd:enumeration value="Editor Approved"/>
          <xsd:enumeration value="Copyedit"/>
          <xsd:enumeration value="Author Copyedit Review"/>
          <xsd:enumeration value="Copyedit Approved"/>
          <xsd:enumeration value="Index"/>
          <xsd:enumeration value="Chapter Page Proof"/>
          <xsd:enumeration value="Corrections"/>
          <xsd:enumeration value="Chapter Review"/>
          <xsd:enumeration value="Chapter Approv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daad8-53e0-4e54-a1b9-e9d4e4fc36cb" elementFormDefault="qualified">
    <xsd:import namespace="http://schemas.microsoft.com/office/2006/documentManagement/types"/>
    <xsd:import namespace="http://schemas.microsoft.com/office/infopath/2007/PartnerControls"/>
    <xsd:element name="Chapter_x0020_Number" ma:index="9" nillable="true" ma:displayName="Chapter Number" ma:internalName="Chapter_x0020_Number">
      <xsd:simpleType>
        <xsd:restriction base="dms:Text">
          <xsd:maxLength value="2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D80844-7AC9-4C0B-8E8B-24557F92C2C9" elementFormDefault="qualified">
    <xsd:import namespace="http://schemas.microsoft.com/office/2006/documentManagement/types"/>
    <xsd:import namespace="http://schemas.microsoft.com/office/infopath/2007/PartnerControls"/>
    <xsd:element name="StatusFrom" ma:index="10" nillable="true" ma:displayName="StatusFrom" ma:default="First Draft" ma:format="Dropdown" ma:internalName="StatusFrom">
      <xsd:simpleType>
        <xsd:restriction base="dms:Choice">
          <xsd:enumeration value="First Draft"/>
          <xsd:enumeration value="First Draft Approved"/>
          <xsd:enumeration value="Template Validated"/>
          <xsd:enumeration value="Tech Review"/>
          <xsd:enumeration value="Tech Review Approved"/>
          <xsd:enumeration value="Author Review"/>
          <xsd:enumeration value="Editor Approved"/>
          <xsd:enumeration value="Copyedit"/>
          <xsd:enumeration value="Author Copyedit Review"/>
          <xsd:enumeration value="Copyedit Approved"/>
          <xsd:enumeration value="Index"/>
          <xsd:enumeration value="Chapter Page Proof"/>
          <xsd:enumeration value="Corrections"/>
          <xsd:enumeration value="Chapter Review"/>
          <xsd:enumeration value="Chapter Approved"/>
        </xsd:restriction>
      </xsd:simpleType>
    </xsd:element>
    <xsd:element name="StatusTo" ma:index="11" nillable="true" ma:displayName="StatusTo" ma:default="First Draft" ma:format="Dropdown" ma:internalName="StatusTo">
      <xsd:simpleType>
        <xsd:restriction base="dms:Choice">
          <xsd:enumeration value="First Draft"/>
          <xsd:enumeration value="First Draft Approved"/>
          <xsd:enumeration value="Template Validated"/>
          <xsd:enumeration value="Tech Review"/>
          <xsd:enumeration value="Tech Review Approved"/>
          <xsd:enumeration value="Author Review"/>
          <xsd:enumeration value="Editor Approved"/>
          <xsd:enumeration value="Copyedit"/>
          <xsd:enumeration value="Author Copyedit Review"/>
          <xsd:enumeration value="Copyedit Approved"/>
          <xsd:enumeration value="Index"/>
          <xsd:enumeration value="Chapter Page Proof"/>
          <xsd:enumeration value="Corrections"/>
          <xsd:enumeration value="Chapter Review"/>
          <xsd:enumeration value="Chapter Approv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d80844-7ac9-4c0b-8e8b-24557f92c2c9" elementFormDefault="qualified">
    <xsd:import namespace="http://schemas.microsoft.com/office/2006/documentManagement/types"/>
    <xsd:import namespace="http://schemas.microsoft.com/office/infopath/2007/PartnerControls"/>
    <xsd:element name="Update_x0020_ChapterOn_x0020_Root" ma:index="12" nillable="true" ma:displayName="Update ChapterOn Root" ma:internalName="Update_x0020_ChapterOn_x0020_Roo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9B50C-9D53-4444-85A0-B5F51817DF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FB1DF1-40C4-406A-A9DC-B1C829BBDAF4}">
  <ds:schemaRefs>
    <ds:schemaRef ds:uri="http://schemas.microsoft.com/office/2006/metadata/properties"/>
    <ds:schemaRef ds:uri="149daad8-53e0-4e54-a1b9-e9d4e4fc36cb"/>
    <ds:schemaRef ds:uri="119e8ce9-fc33-4402-becb-6d0fbcbb8ab0"/>
    <ds:schemaRef ds:uri="F9D80844-7AC9-4C0B-8E8B-24557F92C2C9"/>
    <ds:schemaRef ds:uri="f9d80844-7ac9-4c0b-8e8b-24557f92c2c9"/>
  </ds:schemaRefs>
</ds:datastoreItem>
</file>

<file path=customXml/itemProps3.xml><?xml version="1.0" encoding="utf-8"?>
<ds:datastoreItem xmlns:ds="http://schemas.openxmlformats.org/officeDocument/2006/customXml" ds:itemID="{1226E512-50ED-4751-BA51-06BC6B7EE2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9e8ce9-fc33-4402-becb-6d0fbcbb8ab0"/>
    <ds:schemaRef ds:uri="149daad8-53e0-4e54-a1b9-e9d4e4fc36cb"/>
    <ds:schemaRef ds:uri="F9D80844-7AC9-4C0B-8E8B-24557F92C2C9"/>
    <ds:schemaRef ds:uri="f9d80844-7ac9-4c0b-8e8b-24557f92c2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3EB0F4-66C8-4CFF-8434-00073A5E0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6BS - blank.dotm</Template>
  <TotalTime>0</TotalTime>
  <Pages>8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C Ready Made Functions</vt:lpstr>
    </vt:vector>
  </TitlesOfParts>
  <Company>SPi</Company>
  <LinksUpToDate>false</LinksUpToDate>
  <CharactersWithSpaces>6292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C Ready Made Functions</dc:title>
  <dc:subject/>
  <dc:creator>fern05</dc:creator>
  <cp:keywords/>
  <dc:description/>
  <cp:lastModifiedBy>Jeff Olson</cp:lastModifiedBy>
  <cp:revision>3</cp:revision>
  <cp:lastPrinted>2013-03-06T19:44:00Z</cp:lastPrinted>
  <dcterms:created xsi:type="dcterms:W3CDTF">2013-11-03T12:59:00Z</dcterms:created>
  <dcterms:modified xsi:type="dcterms:W3CDTF">2013-12-10T19:54:00Z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0x01010042DB68F7F870A046A76CA859C577AD3B</vt:lpwstr>
  </property>
  <property fmtid="{D5CDD505-2E9C-101B-9397-08002B2CF9AE}" pid="3" name="Order">
    <vt:r8>4700</vt:r8>
  </property>
</Properties>
</file>